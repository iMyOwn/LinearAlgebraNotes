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1A" w:rsidRDefault="00B1565B" w:rsidP="00B1565B">
      <w:pPr>
        <w:pStyle w:val="bourneli1"/>
      </w:pPr>
      <w:r>
        <w:rPr>
          <w:rFonts w:hint="eastAsia"/>
        </w:rPr>
        <w:t>Pro</w:t>
      </w:r>
      <w:r>
        <w:t>blem Set 1.1</w:t>
      </w:r>
    </w:p>
    <w:p w:rsidR="00B1565B" w:rsidRDefault="00B1565B" w:rsidP="00B1565B"/>
    <w:p w:rsidR="00B1565B" w:rsidRPr="00B1565B" w:rsidRDefault="00B1565B" w:rsidP="00B1565B">
      <w:pPr>
        <w:pStyle w:val="bourneli2"/>
        <w:rPr>
          <w:vertAlign w:val="superscript"/>
        </w:rPr>
      </w:pPr>
      <w:r>
        <w:rPr>
          <w:rFonts w:hint="eastAsia"/>
        </w:rPr>
        <w:t>1</w:t>
      </w:r>
      <w:r>
        <w:t xml:space="preserve"> (a) </w:t>
      </w:r>
      <w:r>
        <w:rPr>
          <w:rFonts w:hint="eastAsia"/>
        </w:rPr>
        <w:t>line</w:t>
      </w:r>
      <w:r w:rsidR="00C478AC">
        <w:t>;</w:t>
      </w:r>
      <w:r>
        <w:t xml:space="preserve"> 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plane</w:t>
      </w:r>
      <w:r w:rsidR="00C478AC">
        <w:t>;</w:t>
      </w:r>
      <w:r>
        <w:t xml:space="preserve"> (c) all of R</w:t>
      </w:r>
      <w:r>
        <w:rPr>
          <w:vertAlign w:val="superscript"/>
        </w:rPr>
        <w:t>3</w:t>
      </w:r>
    </w:p>
    <w:p w:rsidR="00B1565B" w:rsidRDefault="00C478AC" w:rsidP="00C478AC">
      <w:pPr>
        <w:pStyle w:val="bourneli2"/>
      </w:pPr>
      <w:r>
        <w:t>3</w:t>
      </w:r>
      <w:r>
        <w:rPr>
          <w:rFonts w:hint="eastAsia"/>
        </w:rPr>
        <w:t>.</w:t>
      </w:r>
      <w:r>
        <w:t xml:space="preserve"> v = (3,3), w = (2,-2) </w:t>
      </w:r>
    </w:p>
    <w:p w:rsidR="00E74FA7" w:rsidRDefault="00E74FA7" w:rsidP="00C478AC">
      <w:pPr>
        <w:pStyle w:val="bourneli2"/>
      </w:pPr>
      <w:r>
        <w:t>4. 3</w:t>
      </w:r>
      <w:r w:rsidRPr="00E74FA7">
        <w:rPr>
          <w:i/>
        </w:rPr>
        <w:t>v</w:t>
      </w:r>
      <w:r>
        <w:t xml:space="preserve"> + </w:t>
      </w:r>
      <w:r w:rsidRPr="00E74FA7">
        <w:rPr>
          <w:i/>
        </w:rPr>
        <w:t>w</w:t>
      </w:r>
      <w:r>
        <w:t xml:space="preserve"> = (7,5); c</w:t>
      </w:r>
      <w:r w:rsidRPr="00E74FA7">
        <w:rPr>
          <w:i/>
        </w:rPr>
        <w:t>v</w:t>
      </w:r>
      <w:r>
        <w:t>+d</w:t>
      </w:r>
      <w:r w:rsidRPr="00E74FA7">
        <w:rPr>
          <w:i/>
        </w:rPr>
        <w:t>w</w:t>
      </w:r>
      <w:r>
        <w:t xml:space="preserve"> = (2c+d,c+2d)</w:t>
      </w:r>
    </w:p>
    <w:p w:rsidR="00473282" w:rsidRDefault="00473282" w:rsidP="00C478AC">
      <w:pPr>
        <w:pStyle w:val="bourneli2"/>
      </w:pPr>
      <w:r>
        <w:t>5. u + v + w = (0,0,0)</w:t>
      </w:r>
    </w:p>
    <w:p w:rsidR="00473282" w:rsidRDefault="00473282" w:rsidP="00473282">
      <w:pPr>
        <w:pStyle w:val="a5"/>
      </w:pPr>
      <w:r>
        <w:t>u,v,w</w:t>
      </w:r>
      <w:r>
        <w:t>线性依赖</w:t>
      </w:r>
      <w:r>
        <w:rPr>
          <w:rFonts w:hint="eastAsia"/>
        </w:rPr>
        <w:t>，</w:t>
      </w:r>
      <w:r>
        <w:t>比如，</w:t>
      </w:r>
      <w:r>
        <w:t>-u = w+v</w:t>
      </w:r>
      <w:r>
        <w:rPr>
          <w:rFonts w:hint="eastAsia"/>
        </w:rPr>
        <w:t>，并且</w:t>
      </w:r>
      <w:r>
        <w:t>w,v</w:t>
      </w:r>
      <w:r>
        <w:rPr>
          <w:rFonts w:hint="eastAsia"/>
        </w:rPr>
        <w:t>不</w:t>
      </w:r>
      <w:r>
        <w:t>共线，所以</w:t>
      </w:r>
      <w:r>
        <w:rPr>
          <w:rFonts w:hint="eastAsia"/>
        </w:rPr>
        <w:t>w</w:t>
      </w:r>
      <w:r>
        <w:t>,v</w:t>
      </w:r>
      <w:r>
        <w:rPr>
          <w:rFonts w:hint="eastAsia"/>
        </w:rPr>
        <w:t>可以</w:t>
      </w:r>
      <w:r>
        <w:t>span</w:t>
      </w:r>
      <w:r>
        <w:t>一个面，并且</w:t>
      </w:r>
      <w:r>
        <w:t>u</w:t>
      </w:r>
      <w:r>
        <w:t>在该面上，所以三个</w:t>
      </w:r>
      <w:r>
        <w:rPr>
          <w:rFonts w:hint="eastAsia"/>
        </w:rPr>
        <w:t>向量</w:t>
      </w:r>
      <w:r>
        <w:t>在一个平面。</w:t>
      </w:r>
    </w:p>
    <w:p w:rsidR="00FF4069" w:rsidRDefault="003A4034" w:rsidP="003A4034">
      <w:pPr>
        <w:pStyle w:val="bourneli2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(</w:t>
      </w:r>
      <w:r>
        <w:t>c, -2c+d, c-d</w:t>
      </w:r>
      <w:r>
        <w:rPr>
          <w:rFonts w:hint="eastAsia"/>
        </w:rPr>
        <w:t>)</w:t>
      </w:r>
      <w:r>
        <w:t>, c = 3, d = 9</w:t>
      </w:r>
    </w:p>
    <w:p w:rsidR="003A4034" w:rsidRDefault="006F0233" w:rsidP="003A4034">
      <w:pPr>
        <w:pStyle w:val="bourneli2"/>
      </w:pPr>
      <w:r>
        <w:t>8</w:t>
      </w:r>
      <w:r w:rsidR="003A4034">
        <w:t xml:space="preserve">. </w:t>
      </w:r>
      <w:r w:rsidR="003A4034">
        <w:rPr>
          <w:rFonts w:hint="eastAsia"/>
        </w:rPr>
        <w:t>另</w:t>
      </w:r>
      <w:r w:rsidR="003A4034">
        <w:t>一个对角线是</w:t>
      </w:r>
      <w:r w:rsidR="003A4034">
        <w:t>v-w,</w:t>
      </w:r>
      <w:r w:rsidR="003A4034">
        <w:rPr>
          <w:rFonts w:hint="eastAsia"/>
        </w:rPr>
        <w:t>对角线</w:t>
      </w:r>
      <w:r w:rsidR="003A4034">
        <w:t>之和是</w:t>
      </w:r>
      <w:r w:rsidR="003A4034">
        <w:rPr>
          <w:rFonts w:hint="eastAsia"/>
        </w:rPr>
        <w:t>2</w:t>
      </w:r>
      <w:r w:rsidR="003A4034">
        <w:t>v</w:t>
      </w:r>
    </w:p>
    <w:p w:rsidR="00FF4069" w:rsidRDefault="00FF4069" w:rsidP="003A4034">
      <w:pPr>
        <w:pStyle w:val="bourneli2"/>
      </w:pPr>
      <w:r>
        <w:t>9. (4,4),(4,0),(-2,2)</w:t>
      </w:r>
    </w:p>
    <w:p w:rsidR="00134DCB" w:rsidRDefault="00134DCB" w:rsidP="003A4034">
      <w:pPr>
        <w:pStyle w:val="bourneli2"/>
      </w:pPr>
      <w:r>
        <w:rPr>
          <w:rFonts w:hint="eastAsia"/>
        </w:rPr>
        <w:t xml:space="preserve">10. i+j </w:t>
      </w:r>
      <w:r>
        <w:rPr>
          <w:rFonts w:hint="eastAsia"/>
        </w:rPr>
        <w:t>是</w:t>
      </w:r>
      <w:r>
        <w:t>ij</w:t>
      </w:r>
      <w:r>
        <w:rPr>
          <w:rFonts w:hint="eastAsia"/>
        </w:rPr>
        <w:t>平面中</w:t>
      </w:r>
      <w:r>
        <w:t>的</w:t>
      </w:r>
      <w:r>
        <w:rPr>
          <w:rFonts w:hint="eastAsia"/>
        </w:rPr>
        <w:t>顶点</w:t>
      </w:r>
      <w:r>
        <w:t>，</w:t>
      </w:r>
      <w:r>
        <w:t>i+j+k,</w:t>
      </w:r>
      <w:r>
        <w:rPr>
          <w:rFonts w:hint="eastAsia"/>
        </w:rPr>
        <w:t>是</w:t>
      </w:r>
      <w:r>
        <w:t>远点的对角点。</w:t>
      </w:r>
    </w:p>
    <w:p w:rsidR="00134DCB" w:rsidRDefault="00134DCB" w:rsidP="003A4034">
      <w:pPr>
        <w:pStyle w:val="bourneli2"/>
      </w:pPr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(</w:t>
      </w:r>
      <w:r>
        <w:t>1,0,1</w:t>
      </w:r>
      <w:r>
        <w:rPr>
          <w:rFonts w:hint="eastAsia"/>
        </w:rPr>
        <w:t>)</w:t>
      </w:r>
      <w:r>
        <w:t>, (0,1,1), (1,1,0),(1,1,1)</w:t>
      </w:r>
      <w:r w:rsidR="00E90A59">
        <w:t>,</w:t>
      </w:r>
      <w:r w:rsidR="00E90A59">
        <w:rPr>
          <w:rFonts w:hint="eastAsia"/>
        </w:rPr>
        <w:t>中心</w:t>
      </w:r>
      <w:r w:rsidR="00E90A59">
        <w:t>点</w:t>
      </w:r>
      <w:r w:rsidR="00E90A59">
        <w:t>(0.5,0.5,0.5)</w:t>
      </w:r>
    </w:p>
    <w:p w:rsidR="00A94C16" w:rsidRDefault="00C23AD0" w:rsidP="003A4034">
      <w:pPr>
        <w:pStyle w:val="bourneli2"/>
      </w:pPr>
      <w:r>
        <w:t xml:space="preserve">12. </w:t>
      </w:r>
      <w:r w:rsidR="003C751C">
        <w:rPr>
          <w:rFonts w:hint="eastAsia"/>
        </w:rPr>
        <w:t>顶点</w:t>
      </w:r>
      <w:r w:rsidR="003C751C">
        <w:t>：</w:t>
      </w:r>
      <w:r>
        <w:t>2</w:t>
      </w:r>
      <w:r>
        <w:rPr>
          <w:vertAlign w:val="superscript"/>
        </w:rPr>
        <w:t>4</w:t>
      </w:r>
      <w:r>
        <w:t>=16</w:t>
      </w:r>
      <w:r w:rsidR="003C751C">
        <w:rPr>
          <w:rFonts w:hint="eastAsia"/>
        </w:rPr>
        <w:t>；边</w:t>
      </w:r>
      <w:r w:rsidR="003C751C">
        <w:t>：</w:t>
      </w:r>
      <w:r w:rsidR="003C751C">
        <w:rPr>
          <w:rFonts w:hint="eastAsia"/>
        </w:rPr>
        <w:t>16</w:t>
      </w:r>
      <w:r w:rsidR="003C751C">
        <w:t>*4</w:t>
      </w:r>
      <w:r w:rsidR="003C751C">
        <w:rPr>
          <w:rFonts w:hint="eastAsia"/>
        </w:rPr>
        <w:t xml:space="preserve">/2 </w:t>
      </w:r>
      <w:r w:rsidR="003C751C">
        <w:t>= 32</w:t>
      </w:r>
      <w:r w:rsidR="003C751C">
        <w:rPr>
          <w:rFonts w:hint="eastAsia"/>
        </w:rPr>
        <w:t>；</w:t>
      </w:r>
    </w:p>
    <w:p w:rsidR="00F86228" w:rsidRDefault="003C751C" w:rsidP="00A94C16">
      <w:r>
        <w:rPr>
          <w:rFonts w:hint="eastAsia"/>
        </w:rPr>
        <w:t>3</w:t>
      </w:r>
      <w:r>
        <w:t>D</w:t>
      </w:r>
      <w:r>
        <w:t>面：</w:t>
      </w:r>
      <w:r w:rsidR="00A94C16">
        <w:rPr>
          <w:rFonts w:hint="eastAsia"/>
        </w:rPr>
        <w:t>8</w:t>
      </w:r>
      <w:r w:rsidR="00A94C16">
        <w:rPr>
          <w:rFonts w:hint="eastAsia"/>
        </w:rPr>
        <w:t>，</w:t>
      </w:r>
      <w:r w:rsidR="00A94C16">
        <w:t>4</w:t>
      </w:r>
      <w:r w:rsidR="00A94C16">
        <w:rPr>
          <w:rFonts w:hint="eastAsia"/>
        </w:rPr>
        <w:t>个</w:t>
      </w:r>
      <w:r w:rsidR="00A94C16">
        <w:t>3</w:t>
      </w:r>
      <w:r w:rsidR="00A94C16">
        <w:rPr>
          <w:rFonts w:hint="eastAsia"/>
        </w:rPr>
        <w:t>维度</w:t>
      </w:r>
      <w:r w:rsidR="00A94C16" w:rsidRPr="00A94C16">
        <w:t>线性独立</w:t>
      </w:r>
      <w:r w:rsidR="00A94C16" w:rsidRPr="00A94C16">
        <w:rPr>
          <w:rFonts w:hint="eastAsia"/>
        </w:rPr>
        <w:t>，</w:t>
      </w:r>
      <w:r w:rsidR="00A94C16" w:rsidRPr="00A94C16">
        <w:t>加上</w:t>
      </w:r>
      <w:r w:rsidR="00A94C16" w:rsidRPr="00A94C16">
        <w:rPr>
          <w:rFonts w:hint="eastAsia"/>
        </w:rPr>
        <w:t>一个</w:t>
      </w:r>
      <w:r w:rsidR="002D497B">
        <w:t>多余维度的</w:t>
      </w:r>
      <w:r w:rsidR="002D497B">
        <w:rPr>
          <w:rFonts w:hint="eastAsia"/>
        </w:rPr>
        <w:t>平移</w:t>
      </w:r>
      <w:r w:rsidR="00A94C16" w:rsidRPr="00A94C16">
        <w:t>，如下</w:t>
      </w:r>
    </w:p>
    <w:p w:rsidR="00C23AD0" w:rsidRDefault="00A94C16" w:rsidP="002D497B">
      <w:pPr>
        <w:jc w:val="center"/>
      </w:pPr>
      <w:r>
        <w:t xml:space="preserve">Face 1: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 </w:t>
      </w:r>
      <w:r>
        <w:rPr>
          <w:rFonts w:hint="eastAsia"/>
        </w:rPr>
        <w:t>平移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94C16" w:rsidRPr="00A94C16" w:rsidRDefault="00A94C16" w:rsidP="002D497B">
      <w:pPr>
        <w:jc w:val="center"/>
      </w:pPr>
      <w:r>
        <w:t xml:space="preserve">Face 2: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 </w:t>
      </w:r>
      <w:r>
        <w:rPr>
          <w:rFonts w:hint="eastAsia"/>
        </w:rPr>
        <w:t>平移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555DC" w:rsidRPr="00A94C16" w:rsidRDefault="00E555DC" w:rsidP="002D497B">
      <w:pPr>
        <w:jc w:val="center"/>
      </w:pPr>
      <w:r>
        <w:t xml:space="preserve">Face 3: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 </w:t>
      </w:r>
      <w:r>
        <w:rPr>
          <w:rFonts w:hint="eastAsia"/>
        </w:rPr>
        <w:t>平移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94C16" w:rsidRDefault="00D12661" w:rsidP="002D497B">
      <w:pPr>
        <w:jc w:val="center"/>
      </w:pPr>
      <w:r>
        <w:t xml:space="preserve">Face 4: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 </w:t>
      </w:r>
      <w:r>
        <w:rPr>
          <w:rFonts w:hint="eastAsia"/>
        </w:rPr>
        <w:t>平移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553E37" w:rsidRDefault="00553E37" w:rsidP="00553E37">
      <w:pPr>
        <w:jc w:val="left"/>
      </w:pPr>
      <w:r>
        <w:rPr>
          <w:rFonts w:hint="eastAsia"/>
        </w:rPr>
        <w:t>思考</w:t>
      </w:r>
      <w:r>
        <w:rPr>
          <w:rFonts w:hint="eastAsia"/>
        </w:rPr>
        <w:t>4</w:t>
      </w:r>
      <w:r>
        <w:rPr>
          <w:rFonts w:hint="eastAsia"/>
        </w:rPr>
        <w:t>维度</w:t>
      </w:r>
      <w:r>
        <w:t>空间是无法解决这个问题，因为人脑无法理解</w:t>
      </w:r>
      <w:r>
        <w:rPr>
          <w:rFonts w:hint="eastAsia"/>
        </w:rPr>
        <w:t>4</w:t>
      </w:r>
      <w:r>
        <w:rPr>
          <w:rFonts w:hint="eastAsia"/>
        </w:rPr>
        <w:t>维空间</w:t>
      </w:r>
      <w:r>
        <w:t>。所以</w:t>
      </w:r>
      <w:r>
        <w:rPr>
          <w:rFonts w:hint="eastAsia"/>
        </w:rPr>
        <w:t>，</w:t>
      </w:r>
      <w:r>
        <w:t>只能从向量的角度思考，观察</w:t>
      </w:r>
      <w:r>
        <w:rPr>
          <w:rFonts w:hint="eastAsia"/>
        </w:rPr>
        <w:t>3</w:t>
      </w:r>
      <w:r>
        <w:t>D</w:t>
      </w:r>
      <w:r w:rsidR="00F85D69">
        <w:t xml:space="preserve"> </w:t>
      </w:r>
      <w:r w:rsidR="00F85D69">
        <w:rPr>
          <w:rFonts w:hint="eastAsia"/>
        </w:rPr>
        <w:t>c</w:t>
      </w:r>
      <w:r w:rsidR="00F85D69">
        <w:t>ube</w:t>
      </w:r>
      <w:r>
        <w:t>，总结规律。</w:t>
      </w:r>
    </w:p>
    <w:p w:rsidR="00813EF1" w:rsidRDefault="00813EF1" w:rsidP="00813EF1">
      <w:pPr>
        <w:pStyle w:val="bourneli2"/>
      </w:pPr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 xml:space="preserve"> 0</w:t>
      </w:r>
    </w:p>
    <w:p w:rsidR="00813EF1" w:rsidRDefault="00813EF1" w:rsidP="00813EF1">
      <w:r>
        <w:t>(b) 8</w:t>
      </w:r>
      <w:r>
        <w:rPr>
          <w:rFonts w:hint="eastAsia"/>
        </w:rPr>
        <w:t>点</w:t>
      </w:r>
      <w:r>
        <w:t>与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t>对称</w:t>
      </w:r>
    </w:p>
    <w:p w:rsidR="00813EF1" w:rsidRDefault="00813EF1" w:rsidP="00813EF1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v_2 = (cos30,sin30)</w:t>
      </w:r>
    </w:p>
    <w:p w:rsidR="007747C8" w:rsidRDefault="007747C8" w:rsidP="007747C8">
      <w:pPr>
        <w:pStyle w:val="bourneli2"/>
      </w:pPr>
      <w:r>
        <w:lastRenderedPageBreak/>
        <w:t>1</w:t>
      </w:r>
      <w:r w:rsidR="00DA0B88">
        <w:t>4</w:t>
      </w:r>
      <w:r>
        <w:t>. (0,1)</w:t>
      </w:r>
    </w:p>
    <w:p w:rsidR="0062183F" w:rsidRDefault="00DA0B88" w:rsidP="007747C8">
      <w:pPr>
        <w:pStyle w:val="bourneli2"/>
      </w:pPr>
      <w:r>
        <w:t xml:space="preserve">16. </w:t>
      </w:r>
      <w:r w:rsidR="004C04CF">
        <w:t>带状结构</w:t>
      </w:r>
      <w:r w:rsidR="0062183F">
        <w:rPr>
          <w:rFonts w:hint="eastAsia"/>
        </w:rPr>
        <w:t>，</w:t>
      </w:r>
    </w:p>
    <w:p w:rsidR="004C04CF" w:rsidRDefault="0062183F" w:rsidP="00401F77">
      <w:r>
        <w:t>c+d=1,</w:t>
      </w:r>
      <w:r>
        <w:rPr>
          <w:rFonts w:hint="eastAsia"/>
        </w:rPr>
        <w:t>目标</w:t>
      </w:r>
      <w:r>
        <w:t>可写成</w:t>
      </w:r>
      <w:r>
        <w:t>w+c(v-w)</w:t>
      </w:r>
      <w:r>
        <w:rPr>
          <w:rFonts w:hint="eastAsia"/>
        </w:rPr>
        <w:t>，</w:t>
      </w:r>
      <w:r>
        <w:t>仍然是</w:t>
      </w:r>
      <w:r>
        <w:rPr>
          <w:rFonts w:hint="eastAsia"/>
        </w:rPr>
        <w:t>两个</w:t>
      </w:r>
      <w:r>
        <w:t>向量的线性组合，但是有个向量长度固定</w:t>
      </w:r>
      <w:r w:rsidR="004C04CF" w:rsidRPr="004C04CF">
        <w:rPr>
          <w:noProof/>
        </w:rPr>
        <w:drawing>
          <wp:inline distT="0" distB="0" distL="0" distR="0">
            <wp:extent cx="5274310" cy="2962372"/>
            <wp:effectExtent l="0" t="0" r="2540" b="9525"/>
            <wp:docPr id="1" name="图片 1" descr="C:\Users\bourneli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urneli\Desktop\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E37" w:rsidRDefault="00401F77" w:rsidP="00401F77">
      <w:pPr>
        <w:pStyle w:val="bourneli2"/>
      </w:pPr>
      <w:r>
        <w:rPr>
          <w:rFonts w:hint="eastAsia"/>
        </w:rPr>
        <w:t>17</w:t>
      </w:r>
      <w:r w:rsidR="007B4B2F">
        <w:rPr>
          <w:rFonts w:hint="eastAsia"/>
        </w:rPr>
        <w:t>.</w:t>
      </w:r>
      <w:r>
        <w:rPr>
          <w:rFonts w:hint="eastAsia"/>
        </w:rPr>
        <w:t>共线</w:t>
      </w:r>
    </w:p>
    <w:p w:rsidR="007B4B2F" w:rsidRDefault="007B4B2F" w:rsidP="007B4B2F">
      <w:pPr>
        <w:pStyle w:val="bourneli2"/>
      </w:pPr>
      <w:r w:rsidRPr="007B4B2F">
        <w:rPr>
          <w:rFonts w:hint="eastAsia"/>
        </w:rPr>
        <w:t>18.</w:t>
      </w:r>
      <w:r>
        <w:t>w,v</w:t>
      </w:r>
      <w:r>
        <w:rPr>
          <w:rFonts w:hint="eastAsia"/>
        </w:rPr>
        <w:t>构成</w:t>
      </w:r>
      <w:r>
        <w:t>的</w:t>
      </w:r>
      <w:r>
        <w:rPr>
          <w:rFonts w:hint="eastAsia"/>
        </w:rPr>
        <w:t>平行</w:t>
      </w:r>
      <w:r>
        <w:t>四边形</w:t>
      </w:r>
    </w:p>
    <w:p w:rsidR="007B4B2F" w:rsidRDefault="007B4B2F" w:rsidP="002C3FDA">
      <w:pPr>
        <w:pStyle w:val="bourneli2"/>
      </w:pPr>
      <w:r>
        <w:rPr>
          <w:rFonts w:hint="eastAsia"/>
        </w:rPr>
        <w:t xml:space="preserve">19 </w:t>
      </w:r>
      <w:r>
        <w:rPr>
          <w:rFonts w:hint="eastAsia"/>
        </w:rPr>
        <w:t>如图</w:t>
      </w:r>
      <w:r w:rsidRPr="007B4B2F">
        <w:rPr>
          <w:noProof/>
        </w:rPr>
        <w:drawing>
          <wp:inline distT="0" distB="0" distL="0" distR="0">
            <wp:extent cx="5274310" cy="3416633"/>
            <wp:effectExtent l="0" t="0" r="2540" b="0"/>
            <wp:docPr id="2" name="图片 2" descr="C:\Users\bourneli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urneli\Desktop\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A" w:rsidRDefault="002C3FDA" w:rsidP="002C3FDA">
      <w:pPr>
        <w:pStyle w:val="bourneli2"/>
      </w:pPr>
      <w:r>
        <w:rPr>
          <w:rFonts w:hint="eastAsia"/>
        </w:rPr>
        <w:lastRenderedPageBreak/>
        <w:t>28</w:t>
      </w:r>
      <w:r>
        <w:t>. v=(3,5,7), w = (1,0,-1)</w:t>
      </w:r>
    </w:p>
    <w:p w:rsidR="002A061F" w:rsidRDefault="002A061F" w:rsidP="002C3FDA">
      <w:pPr>
        <w:pStyle w:val="bourneli2"/>
      </w:pPr>
      <w:r>
        <w:t xml:space="preserve">29. (a,b,c) = (1,-1,1) </w:t>
      </w:r>
      <w:r>
        <w:rPr>
          <w:rFonts w:hint="eastAsia"/>
        </w:rPr>
        <w:t>或</w:t>
      </w:r>
      <w:r>
        <w:rPr>
          <w:rFonts w:hint="eastAsia"/>
        </w:rPr>
        <w:t xml:space="preserve"> (</w:t>
      </w:r>
      <w:r>
        <w:t>a,b,c</w:t>
      </w:r>
      <w:r>
        <w:rPr>
          <w:rFonts w:hint="eastAsia"/>
        </w:rPr>
        <w:t>)</w:t>
      </w:r>
      <w:r>
        <w:t xml:space="preserve"> = (-2,1,0) </w:t>
      </w:r>
      <w:r>
        <w:rPr>
          <w:rFonts w:hint="eastAsia"/>
        </w:rPr>
        <w:t>高斯</w:t>
      </w:r>
      <w:r>
        <w:t>消元</w:t>
      </w:r>
    </w:p>
    <w:p w:rsidR="008E5A37" w:rsidRDefault="008E5A37" w:rsidP="008E5A37">
      <w:r>
        <w:rPr>
          <w:rFonts w:hint="eastAsia"/>
        </w:rPr>
        <w:t>如果</w:t>
      </w:r>
      <w:r>
        <w:t>任意</w:t>
      </w:r>
      <w:r>
        <w:rPr>
          <w:rFonts w:hint="eastAsia"/>
        </w:rPr>
        <w:t>三个</w:t>
      </w:r>
      <w:r>
        <w:t>向量，不一定可以得到</w:t>
      </w:r>
      <w:r>
        <w:rPr>
          <w:rFonts w:hint="eastAsia"/>
        </w:rPr>
        <w:t>两个</w:t>
      </w:r>
      <w:r>
        <w:t>解，使得共线。</w:t>
      </w:r>
      <w:r>
        <w:rPr>
          <w:rFonts w:hint="eastAsia"/>
        </w:rPr>
        <w:t>在</w:t>
      </w:r>
      <w:r>
        <w:t>有共线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有</w:t>
      </w:r>
      <w:r>
        <w:t>可能只有一个解，也有可能无解。</w:t>
      </w:r>
    </w:p>
    <w:p w:rsidR="008E5A37" w:rsidRDefault="008E5A37" w:rsidP="008E5A37">
      <w:pPr>
        <w:pStyle w:val="bourneli2"/>
      </w:pPr>
      <w:r>
        <w:rPr>
          <w:rFonts w:hint="eastAsia"/>
        </w:rPr>
        <w:t>30</w:t>
      </w:r>
      <w:r>
        <w:t>. u</w:t>
      </w:r>
      <w:r>
        <w:t>，</w:t>
      </w:r>
      <w:r>
        <w:t>w</w:t>
      </w:r>
      <w:r>
        <w:t>不共线，且都不为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E5A37" w:rsidRPr="00CF4D83" w:rsidRDefault="006C5CD9" w:rsidP="008E5A37">
      <w:pPr>
        <w:pStyle w:val="bourneli2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F4D83" w:rsidRDefault="00CF4D83" w:rsidP="008E5A37">
      <w:pPr>
        <w:pStyle w:val="bourneli2"/>
      </w:pPr>
      <w:r>
        <w:rPr>
          <w:rFonts w:hint="eastAsia"/>
        </w:rPr>
        <w:t xml:space="preserve">31. </w:t>
      </w:r>
      <w:r>
        <w:t>c=0.75,d=0.5,e=0.25</w:t>
      </w:r>
    </w:p>
    <w:p w:rsidR="00ED79BC" w:rsidRDefault="00ED79BC" w:rsidP="004F73A1"/>
    <w:p w:rsidR="00ED79BC" w:rsidRDefault="00ED79BC" w:rsidP="00ED79BC">
      <w:pPr>
        <w:pStyle w:val="bourneli1"/>
      </w:pPr>
      <w:r>
        <w:t>Problem Set 1.2</w:t>
      </w:r>
    </w:p>
    <w:p w:rsidR="00ED79BC" w:rsidRDefault="00ED79BC" w:rsidP="00ED79BC">
      <w:pPr>
        <w:pStyle w:val="bourneli2"/>
        <w:numPr>
          <w:ilvl w:val="0"/>
          <w:numId w:val="4"/>
        </w:numPr>
      </w:pPr>
      <w:r>
        <w:t>u*v = 1.4, v*w = 48,u*(v+w) = 1.4;u*w=0</w:t>
      </w:r>
    </w:p>
    <w:p w:rsidR="00ED79BC" w:rsidRPr="00ED79BC" w:rsidRDefault="006C5CD9" w:rsidP="00ED79BC">
      <w:pPr>
        <w:pStyle w:val="bourneli2"/>
        <w:numPr>
          <w:ilvl w:val="0"/>
          <w:numId w:val="4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=1;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=5;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=10</m:t>
        </m:r>
      </m:oMath>
    </w:p>
    <w:p w:rsidR="00ED79BC" w:rsidRPr="00ED79BC" w:rsidRDefault="006C5CD9" w:rsidP="00ED79BC">
      <w:pPr>
        <w:pStyle w:val="bourneli2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u*v</m:t>
              </m:r>
            </m:e>
          </m:d>
          <m:r>
            <w:rPr>
              <w:rFonts w:ascii="Cambria Math" w:hAnsi="Cambria Math"/>
            </w:rPr>
            <m:t>=1.4≤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</m:t>
          </m:r>
        </m:oMath>
      </m:oMathPara>
    </w:p>
    <w:p w:rsidR="00ED79BC" w:rsidRPr="00ED79BC" w:rsidRDefault="006C5CD9" w:rsidP="00ED79BC">
      <w:pPr>
        <w:pStyle w:val="bourneli2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v*w</m:t>
              </m:r>
            </m:e>
          </m:d>
          <m:r>
            <w:rPr>
              <w:rFonts w:ascii="Cambria Math" w:hAnsi="Cambria Math"/>
            </w:rPr>
            <m:t>=48≤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=50</m:t>
          </m:r>
        </m:oMath>
      </m:oMathPara>
    </w:p>
    <w:p w:rsidR="00ED79BC" w:rsidRDefault="00C10BB2" w:rsidP="00ED79BC">
      <w:pPr>
        <w:pStyle w:val="bourneli2"/>
      </w:pPr>
      <w:r>
        <w:rPr>
          <w:rFonts w:hint="eastAsia"/>
        </w:rPr>
        <w:t>左边</w:t>
      </w:r>
      <w:r>
        <w:t>有个</w:t>
      </w:r>
      <w:r>
        <w:rPr>
          <w:rFonts w:hint="eastAsia"/>
        </w:rPr>
        <w:t>cos</w:t>
      </w:r>
      <w:r>
        <w:rPr>
          <w:rFonts w:ascii="黑体" w:hAnsi="黑体" w:hint="eastAsia"/>
        </w:rPr>
        <w:t>θ</w:t>
      </w:r>
    </w:p>
    <w:p w:rsidR="00C10BB2" w:rsidRDefault="00C10BB2" w:rsidP="00C10BB2">
      <w:pPr>
        <w:pStyle w:val="bourneli2"/>
        <w:numPr>
          <w:ilvl w:val="0"/>
          <w:numId w:val="4"/>
        </w:numPr>
      </w:pPr>
      <w:r>
        <w:t>unit_v = (3/5,4/5); unit_w = (4/5,3/5);cos</w:t>
      </w:r>
      <w:r w:rsidRPr="00C10BB2">
        <w:rPr>
          <w:rFonts w:ascii="黑体" w:hAnsi="黑体" w:hint="eastAsia"/>
        </w:rPr>
        <w:t>θ=24/25</w:t>
      </w:r>
    </w:p>
    <w:p w:rsidR="00C10BB2" w:rsidRPr="00C10BB2" w:rsidRDefault="00C10BB2" w:rsidP="00C10BB2">
      <w:pPr>
        <w:pStyle w:val="bourneli2"/>
      </w:pPr>
      <w:r>
        <w:t>a = (4,3);b=(3,-4);c=(-4,-3)</w:t>
      </w:r>
    </w:p>
    <w:p w:rsidR="00C10BB2" w:rsidRDefault="00F271B3" w:rsidP="00F271B3">
      <w:pPr>
        <w:pStyle w:val="bourneli2"/>
        <w:numPr>
          <w:ilvl w:val="0"/>
          <w:numId w:val="4"/>
        </w:numPr>
      </w:pPr>
      <w:r>
        <w:t>(a)v*-v = -1;(b)0;(c)-3</w:t>
      </w:r>
    </w:p>
    <w:p w:rsidR="006B3100" w:rsidRDefault="006B3100" w:rsidP="00F271B3">
      <w:pPr>
        <w:pStyle w:val="bourneli2"/>
        <w:numPr>
          <w:ilvl w:val="0"/>
          <w:numId w:val="4"/>
        </w:numPr>
      </w:pPr>
      <w:r>
        <w:t>Uint_v=(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</m:oMath>
      <w:r>
        <w:t>),U</w:t>
      </w:r>
      <w:r>
        <w:rPr>
          <w:vertAlign w:val="subscript"/>
        </w:rPr>
        <w:t>1</w:t>
      </w:r>
      <w:r>
        <w:t>=(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</m:oMath>
      <w:r>
        <w:t>)</w:t>
      </w:r>
    </w:p>
    <w:p w:rsidR="006B3100" w:rsidRDefault="006B3100" w:rsidP="006B3100">
      <w:pPr>
        <w:pStyle w:val="bourneli2"/>
      </w:pPr>
      <w:r>
        <w:t>Unit_w=(2/3,1/3,2/3), U</w:t>
      </w:r>
      <w:r>
        <w:rPr>
          <w:vertAlign w:val="subscript"/>
        </w:rPr>
        <w:t>2</w:t>
      </w:r>
      <w:r>
        <w:t>=(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17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17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17</m:t>
                </m:r>
              </m:e>
            </m:rad>
          </m:den>
        </m:f>
      </m:oMath>
      <w:r>
        <w:t>)</w:t>
      </w:r>
    </w:p>
    <w:p w:rsidR="005D62E2" w:rsidRDefault="005D62E2" w:rsidP="005D62E2">
      <w:pPr>
        <w:pStyle w:val="bourneli2"/>
        <w:numPr>
          <w:ilvl w:val="0"/>
          <w:numId w:val="4"/>
        </w:numPr>
      </w:pPr>
      <w:r>
        <w:rPr>
          <w:rFonts w:hint="eastAsia"/>
        </w:rPr>
        <w:t>全部都是</w:t>
      </w:r>
      <w:r>
        <w:t>直线</w:t>
      </w:r>
    </w:p>
    <w:p w:rsidR="005D62E2" w:rsidRDefault="005D62E2" w:rsidP="005D62E2">
      <w:pPr>
        <w:pStyle w:val="bourneli2"/>
        <w:numPr>
          <w:ilvl w:val="0"/>
          <w:numId w:val="4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0.5;(b)0;(c)0.5;(d)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62D86" w:rsidRDefault="00CB4A3A" w:rsidP="005D62E2">
      <w:pPr>
        <w:pStyle w:val="bourneli2"/>
        <w:numPr>
          <w:ilvl w:val="0"/>
          <w:numId w:val="4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错</w:t>
      </w:r>
      <w:r>
        <w:t>，</w:t>
      </w:r>
      <w:r>
        <w:rPr>
          <w:rFonts w:hint="eastAsia"/>
        </w:rPr>
        <w:t>任意</w:t>
      </w:r>
      <w:r>
        <w:t>平面上两向量</w:t>
      </w:r>
      <w:r>
        <w:rPr>
          <w:rFonts w:hint="eastAsia"/>
        </w:rPr>
        <w:t>;(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对</w:t>
      </w:r>
      <w:r>
        <w:rPr>
          <w:rFonts w:hint="eastAsia"/>
        </w:rPr>
        <w:t>;(</w:t>
      </w:r>
      <w:r>
        <w:t>c</w:t>
      </w:r>
      <w:r>
        <w:rPr>
          <w:rFonts w:hint="eastAsia"/>
        </w:rPr>
        <w:t>)</w:t>
      </w:r>
      <w:r>
        <w:rPr>
          <w:rFonts w:hint="eastAsia"/>
        </w:rPr>
        <w:t>对</w:t>
      </w:r>
    </w:p>
    <w:p w:rsidR="00CB4A3A" w:rsidRPr="007D5CDF" w:rsidRDefault="007D5CDF" w:rsidP="005D62E2">
      <w:pPr>
        <w:pStyle w:val="bourneli2"/>
        <w:numPr>
          <w:ilvl w:val="0"/>
          <w:numId w:val="4"/>
        </w:numPr>
      </w:pPr>
      <w:r>
        <w:rPr>
          <w:rFonts w:hint="eastAsia"/>
        </w:rPr>
        <w:lastRenderedPageBreak/>
        <w:t>坡度</w:t>
      </w:r>
      <w:r>
        <w:t>就是</w:t>
      </w:r>
      <w:r>
        <w:t>tag</w:t>
      </w:r>
      <w:r>
        <w:rPr>
          <w:rFonts w:ascii="黑体" w:hAnsi="黑体" w:hint="eastAsia"/>
        </w:rPr>
        <w:t>θ</w:t>
      </w:r>
    </w:p>
    <w:p w:rsidR="007D5CDF" w:rsidRPr="007D5CDF" w:rsidRDefault="007D5CDF" w:rsidP="005D62E2">
      <w:pPr>
        <w:pStyle w:val="bourneli2"/>
        <w:numPr>
          <w:ilvl w:val="0"/>
          <w:numId w:val="4"/>
        </w:numPr>
      </w:pPr>
      <w:r>
        <w:rPr>
          <w:rFonts w:ascii="黑体" w:hAnsi="黑体" w:hint="eastAsia"/>
        </w:rPr>
        <w:t>垂直</w:t>
      </w:r>
    </w:p>
    <w:p w:rsidR="007D5CDF" w:rsidRPr="00A61B9E" w:rsidRDefault="00A61B9E" w:rsidP="005D62E2">
      <w:pPr>
        <w:pStyle w:val="bourneli2"/>
        <w:numPr>
          <w:ilvl w:val="0"/>
          <w:numId w:val="4"/>
        </w:numPr>
      </w:pPr>
      <w:r>
        <w:rPr>
          <w:rFonts w:ascii="黑体" w:hAnsi="黑体"/>
        </w:rPr>
        <w:t>v,w</w:t>
      </w:r>
      <w:r>
        <w:rPr>
          <w:rFonts w:ascii="黑体" w:hAnsi="黑体" w:hint="eastAsia"/>
        </w:rPr>
        <w:t>夹角</w:t>
      </w:r>
      <w:r>
        <w:rPr>
          <w:rFonts w:ascii="黑体" w:hAnsi="黑体"/>
        </w:rPr>
        <w:t>大于</w:t>
      </w:r>
      <w:r>
        <w:rPr>
          <w:rFonts w:ascii="黑体" w:hAnsi="黑体" w:hint="eastAsia"/>
        </w:rPr>
        <w:t>90度</w:t>
      </w:r>
      <w:r>
        <w:rPr>
          <w:rFonts w:ascii="黑体" w:hAnsi="黑体"/>
        </w:rPr>
        <w:t>，</w:t>
      </w:r>
      <w:r>
        <w:rPr>
          <w:rFonts w:ascii="黑体" w:hAnsi="黑体" w:hint="eastAsia"/>
        </w:rPr>
        <w:t>。所有</w:t>
      </w:r>
      <w:r>
        <w:rPr>
          <w:rFonts w:ascii="黑体" w:hAnsi="黑体"/>
        </w:rPr>
        <w:t>的w构成下半空间，该空间边界用垂直于v的平面构成</w:t>
      </w:r>
    </w:p>
    <w:p w:rsidR="00A61B9E" w:rsidRPr="00A61B9E" w:rsidRDefault="00A61B9E" w:rsidP="005D62E2">
      <w:pPr>
        <w:pStyle w:val="bourneli2"/>
        <w:numPr>
          <w:ilvl w:val="0"/>
          <w:numId w:val="4"/>
        </w:numPr>
      </w:pPr>
      <w:r>
        <w:rPr>
          <w:rFonts w:ascii="黑体" w:hAnsi="黑体" w:hint="eastAsia"/>
        </w:rPr>
        <w:t>c</w:t>
      </w:r>
      <w:r>
        <w:rPr>
          <w:rFonts w:ascii="黑体" w:hAnsi="黑体"/>
        </w:rPr>
        <w:t>=6,</w:t>
      </w:r>
      <w:r>
        <w:rPr>
          <w:rFonts w:ascii="黑体" w:hAnsi="黑体" w:hint="eastAsia"/>
        </w:rPr>
        <w:t>通用</w:t>
      </w:r>
      <w:r>
        <w:rPr>
          <w:rFonts w:ascii="黑体" w:hAnsi="黑体"/>
        </w:rPr>
        <w:t>c如下</w:t>
      </w:r>
    </w:p>
    <w:p w:rsidR="00A61B9E" w:rsidRPr="00A61B9E" w:rsidRDefault="00A61B9E" w:rsidP="00A61B9E">
      <w:pPr>
        <w:pStyle w:val="bourneli2"/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w*v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61B9E" w:rsidRDefault="00440B4F" w:rsidP="00A61B9E">
      <w:pPr>
        <w:pStyle w:val="bourneli2"/>
      </w:pPr>
      <w:r>
        <w:rPr>
          <w:rFonts w:hint="eastAsia"/>
        </w:rPr>
        <w:t>13.</w:t>
      </w:r>
      <w:r>
        <w:t>(-1,0,1);(</w:t>
      </w:r>
      <w:r w:rsidR="00A41D1B">
        <w:t>0</w:t>
      </w:r>
      <w:r>
        <w:t>,1,</w:t>
      </w:r>
      <w:r w:rsidR="00A41D1B">
        <w:t>0</w:t>
      </w:r>
      <w:r>
        <w:t>)</w:t>
      </w:r>
    </w:p>
    <w:p w:rsidR="00A41D1B" w:rsidRDefault="00A41D1B" w:rsidP="00A61B9E">
      <w:pPr>
        <w:pStyle w:val="bourneli2"/>
      </w:pPr>
      <w:r>
        <w:t>14.u=(-1,-1,1,1),v=(1,-1,1,-1);w=(1,-1,-1,1)</w:t>
      </w:r>
    </w:p>
    <w:p w:rsidR="00DD40A8" w:rsidRDefault="00095D9C" w:rsidP="00A61B9E">
      <w:pPr>
        <w:pStyle w:val="bourneli2"/>
      </w:pPr>
      <w:r>
        <w:t>16. unit_v = (1/3,…,1/3), w = (1/2,1/2,-1/2,-1/2,0,…)</w:t>
      </w:r>
    </w:p>
    <w:p w:rsidR="00095D9C" w:rsidRDefault="00095D9C" w:rsidP="00A61B9E">
      <w:pPr>
        <w:pStyle w:val="bourneli2"/>
        <w:rPr>
          <w:rFonts w:ascii="黑体" w:hAnsi="黑体"/>
        </w:rPr>
      </w:pPr>
      <w:r>
        <w:t>17. cos</w:t>
      </w:r>
      <w:r>
        <w:rPr>
          <w:rFonts w:ascii="黑体" w:hAnsi="黑体" w:hint="eastAsia"/>
        </w:rPr>
        <w:t>α=</w:t>
      </w:r>
      <w:r>
        <w:rPr>
          <w:rFonts w:ascii="黑体" w:hAnsi="黑体"/>
        </w:rPr>
        <w:t>v</w:t>
      </w:r>
      <w:r>
        <w:rPr>
          <w:rFonts w:ascii="黑体" w:hAnsi="黑体"/>
          <w:vertAlign w:val="subscript"/>
        </w:rPr>
        <w:t>1</w:t>
      </w:r>
      <w:r>
        <w:rPr>
          <w:rFonts w:ascii="黑体" w:hAnsi="黑体"/>
        </w:rPr>
        <w:t>/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ascii="黑体" w:hAnsi="黑体" w:hint="eastAsia"/>
        </w:rPr>
        <w:t>;cosβ=</w:t>
      </w:r>
      <w:r w:rsidRPr="00095D9C">
        <w:rPr>
          <w:rFonts w:ascii="黑体" w:hAnsi="黑体"/>
        </w:rPr>
        <w:t xml:space="preserve"> </w:t>
      </w:r>
      <w:r>
        <w:rPr>
          <w:rFonts w:ascii="黑体" w:hAnsi="黑体"/>
        </w:rPr>
        <w:t>v</w:t>
      </w:r>
      <w:r>
        <w:rPr>
          <w:rFonts w:ascii="黑体" w:hAnsi="黑体"/>
          <w:vertAlign w:val="subscript"/>
        </w:rPr>
        <w:t>2</w:t>
      </w:r>
      <w:r>
        <w:rPr>
          <w:rFonts w:ascii="黑体" w:hAnsi="黑体"/>
        </w:rPr>
        <w:t>/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ascii="黑体" w:hAnsi="黑体" w:hint="eastAsia"/>
        </w:rPr>
        <w:t>;cosθ=</w:t>
      </w:r>
      <w:r w:rsidRPr="00095D9C">
        <w:rPr>
          <w:rFonts w:ascii="黑体" w:hAnsi="黑体"/>
        </w:rPr>
        <w:t xml:space="preserve"> </w:t>
      </w:r>
      <w:r>
        <w:rPr>
          <w:rFonts w:ascii="黑体" w:hAnsi="黑体"/>
        </w:rPr>
        <w:t>v</w:t>
      </w:r>
      <w:r>
        <w:rPr>
          <w:rFonts w:ascii="黑体" w:hAnsi="黑体"/>
          <w:vertAlign w:val="subscript"/>
        </w:rPr>
        <w:t>3</w:t>
      </w:r>
      <w:r>
        <w:rPr>
          <w:rFonts w:ascii="黑体" w:hAnsi="黑体"/>
        </w:rPr>
        <w:t>/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:rsidR="00095D9C" w:rsidRDefault="00095D9C" w:rsidP="00330216">
      <w:pPr>
        <w:rPr>
          <w:bCs/>
          <w:kern w:val="44"/>
          <w:sz w:val="32"/>
          <w:szCs w:val="44"/>
        </w:rPr>
      </w:pPr>
      <w:r>
        <w:t>v</w:t>
      </w:r>
      <w:r>
        <w:rPr>
          <w:vertAlign w:val="superscript"/>
        </w:rPr>
        <w:t>2</w:t>
      </w:r>
      <w:r>
        <w:rPr>
          <w:vertAlign w:val="subscript"/>
        </w:rPr>
        <w:t>1</w:t>
      </w:r>
      <w:r>
        <w:t>+</w:t>
      </w:r>
      <w:r w:rsidRPr="00095D9C">
        <w:t xml:space="preserve"> </w:t>
      </w:r>
      <w:r>
        <w:t>v</w:t>
      </w:r>
      <w:r>
        <w:rPr>
          <w:vertAlign w:val="superscript"/>
        </w:rPr>
        <w:t>2</w:t>
      </w:r>
      <w:r>
        <w:rPr>
          <w:vertAlign w:val="subscript"/>
        </w:rPr>
        <w:t>2</w:t>
      </w:r>
      <w:r>
        <w:t>+</w:t>
      </w:r>
      <w:r w:rsidRPr="00095D9C">
        <w:t xml:space="preserve"> </w:t>
      </w:r>
      <w:r>
        <w:t>v</w:t>
      </w:r>
      <w:r>
        <w:rPr>
          <w:vertAlign w:val="superscript"/>
        </w:rPr>
        <w:t>2</w:t>
      </w:r>
      <w:r>
        <w:rPr>
          <w:vertAlign w:val="subscript"/>
        </w:rPr>
        <w:t>3</w:t>
      </w:r>
      <w:r>
        <w:t>=</w:t>
      </w:r>
      <m:oMath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黑体" w:hAnsi="Cambria Math"/>
                    <w:bCs/>
                    <w:i/>
                    <w:kern w:val="44"/>
                    <w:sz w:val="32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30216" w:rsidRDefault="00C813D3" w:rsidP="00C813D3">
      <w:pPr>
        <w:pStyle w:val="bourneli2"/>
      </w:pPr>
      <w:r>
        <w:rPr>
          <w:rFonts w:hint="eastAsia"/>
        </w:rPr>
        <w:t>19</w:t>
      </w:r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=u*u=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w+v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w+v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w+v</m:t>
            </m:r>
          </m:e>
        </m:d>
        <m:r>
          <w:rPr>
            <w:rFonts w:ascii="Cambria Math" w:hAnsi="Cambria Math"/>
          </w:rPr>
          <m:t>w+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w+v</m:t>
            </m:r>
          </m:e>
        </m:d>
        <m:r>
          <w:rPr>
            <w:rFonts w:ascii="Cambria Math" w:hAnsi="Cambria Math"/>
          </w:rPr>
          <m:t>v=w*w+v*w+w*v+v*v=w*w+2*w*v+v*v</m:t>
        </m:r>
      </m:oMath>
    </w:p>
    <w:p w:rsidR="00801E7A" w:rsidRDefault="00801E7A" w:rsidP="00C813D3">
      <w:pPr>
        <w:pStyle w:val="bourneli2"/>
      </w:pPr>
      <w:r>
        <w:rPr>
          <w:rFonts w:hint="eastAsia"/>
        </w:rPr>
        <w:t xml:space="preserve">21.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u+v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E090F" w:rsidRDefault="00801E7A" w:rsidP="00801E7A">
      <w:r>
        <w:rPr>
          <w:rFonts w:hint="eastAsia"/>
        </w:rPr>
        <w:t>所以</w:t>
      </w:r>
      <w:r>
        <w:rPr>
          <w:rFonts w:hint="eastAsia"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u+v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:rsidR="00EE090F" w:rsidRDefault="00EE090F" w:rsidP="00EE090F">
      <w:pPr>
        <w:pStyle w:val="bourneli2"/>
      </w:pPr>
      <w:r>
        <w:rPr>
          <w:rFonts w:hint="eastAsia"/>
        </w:rPr>
        <w:t>26</w:t>
      </w:r>
      <w:r>
        <w:t xml:space="preserve">. </w:t>
      </w:r>
      <w:r>
        <w:rPr>
          <w:rFonts w:hint="eastAsia"/>
        </w:rPr>
        <w:t>垂直</w:t>
      </w:r>
      <w:r>
        <w:t>向量最短</w:t>
      </w:r>
      <w:r w:rsidR="0055459C">
        <w:rPr>
          <w:rFonts w:hint="eastAsia"/>
        </w:rPr>
        <w:t>，</w:t>
      </w:r>
      <w:r w:rsidR="0055459C">
        <w:t>直线方向（</w:t>
      </w:r>
      <w:r w:rsidR="0055459C">
        <w:rPr>
          <w:rFonts w:hint="eastAsia"/>
        </w:rPr>
        <w:t>2</w:t>
      </w:r>
      <w:r w:rsidR="0055459C">
        <w:rPr>
          <w:rFonts w:hint="eastAsia"/>
        </w:rPr>
        <w:t>，</w:t>
      </w:r>
      <w:r w:rsidR="0055459C">
        <w:t>-1</w:t>
      </w:r>
      <w:r w:rsidR="0055459C">
        <w:t>）</w:t>
      </w:r>
      <w:r w:rsidR="0055459C">
        <w:rPr>
          <w:rFonts w:hint="eastAsia"/>
        </w:rPr>
        <w:t>，</w:t>
      </w:r>
      <w:r w:rsidR="0055459C">
        <w:t>那么有</w:t>
      </w:r>
      <w:r w:rsidR="0055459C">
        <w:rPr>
          <w:rFonts w:hint="eastAsia"/>
        </w:rPr>
        <w:t>2</w:t>
      </w:r>
      <w:r w:rsidR="0055459C">
        <w:t>x-y=0</w:t>
      </w:r>
      <w:r w:rsidR="0055459C">
        <w:rPr>
          <w:rFonts w:hint="eastAsia"/>
        </w:rPr>
        <w:t>，</w:t>
      </w:r>
      <w:r w:rsidR="0055459C">
        <w:t>且</w:t>
      </w:r>
      <w:r w:rsidR="0055459C">
        <w:t>x+2y=5,</w:t>
      </w:r>
      <w:r w:rsidR="0055459C">
        <w:rPr>
          <w:rFonts w:hint="eastAsia"/>
        </w:rPr>
        <w:t>得到</w:t>
      </w:r>
      <w:r w:rsidR="0055459C">
        <w:t>x=1,y=-2</w:t>
      </w:r>
      <w:r w:rsidR="0055459C">
        <w:rPr>
          <w:rFonts w:hint="eastAsia"/>
        </w:rPr>
        <w:t>的</w:t>
      </w:r>
      <w:r w:rsidR="0055459C">
        <w:t>向量最短</w:t>
      </w:r>
    </w:p>
    <w:p w:rsidR="0055459C" w:rsidRDefault="0055459C" w:rsidP="00EE090F">
      <w:pPr>
        <w:pStyle w:val="bourneli2"/>
      </w:pPr>
      <w:r>
        <w:rPr>
          <w:rFonts w:hint="eastAsia"/>
        </w:rPr>
        <w:t xml:space="preserve">27.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v-w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=34-30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:rsidR="00143AAC" w:rsidRDefault="00143AAC" w:rsidP="00EE090F">
      <w:pPr>
        <w:pStyle w:val="bourneli2"/>
      </w:pPr>
      <w:r>
        <w:t>V</w:t>
      </w:r>
      <w:r>
        <w:rPr>
          <w:rFonts w:hint="eastAsia"/>
        </w:rPr>
        <w:t>*</w:t>
      </w:r>
      <w:r>
        <w:t xml:space="preserve">w =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A426F1">
        <w:rPr>
          <w:rFonts w:hint="eastAsia"/>
        </w:rPr>
        <w:t>=15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:rsidR="00344732" w:rsidRDefault="00344732" w:rsidP="00EE090F">
      <w:pPr>
        <w:pStyle w:val="bourneli2"/>
      </w:pPr>
      <w:r>
        <w:rPr>
          <w:rFonts w:hint="eastAsia"/>
        </w:rPr>
        <w:lastRenderedPageBreak/>
        <w:t>28.</w:t>
      </w:r>
      <w:r>
        <w:t xml:space="preserve"> 120</w:t>
      </w:r>
      <w:r>
        <w:rPr>
          <w:rFonts w:hint="eastAsia"/>
        </w:rPr>
        <w:t>度，</w:t>
      </w:r>
      <w:r>
        <w:rPr>
          <w:rFonts w:hint="eastAsia"/>
        </w:rPr>
        <w:t>3</w:t>
      </w:r>
      <w:r>
        <w:t>D 4</w:t>
      </w:r>
      <w:r>
        <w:rPr>
          <w:rFonts w:hint="eastAsia"/>
        </w:rPr>
        <w:t>个</w:t>
      </w:r>
    </w:p>
    <w:p w:rsidR="00344732" w:rsidRDefault="00344732" w:rsidP="00EE090F">
      <w:pPr>
        <w:pStyle w:val="bourneli2"/>
      </w:pPr>
      <w:r>
        <w:rPr>
          <w:rFonts w:hint="eastAsia"/>
        </w:rPr>
        <w:t xml:space="preserve">29. </w:t>
      </w:r>
      <w:r>
        <w:rPr>
          <w:rFonts w:hint="eastAsia"/>
        </w:rPr>
        <w:t>按到</w:t>
      </w:r>
      <w:r>
        <w:t>定义将</w:t>
      </w:r>
      <w:r>
        <w:t>x+y+z=0</w:t>
      </w:r>
      <w:r>
        <w:rPr>
          <w:rFonts w:hint="eastAsia"/>
        </w:rPr>
        <w:t>代入</w:t>
      </w:r>
      <w:r>
        <w:t>，可以</w:t>
      </w:r>
      <w:r>
        <w:rPr>
          <w:rFonts w:hint="eastAsia"/>
        </w:rPr>
        <w:t>得到</w:t>
      </w:r>
      <w:r>
        <w:t>结果</w:t>
      </w:r>
    </w:p>
    <w:p w:rsidR="00344732" w:rsidRPr="00344732" w:rsidRDefault="00751286" w:rsidP="00EE090F">
      <w:pPr>
        <w:pStyle w:val="bourneli2"/>
      </w:pPr>
      <w:r>
        <w:t>31.</w:t>
      </w:r>
      <w:r>
        <w:rPr>
          <w:rFonts w:hint="eastAsia"/>
        </w:rPr>
        <w:t>(</w:t>
      </w:r>
      <w:r w:rsidR="00036A4F">
        <w:t>0.5,0.5,0.5,0.5</w:t>
      </w:r>
      <w:r>
        <w:rPr>
          <w:rFonts w:hint="eastAsia"/>
        </w:rPr>
        <w:t>)</w:t>
      </w:r>
      <w:r>
        <w:t>,(</w:t>
      </w:r>
      <w:r w:rsidR="00036A4F" w:rsidRPr="00036A4F">
        <w:t xml:space="preserve"> </w:t>
      </w:r>
      <w:r w:rsidR="00036A4F">
        <w:t>0.5,-0.5,0.5,-0.5</w:t>
      </w:r>
      <w:r>
        <w:t>),(</w:t>
      </w:r>
      <w:r w:rsidR="00036A4F" w:rsidRPr="00036A4F">
        <w:t xml:space="preserve"> </w:t>
      </w:r>
      <w:r w:rsidR="00036A4F">
        <w:t>0.5,0.5,-0.5,-0.5</w:t>
      </w:r>
      <w:r>
        <w:t>),(</w:t>
      </w:r>
      <w:r w:rsidR="00036A4F" w:rsidRPr="00036A4F">
        <w:t xml:space="preserve"> </w:t>
      </w:r>
      <w:r w:rsidR="00036A4F">
        <w:t>-0.5,-0.5,0.5,0.5</w:t>
      </w:r>
      <w:r>
        <w:t>)</w:t>
      </w:r>
    </w:p>
    <w:p w:rsidR="00344732" w:rsidRDefault="00344732" w:rsidP="004F73A1"/>
    <w:p w:rsidR="00344732" w:rsidRDefault="00956E9A" w:rsidP="00956E9A">
      <w:pPr>
        <w:pStyle w:val="bourneli1"/>
      </w:pPr>
      <w:r>
        <w:rPr>
          <w:rFonts w:hint="eastAsia"/>
        </w:rPr>
        <w:t>Problem Set 1.</w:t>
      </w:r>
      <w:r>
        <w:t>3</w:t>
      </w:r>
    </w:p>
    <w:p w:rsidR="00956E9A" w:rsidRDefault="00956E9A" w:rsidP="00956E9A">
      <w:pPr>
        <w:pStyle w:val="bourneli2"/>
        <w:numPr>
          <w:ilvl w:val="0"/>
          <w:numId w:val="5"/>
        </w:numPr>
      </w:pPr>
      <w:r>
        <w:t>b = (2,5,9)</w:t>
      </w:r>
    </w:p>
    <w:p w:rsidR="00956E9A" w:rsidRDefault="00CF79F7" w:rsidP="00CF79F7">
      <w:pPr>
        <w:pStyle w:val="bourneli2"/>
      </w:pPr>
      <w:r>
        <w:rPr>
          <w:rFonts w:hint="eastAsia"/>
        </w:rPr>
        <w:t>3.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CF79F7" w:rsidRDefault="00CF79F7" w:rsidP="00CF79F7">
      <w:pPr>
        <w:pStyle w:val="bourneli2"/>
      </w:pPr>
      <w:r>
        <w:rPr>
          <w:rFonts w:hint="eastAsia"/>
        </w:rPr>
        <w:t xml:space="preserve">4. </w:t>
      </w:r>
      <w:r>
        <w:rPr>
          <w:rFonts w:hint="eastAsia"/>
        </w:rPr>
        <w:t>三个</w:t>
      </w:r>
      <w:r>
        <w:t>向量在一个平面，</w:t>
      </w:r>
      <w:r>
        <w:rPr>
          <w:rFonts w:hint="eastAsia"/>
        </w:rPr>
        <w:t>线性</w:t>
      </w:r>
      <w:r>
        <w:t>依赖</w:t>
      </w:r>
      <w:r>
        <w:rPr>
          <w:rFonts w:hint="eastAsia"/>
        </w:rPr>
        <w:t>。</w:t>
      </w:r>
    </w:p>
    <w:p w:rsidR="00CF79F7" w:rsidRDefault="00CF79F7" w:rsidP="00CF79F7">
      <w:r>
        <w:t>如果</w:t>
      </w:r>
      <w:r>
        <w:rPr>
          <w:rFonts w:hint="eastAsia"/>
        </w:rPr>
        <w:t>W</w:t>
      </w:r>
      <w:r>
        <w:rPr>
          <w:rFonts w:hint="eastAsia"/>
        </w:rPr>
        <w:t>可逆</w:t>
      </w:r>
      <w:r>
        <w:t>，</w:t>
      </w:r>
      <w:r>
        <w:rPr>
          <w:rFonts w:hint="eastAsia"/>
        </w:rPr>
        <w:t>那么</w:t>
      </w:r>
      <w:r>
        <w:t>x=0</w:t>
      </w:r>
      <w:r>
        <w:rPr>
          <w:rFonts w:hint="eastAsia"/>
        </w:rPr>
        <w:t>，</w:t>
      </w:r>
      <w:r>
        <w:t>但是显然</w:t>
      </w:r>
      <w:r>
        <w:t>x</w:t>
      </w:r>
      <w:r>
        <w:rPr>
          <w:rFonts w:hint="eastAsia"/>
        </w:rPr>
        <w:t>可以</w:t>
      </w:r>
      <w:r>
        <w:t>不为</w:t>
      </w:r>
      <w:r>
        <w:rPr>
          <w:rFonts w:hint="eastAsia"/>
        </w:rPr>
        <w:t>0.</w:t>
      </w:r>
      <w:r>
        <w:rPr>
          <w:rFonts w:hint="eastAsia"/>
        </w:rPr>
        <w:t>这个</w:t>
      </w:r>
      <w:r>
        <w:t>列子</w:t>
      </w:r>
      <w:r>
        <w:rPr>
          <w:rFonts w:hint="eastAsia"/>
        </w:rPr>
        <w:t>揭示</w:t>
      </w:r>
      <w:r>
        <w:t>了可逆和线性独立的关系。</w:t>
      </w:r>
    </w:p>
    <w:p w:rsidR="00CF79F7" w:rsidRDefault="00AC1109" w:rsidP="00CF79F7">
      <w:pPr>
        <w:pStyle w:val="bourneli2"/>
      </w:pPr>
      <w:r>
        <w:rPr>
          <w:rFonts w:hint="eastAsia"/>
        </w:rPr>
        <w:t>5. R</w:t>
      </w:r>
      <w:r>
        <w:t>矩阵与上面的</w:t>
      </w:r>
      <w:r>
        <w:t>W</w:t>
      </w:r>
      <w:r>
        <w:t>矩阵是转置的关系，但是得到的效果一样，说明行和列有一定的关系，后面应该会解释这个现象。</w:t>
      </w:r>
      <w:r>
        <w:rPr>
          <w:rFonts w:hint="eastAsia"/>
        </w:rPr>
        <w:t>这个</w:t>
      </w:r>
      <w:r>
        <w:t>例子显示了矩阵的对称美。</w:t>
      </w:r>
    </w:p>
    <w:p w:rsidR="00AC1109" w:rsidRDefault="00591B0E" w:rsidP="00CF79F7">
      <w:pPr>
        <w:pStyle w:val="bourneli2"/>
      </w:pPr>
      <w:r>
        <w:t>6. c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-1</w:t>
      </w:r>
      <w:r>
        <w:rPr>
          <w:rFonts w:hint="eastAsia"/>
        </w:rPr>
        <w:t>和</w:t>
      </w:r>
      <w:r>
        <w:rPr>
          <w:rFonts w:hint="eastAsia"/>
        </w:rPr>
        <w:t>0</w:t>
      </w:r>
    </w:p>
    <w:p w:rsidR="002732D8" w:rsidRDefault="00E005CE" w:rsidP="00CF79F7">
      <w:pPr>
        <w:pStyle w:val="bourneli2"/>
      </w:pPr>
      <w:r>
        <w:rPr>
          <w:rFonts w:hint="eastAsia"/>
        </w:rPr>
        <w:t>7. x</w:t>
      </w:r>
      <w:r>
        <w:rPr>
          <w:rFonts w:hint="eastAsia"/>
        </w:rPr>
        <w:t>垂直</w:t>
      </w:r>
      <w:r>
        <w:t>平面上两条不</w:t>
      </w:r>
      <w:r w:rsidR="002732D8">
        <w:rPr>
          <w:rFonts w:hint="eastAsia"/>
        </w:rPr>
        <w:t>共线</w:t>
      </w:r>
      <w:r w:rsidR="002732D8">
        <w:t>的向量，那么</w:t>
      </w:r>
      <w:r w:rsidR="002732D8">
        <w:rPr>
          <w:rFonts w:hint="eastAsia"/>
        </w:rPr>
        <w:t>x</w:t>
      </w:r>
      <w:r w:rsidR="002732D8">
        <w:t>垂直该平面。</w:t>
      </w:r>
    </w:p>
    <w:p w:rsidR="002732D8" w:rsidRPr="002732D8" w:rsidRDefault="002732D8" w:rsidP="00CF79F7">
      <w:pPr>
        <w:pStyle w:val="bourneli2"/>
      </w:pPr>
      <w:r>
        <w:t xml:space="preserve">8.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005CE" w:rsidRDefault="007D3633" w:rsidP="00CF79F7">
      <w:pPr>
        <w:pStyle w:val="bourneli2"/>
      </w:pPr>
      <w:r>
        <w:rPr>
          <w:rFonts w:hint="eastAsia"/>
        </w:rPr>
        <w:t xml:space="preserve">9.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7F15AF" w:rsidRDefault="007F15AF" w:rsidP="00CF79F7">
      <w:pPr>
        <w:pStyle w:val="bourneli2"/>
      </w:pPr>
      <w:r>
        <w:rPr>
          <w:rFonts w:hint="eastAsia"/>
        </w:rPr>
        <w:t xml:space="preserve">10.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7F15AF" w:rsidRDefault="006037F3" w:rsidP="00CF79F7">
      <w:pPr>
        <w:pStyle w:val="bourneli2"/>
      </w:pPr>
      <w:r>
        <w:rPr>
          <w:rFonts w:hint="eastAsia"/>
        </w:rPr>
        <w:t xml:space="preserve">11. </w:t>
      </w:r>
      <w:r>
        <w:rPr>
          <w:rFonts w:hint="eastAsia"/>
        </w:rPr>
        <w:t>数学</w:t>
      </w:r>
      <w:r>
        <w:t>归纳法，直接展开，操作变化即可</w:t>
      </w:r>
    </w:p>
    <w:p w:rsidR="006037F3" w:rsidRDefault="009C220E" w:rsidP="00CF79F7">
      <w:pPr>
        <w:pStyle w:val="bourneli2"/>
      </w:pPr>
      <w:r>
        <w:lastRenderedPageBreak/>
        <w:t>12.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277C89" w:rsidRPr="00277C89" w:rsidRDefault="00277C89" w:rsidP="003C260B">
      <w:pPr>
        <w:pStyle w:val="bourneli2"/>
      </w:pPr>
      <w:r>
        <w:rPr>
          <w:rFonts w:hint="eastAsia"/>
        </w:rPr>
        <w:t xml:space="preserve">14. </w:t>
      </w:r>
      <w:r>
        <w:rPr>
          <w:rFonts w:hint="eastAsia"/>
        </w:rPr>
        <w:t>可以由</w:t>
      </w:r>
      <w:r>
        <w:t>相似三角形受到启发，这也是为什么行成比例导致列成比例</w:t>
      </w:r>
      <w:r>
        <w:rPr>
          <w:rFonts w:hint="eastAsia"/>
        </w:rPr>
        <w:t>的</w:t>
      </w:r>
      <w:r>
        <w:t>直观解释</w:t>
      </w:r>
      <w:r>
        <w:rPr>
          <w:rFonts w:hint="eastAsia"/>
          <w:noProof/>
        </w:rPr>
        <w:drawing>
          <wp:inline distT="0" distB="0" distL="0" distR="0">
            <wp:extent cx="3867150" cy="23664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047" cy="237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C89" w:rsidRDefault="0026146A" w:rsidP="0026146A">
      <w:pPr>
        <w:pStyle w:val="bourneli1"/>
      </w:pPr>
      <w:r>
        <w:rPr>
          <w:rFonts w:hint="eastAsia"/>
        </w:rPr>
        <w:t>Problem</w:t>
      </w:r>
      <w:r>
        <w:t xml:space="preserve"> Set 2.1</w:t>
      </w:r>
    </w:p>
    <w:p w:rsidR="0026146A" w:rsidRDefault="0026146A" w:rsidP="0026146A">
      <w:pPr>
        <w:pStyle w:val="bourneli2"/>
        <w:numPr>
          <w:ilvl w:val="0"/>
          <w:numId w:val="5"/>
        </w:numPr>
      </w:pPr>
      <w:r>
        <w:rPr>
          <w:rFonts w:hint="eastAsia"/>
        </w:rPr>
        <w:t>行</w:t>
      </w:r>
      <w:r>
        <w:t>视图不变，因为是平面，列视图改变，因为变长了</w:t>
      </w:r>
    </w:p>
    <w:p w:rsidR="0026146A" w:rsidRDefault="000E686A" w:rsidP="0026146A">
      <w:pPr>
        <w:pStyle w:val="bourneli2"/>
        <w:numPr>
          <w:ilvl w:val="0"/>
          <w:numId w:val="5"/>
        </w:numPr>
      </w:pPr>
      <w:r>
        <w:rPr>
          <w:rFonts w:hint="eastAsia"/>
        </w:rPr>
        <w:t>列视图</w:t>
      </w:r>
      <w:r>
        <w:t>和行视图均改变，解不变</w:t>
      </w:r>
    </w:p>
    <w:p w:rsidR="000E686A" w:rsidRDefault="00E51276" w:rsidP="0026146A">
      <w:pPr>
        <w:pStyle w:val="bourneli2"/>
        <w:numPr>
          <w:ilvl w:val="0"/>
          <w:numId w:val="5"/>
        </w:numPr>
      </w:pPr>
      <w:r>
        <w:rPr>
          <w:rFonts w:hint="eastAsia"/>
        </w:rPr>
        <w:t>(</w:t>
      </w:r>
      <w:r>
        <w:t>3,0,1</w:t>
      </w:r>
      <w:r>
        <w:rPr>
          <w:rFonts w:hint="eastAsia"/>
        </w:rPr>
        <w:t>)</w:t>
      </w:r>
    </w:p>
    <w:p w:rsidR="005D53FE" w:rsidRDefault="007D5EC2" w:rsidP="007D5EC2">
      <w:pPr>
        <w:pStyle w:val="bourneli2"/>
      </w:pPr>
      <w:r>
        <w:rPr>
          <w:rFonts w:hint="eastAsia"/>
        </w:rPr>
        <w:t>8</w:t>
      </w:r>
      <w:r>
        <w:t>. 4</w:t>
      </w:r>
      <w:r>
        <w:rPr>
          <w:rFonts w:hint="eastAsia"/>
        </w:rPr>
        <w:t>维空间</w:t>
      </w:r>
      <w: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超平面相交在一个点。</w:t>
      </w:r>
      <w:r>
        <w:rPr>
          <w:rFonts w:hint="eastAsia"/>
        </w:rPr>
        <w:t>(</w:t>
      </w:r>
      <w:r>
        <w:t>x,y,z,y</w:t>
      </w:r>
      <w:r>
        <w:rPr>
          <w:rFonts w:hint="eastAsia"/>
        </w:rPr>
        <w:t>)</w:t>
      </w:r>
      <w:r>
        <w:t>=(0,0,1,2)</w:t>
      </w:r>
    </w:p>
    <w:p w:rsidR="007D5EC2" w:rsidRDefault="0003614D" w:rsidP="007D5EC2">
      <w:pPr>
        <w:pStyle w:val="bourneli2"/>
      </w:pPr>
      <w:r>
        <w:t>14. A</w:t>
      </w:r>
      <w:r>
        <w:t>的行为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列为</w:t>
      </w:r>
      <w:r>
        <w:rPr>
          <w:rFonts w:hint="eastAsia"/>
        </w:rPr>
        <w:t>4</w:t>
      </w:r>
    </w:p>
    <w:p w:rsidR="0003614D" w:rsidRDefault="0067294C" w:rsidP="007D5EC2">
      <w:pPr>
        <w:pStyle w:val="bourneli2"/>
      </w:pPr>
      <w:r>
        <w:t>15.</w:t>
      </w:r>
      <w:r w:rsidR="00453577">
        <w:rPr>
          <w:rFonts w:hint="eastAsia"/>
        </w:rPr>
        <w:t>(</w:t>
      </w:r>
      <w:r w:rsidR="00453577">
        <w:t>b</w:t>
      </w:r>
      <w:r w:rsidR="00453577">
        <w:rPr>
          <w:rFonts w:hint="eastAsia"/>
        </w:rPr>
        <w:t>)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67294C" w:rsidRDefault="00453577" w:rsidP="007D5EC2">
      <w:pPr>
        <w:pStyle w:val="bourneli2"/>
      </w:pPr>
      <w:r>
        <w:rPr>
          <w:rFonts w:hint="eastAsia"/>
        </w:rPr>
        <w:t>16</w:t>
      </w:r>
      <w:r>
        <w:t>.(a)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;(b)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F676EC" w:rsidRDefault="00F676EC" w:rsidP="007D5EC2">
      <w:pPr>
        <w:pStyle w:val="bourneli2"/>
      </w:pPr>
      <w:r>
        <w:rPr>
          <w:rFonts w:hint="eastAsia"/>
        </w:rPr>
        <w:t>17.</w:t>
      </w:r>
      <m:oMath>
        <m:r>
          <m:rPr>
            <m:sty m:val="p"/>
          </m:rPr>
          <w:rPr>
            <w:rFonts w:ascii="Cambria Math" w:hAnsi="Cambria Math"/>
          </w:rPr>
          <m:t xml:space="preserve"> P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;</w:t>
      </w:r>
      <w:r>
        <w:t xml:space="preserve"> Q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 xml:space="preserve"> </w:t>
      </w:r>
    </w:p>
    <w:p w:rsidR="00D23A35" w:rsidRDefault="00D23A35" w:rsidP="007D5EC2">
      <w:pPr>
        <w:pStyle w:val="bourneli2"/>
      </w:pPr>
      <w:r>
        <w:t>1</w:t>
      </w:r>
      <w:r w:rsidR="00932FD5">
        <w:t>9</w:t>
      </w:r>
      <w:r>
        <w:t>. (3,4,8);(3,4,5)</w:t>
      </w:r>
    </w:p>
    <w:p w:rsidR="00932FD5" w:rsidRDefault="00932FD5" w:rsidP="007D5EC2">
      <w:pPr>
        <w:pStyle w:val="bourneli2"/>
      </w:pPr>
      <w:r>
        <w:lastRenderedPageBreak/>
        <w:t>20.(5,0);(0,0)</w:t>
      </w:r>
    </w:p>
    <w:p w:rsidR="00932FD5" w:rsidRDefault="00932FD5" w:rsidP="007D5EC2">
      <w:pPr>
        <w:pStyle w:val="bourneli2"/>
      </w:pPr>
      <w:r>
        <w:t>21.</w:t>
      </w:r>
      <m:oMath>
        <m:r>
          <w:rPr>
            <w:rFonts w:ascii="Cambria Math" w:hAnsi="Cambria Math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777466" w:rsidRDefault="00777466" w:rsidP="007D5EC2">
      <w:pPr>
        <w:pStyle w:val="bourneli2"/>
      </w:pPr>
      <w:r>
        <w:rPr>
          <w:rFonts w:hint="eastAsia"/>
        </w:rPr>
        <w:t>27.</w:t>
      </w:r>
      <w:r w:rsidR="00615659">
        <w:t xml:space="preserve"> </w:t>
      </w:r>
      <w:r w:rsidR="00615659">
        <w:rPr>
          <w:rFonts w:hint="eastAsia"/>
        </w:rPr>
        <w:t>点</w:t>
      </w:r>
    </w:p>
    <w:p w:rsidR="00615659" w:rsidRDefault="00615659" w:rsidP="007D5EC2">
      <w:pPr>
        <w:pStyle w:val="bourneli2"/>
      </w:pPr>
      <w:r>
        <w:rPr>
          <w:rFonts w:hint="eastAsia"/>
        </w:rPr>
        <w:t xml:space="preserve">29. </w:t>
      </w:r>
      <w:r>
        <w:rPr>
          <w:rFonts w:hint="eastAsia"/>
        </w:rPr>
        <w:t>马尔科夫链</w:t>
      </w:r>
      <w:r>
        <w:t>最后会收敛</w:t>
      </w:r>
    </w:p>
    <w:p w:rsidR="00A05AEB" w:rsidRDefault="00A05AEB" w:rsidP="007D5EC2">
      <w:pPr>
        <w:pStyle w:val="bourneli2"/>
      </w:pPr>
      <w:r>
        <w:rPr>
          <w:rFonts w:hint="eastAsia"/>
        </w:rPr>
        <w:t xml:space="preserve">31. </w:t>
      </w:r>
      <w:r>
        <w:t>M3*(1,1,1) = (15,15,15),M4*(1,1,1,1) = (34,34,34,34)</w:t>
      </w:r>
    </w:p>
    <w:p w:rsidR="00A05AEB" w:rsidRDefault="00A05AEB" w:rsidP="007D5EC2">
      <w:pPr>
        <w:pStyle w:val="bourneli2"/>
      </w:pPr>
      <w:r>
        <w:t>32.</w:t>
      </w:r>
      <w:r>
        <w:rPr>
          <w:rFonts w:hint="eastAsia"/>
        </w:rPr>
        <w:t>行</w:t>
      </w:r>
      <w:r>
        <w:t>视图，存在共面，最后总是</w:t>
      </w:r>
      <w:r>
        <w:rPr>
          <w:rFonts w:hint="eastAsia"/>
        </w:rPr>
        <w:t>两个</w:t>
      </w:r>
      <w:r>
        <w:t>面相交，得到一条</w:t>
      </w:r>
      <w:r>
        <w:rPr>
          <w:rFonts w:hint="eastAsia"/>
        </w:rPr>
        <w:t>直线</w:t>
      </w:r>
      <w:r>
        <w:t>。</w:t>
      </w:r>
      <w:r>
        <w:rPr>
          <w:rFonts w:hint="eastAsia"/>
        </w:rPr>
        <w:t>行视图</w:t>
      </w:r>
      <w:r>
        <w:t>，</w:t>
      </w:r>
      <w:r w:rsidR="00AE75A6">
        <w:rPr>
          <w:rFonts w:hint="eastAsia"/>
        </w:rPr>
        <w:t>第三个列</w:t>
      </w:r>
      <w:r w:rsidR="00AE75A6">
        <w:t>会表抵消，得到</w:t>
      </w:r>
      <w:r w:rsidR="00AE75A6">
        <w:rPr>
          <w:rFonts w:hint="eastAsia"/>
        </w:rPr>
        <w:t>两个</w:t>
      </w:r>
      <w:r w:rsidR="00AE75A6">
        <w:t>向量与</w:t>
      </w:r>
      <w:r w:rsidR="00AE75A6">
        <w:t>b</w:t>
      </w:r>
      <w:r w:rsidR="00AE75A6">
        <w:t>的关系。</w:t>
      </w:r>
    </w:p>
    <w:p w:rsidR="00AE75A6" w:rsidRDefault="00AE75A6" w:rsidP="007D5EC2">
      <w:pPr>
        <w:pStyle w:val="bourneli2"/>
      </w:pPr>
      <w:r>
        <w:rPr>
          <w:rFonts w:hint="eastAsia"/>
        </w:rPr>
        <w:t xml:space="preserve">33. </w:t>
      </w:r>
      <w:r>
        <w:t>Aw=5Au+7Av</w:t>
      </w:r>
    </w:p>
    <w:p w:rsidR="00134E74" w:rsidRDefault="00134E74" w:rsidP="007D5EC2">
      <w:pPr>
        <w:pStyle w:val="bourneli2"/>
      </w:pPr>
      <w:r>
        <w:t xml:space="preserve">34. </w:t>
      </w:r>
      <w:r>
        <w:rPr>
          <w:rFonts w:hint="eastAsia"/>
        </w:rPr>
        <w:t>可转成</w:t>
      </w:r>
      <w:r>
        <w:t>上三角矩阵，有解</w:t>
      </w:r>
    </w:p>
    <w:p w:rsidR="00134E74" w:rsidRDefault="009C6290" w:rsidP="007D5EC2">
      <w:pPr>
        <w:pStyle w:val="bourneli2"/>
      </w:pPr>
      <w:r>
        <w:t xml:space="preserve">35. </w:t>
      </w:r>
      <w:r>
        <w:rPr>
          <w:rFonts w:hint="eastAsia"/>
        </w:rPr>
        <w:t>（</w:t>
      </w:r>
      <w:r>
        <w:rPr>
          <w:rFonts w:hint="eastAsia"/>
        </w:rPr>
        <w:t>45,</w:t>
      </w:r>
      <w:r>
        <w:t>4</w:t>
      </w:r>
      <w:r>
        <w:rPr>
          <w:rFonts w:hint="eastAsia"/>
        </w:rPr>
        <w:t>5,</w:t>
      </w:r>
      <w:r>
        <w:t>…,45</w:t>
      </w:r>
      <w:r>
        <w:t>）</w:t>
      </w:r>
    </w:p>
    <w:p w:rsidR="00EA2F8F" w:rsidRDefault="00EA2F8F" w:rsidP="007D5EC2">
      <w:pPr>
        <w:pStyle w:val="bourneli2"/>
      </w:pPr>
    </w:p>
    <w:p w:rsidR="00EA2F8F" w:rsidRDefault="00EA2F8F" w:rsidP="00EA2F8F">
      <w:pPr>
        <w:pStyle w:val="bourneli1"/>
      </w:pPr>
      <w:r>
        <w:rPr>
          <w:rFonts w:hint="eastAsia"/>
        </w:rPr>
        <w:t>Problem Set</w:t>
      </w:r>
      <w:r>
        <w:t xml:space="preserve"> </w:t>
      </w:r>
      <w:r>
        <w:rPr>
          <w:rFonts w:hint="eastAsia"/>
        </w:rPr>
        <w:t>2.2</w:t>
      </w:r>
    </w:p>
    <w:p w:rsidR="0062747D" w:rsidRPr="0062747D" w:rsidRDefault="00EA2F8F" w:rsidP="00EA2F8F">
      <w:pPr>
        <w:pStyle w:val="bourneli2"/>
      </w:pPr>
      <w:r w:rsidRPr="00EA2F8F">
        <w:rPr>
          <w:rFonts w:hint="eastAsia"/>
          <w:bCs w:val="0"/>
        </w:rPr>
        <w:t>5.</w:t>
      </w:r>
      <w:r>
        <w:rPr>
          <w:rFonts w:hint="eastAsia"/>
        </w:rPr>
        <w:t xml:space="preserve"> </w:t>
      </w:r>
      <w:r w:rsidR="0062747D">
        <w:t xml:space="preserve"> c=20</w:t>
      </w:r>
      <w:r w:rsidR="0062747D">
        <w:rPr>
          <w:rFonts w:hint="eastAsia"/>
        </w:rPr>
        <w:t>无穷</w:t>
      </w:r>
      <w:r w:rsidR="0062747D">
        <w:t>解，</w:t>
      </w:r>
      <w:r w:rsidR="0062747D">
        <w:rPr>
          <w:rFonts w:hint="eastAsia"/>
        </w:rPr>
        <w:t xml:space="preserve"> </w:t>
      </w:r>
      <w:r w:rsidR="0062747D">
        <w:t>c</w:t>
      </w:r>
      <w:r w:rsidR="0062747D">
        <w:rPr>
          <w:rFonts w:ascii="Cambria Math" w:hAnsi="Cambria Math"/>
        </w:rPr>
        <w:t>≠20,</w:t>
      </w:r>
      <w:r w:rsidR="0062747D">
        <w:rPr>
          <w:rFonts w:ascii="Cambria Math" w:hAnsi="Cambria Math" w:hint="eastAsia"/>
        </w:rPr>
        <w:t>无穷</w:t>
      </w:r>
      <w:r w:rsidR="0062747D">
        <w:rPr>
          <w:rFonts w:ascii="Cambria Math" w:hAnsi="Cambria Math"/>
        </w:rPr>
        <w:t>解</w:t>
      </w:r>
    </w:p>
    <w:p w:rsidR="00EA2F8F" w:rsidRDefault="00A34C30" w:rsidP="00EA2F8F">
      <w:pPr>
        <w:pStyle w:val="bourneli2"/>
      </w:pPr>
      <w:r>
        <w:rPr>
          <w:rFonts w:hint="eastAsia"/>
        </w:rPr>
        <w:t>6. b</w:t>
      </w:r>
      <w:r>
        <w:t>=4</w:t>
      </w:r>
      <w:r>
        <w:rPr>
          <w:rFonts w:hint="eastAsia"/>
        </w:rPr>
        <w:t>，</w:t>
      </w:r>
      <w:r>
        <w:rPr>
          <w:rFonts w:hint="eastAsia"/>
        </w:rPr>
        <w:t>g = 32</w:t>
      </w:r>
    </w:p>
    <w:p w:rsidR="009C292F" w:rsidRDefault="009C292F" w:rsidP="00EA2F8F">
      <w:pPr>
        <w:pStyle w:val="bourneli2"/>
      </w:pPr>
      <w:r>
        <w:t xml:space="preserve">7. a=2, </w:t>
      </w:r>
      <w:r>
        <w:rPr>
          <w:rFonts w:hint="eastAsia"/>
        </w:rPr>
        <w:t>永远</w:t>
      </w:r>
      <w:r>
        <w:t>无解</w:t>
      </w:r>
      <w:r>
        <w:rPr>
          <w:rFonts w:hint="eastAsia"/>
        </w:rPr>
        <w:t>，否则</w:t>
      </w:r>
      <w:r>
        <w:t>就有解</w:t>
      </w:r>
    </w:p>
    <w:p w:rsidR="009C292F" w:rsidRDefault="009C292F" w:rsidP="00EA2F8F">
      <w:pPr>
        <w:pStyle w:val="bourneli2"/>
      </w:pPr>
      <w:r>
        <w:rPr>
          <w:rFonts w:hint="eastAsia"/>
        </w:rPr>
        <w:t>8.</w:t>
      </w:r>
      <w:r>
        <w:t xml:space="preserve"> k=3, </w:t>
      </w:r>
      <w:r>
        <w:rPr>
          <w:rFonts w:hint="eastAsia"/>
        </w:rPr>
        <w:t>无限解</w:t>
      </w:r>
      <w:r>
        <w:t>；</w:t>
      </w:r>
      <w:r>
        <w:rPr>
          <w:rFonts w:hint="eastAsia"/>
        </w:rPr>
        <w:t xml:space="preserve"> </w:t>
      </w:r>
      <w:r>
        <w:t xml:space="preserve">k = -3, </w:t>
      </w:r>
      <w:r>
        <w:rPr>
          <w:rFonts w:hint="eastAsia"/>
        </w:rPr>
        <w:t>无解；</w:t>
      </w:r>
      <w:r>
        <w:t>其他，唯一解</w:t>
      </w:r>
    </w:p>
    <w:p w:rsidR="009C292F" w:rsidRDefault="009C292F" w:rsidP="00EA2F8F">
      <w:pPr>
        <w:pStyle w:val="bourneli2"/>
      </w:pPr>
      <w:r>
        <w:t xml:space="preserve">9. </w:t>
      </w:r>
      <w:r w:rsidR="00585E28">
        <w:t>b</w:t>
      </w:r>
      <w:r w:rsidR="00585E28">
        <w:softHyphen/>
      </w:r>
      <w:r w:rsidR="00585E28">
        <w:rPr>
          <w:vertAlign w:val="subscript"/>
        </w:rPr>
        <w:t>2</w:t>
      </w:r>
      <w:r w:rsidR="00585E28">
        <w:t>-2b</w:t>
      </w:r>
      <w:r w:rsidR="00585E28">
        <w:rPr>
          <w:vertAlign w:val="subscript"/>
        </w:rPr>
        <w:t>1</w:t>
      </w:r>
      <w:r w:rsidR="00585E28">
        <w:t>=0,</w:t>
      </w:r>
      <w:r w:rsidR="00585E28">
        <w:rPr>
          <w:rFonts w:hint="eastAsia"/>
        </w:rPr>
        <w:t>无数解；</w:t>
      </w:r>
      <w:r w:rsidR="00585E28">
        <w:t>否则，无解</w:t>
      </w:r>
    </w:p>
    <w:p w:rsidR="00585E28" w:rsidRDefault="00585E28" w:rsidP="00EA2F8F">
      <w:pPr>
        <w:pStyle w:val="bourneli2"/>
      </w:pPr>
      <w:r>
        <w:t>11.1)</w:t>
      </w:r>
      <w:r>
        <w:rPr>
          <w:rFonts w:hint="eastAsia"/>
        </w:rPr>
        <w:t>回带</w:t>
      </w:r>
      <w:r>
        <w:t>时，若有解，那么只有一种</w:t>
      </w:r>
      <w:r>
        <w:rPr>
          <w:rFonts w:hint="eastAsia"/>
        </w:rPr>
        <w:t>可能</w:t>
      </w:r>
      <w:r>
        <w:t>，可以通过上三角矩阵看出来。</w:t>
      </w:r>
    </w:p>
    <w:p w:rsidR="00585E28" w:rsidRDefault="00585E28" w:rsidP="00834059">
      <w:r>
        <w:t>2</w:t>
      </w:r>
      <w:r>
        <w:rPr>
          <w:rFonts w:hint="eastAsia"/>
        </w:rPr>
        <w:t>）</w:t>
      </w:r>
      <w:r w:rsidR="00834059">
        <w:rPr>
          <w:rFonts w:hint="eastAsia"/>
        </w:rPr>
        <w:t>两点</w:t>
      </w:r>
      <w:r w:rsidR="00834059">
        <w:t>的延长线上</w:t>
      </w:r>
    </w:p>
    <w:p w:rsidR="00834059" w:rsidRDefault="002B7C99" w:rsidP="00EA2F8F">
      <w:pPr>
        <w:pStyle w:val="bourneli2"/>
      </w:pPr>
      <w:r>
        <w:rPr>
          <w:rFonts w:hint="eastAsia"/>
        </w:rPr>
        <w:lastRenderedPageBreak/>
        <w:t>12. z=0,y=1,x=4</w:t>
      </w:r>
    </w:p>
    <w:p w:rsidR="006C621D" w:rsidRDefault="006C621D" w:rsidP="00EA2F8F">
      <w:pPr>
        <w:pStyle w:val="bourneli2"/>
      </w:pPr>
      <w:r>
        <w:t>13.z=0,y=1,x=3</w:t>
      </w:r>
    </w:p>
    <w:p w:rsidR="006C621D" w:rsidRDefault="00AE48BD" w:rsidP="00EA2F8F">
      <w:pPr>
        <w:pStyle w:val="bourneli2"/>
      </w:pPr>
      <w:r>
        <w:t>14</w:t>
      </w:r>
      <w:r>
        <w:rPr>
          <w:rFonts w:hint="eastAsia"/>
        </w:rPr>
        <w:t>.</w:t>
      </w:r>
      <w:r>
        <w:t>d</w:t>
      </w:r>
      <w:r>
        <w:rPr>
          <w:rFonts w:ascii="Cambria Math" w:hAnsi="Cambria Math"/>
        </w:rPr>
        <w:t>≠</w:t>
      </w:r>
      <w:r>
        <w:t>11,</w:t>
      </w:r>
      <w:r>
        <w:rPr>
          <w:rFonts w:hint="eastAsia"/>
        </w:rPr>
        <w:t>有解</w:t>
      </w:r>
      <w:r>
        <w:t>；</w:t>
      </w:r>
      <w:r>
        <w:t>d=11,</w:t>
      </w:r>
      <w:r>
        <w:rPr>
          <w:rFonts w:hint="eastAsia"/>
        </w:rPr>
        <w:t>无解</w:t>
      </w:r>
    </w:p>
    <w:p w:rsidR="00AE48BD" w:rsidRDefault="00AE48BD" w:rsidP="00EA2F8F">
      <w:pPr>
        <w:pStyle w:val="bourneli2"/>
      </w:pPr>
      <w:r>
        <w:rPr>
          <w:rFonts w:hint="eastAsia"/>
        </w:rPr>
        <w:t>17.</w:t>
      </w:r>
      <w:r>
        <w:rPr>
          <w:rFonts w:hint="eastAsia"/>
        </w:rPr>
        <w:t>均最多有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pivot</w:t>
      </w:r>
      <w:r>
        <w:rPr>
          <w:rFonts w:hint="eastAsia"/>
        </w:rPr>
        <w:t>，</w:t>
      </w:r>
      <w:r>
        <w:t>也可能无解，因为缺乏表现力</w:t>
      </w:r>
    </w:p>
    <w:p w:rsidR="00E44815" w:rsidRDefault="00E44815" w:rsidP="00EA2F8F">
      <w:pPr>
        <w:pStyle w:val="bourneli2"/>
      </w:pPr>
      <w:r>
        <w:rPr>
          <w:rFonts w:hint="eastAsia"/>
        </w:rPr>
        <w:t xml:space="preserve">18. </w:t>
      </w:r>
      <w:r>
        <w:rPr>
          <w:rFonts w:hint="eastAsia"/>
        </w:rPr>
        <w:t>当</w:t>
      </w:r>
      <w:r>
        <w:t>b=(0,0,0)</w:t>
      </w:r>
      <w:r>
        <w:rPr>
          <w:rFonts w:hint="eastAsia"/>
        </w:rPr>
        <w:t>时</w:t>
      </w:r>
      <w:r>
        <w:t>，无数解。</w:t>
      </w:r>
    </w:p>
    <w:p w:rsidR="00E44815" w:rsidRDefault="00E44815" w:rsidP="00E44815">
      <w:r>
        <w:t>当</w:t>
      </w:r>
      <w:r>
        <w:t>b=(1,10,100)</w:t>
      </w:r>
      <w:r>
        <w:rPr>
          <w:rFonts w:hint="eastAsia"/>
        </w:rPr>
        <w:t>时</w:t>
      </w:r>
      <w:r>
        <w:t>，有可能无解，有可能无数解。</w:t>
      </w:r>
    </w:p>
    <w:p w:rsidR="00890A8F" w:rsidRDefault="00890A8F" w:rsidP="00890A8F">
      <w:pPr>
        <w:pStyle w:val="bourneli2"/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q=-4,t=5</w:t>
      </w:r>
    </w:p>
    <w:p w:rsidR="00890A8F" w:rsidRDefault="00C73175" w:rsidP="00890A8F">
      <w:pPr>
        <w:pStyle w:val="bourneli2"/>
      </w:pPr>
      <w:r>
        <w:t xml:space="preserve">22. </w:t>
      </w:r>
      <w:r>
        <w:rPr>
          <w:rFonts w:hint="eastAsia"/>
        </w:rPr>
        <w:t>第五个</w:t>
      </w:r>
      <w:r>
        <w:t>pivot</w:t>
      </w:r>
      <w:r>
        <w:t>是</w:t>
      </w:r>
      <w:r>
        <w:rPr>
          <w:rFonts w:hint="eastAsia"/>
        </w:rPr>
        <w:t>5</w:t>
      </w:r>
    </w:p>
    <w:p w:rsidR="00C73175" w:rsidRDefault="00C73175" w:rsidP="00890A8F">
      <w:pPr>
        <w:pStyle w:val="bourneli2"/>
      </w:pPr>
      <w:r>
        <w:t>24</w:t>
      </w:r>
      <w:r>
        <w:rPr>
          <w:rFonts w:hint="eastAsia"/>
        </w:rPr>
        <w:t>. a=2</w:t>
      </w:r>
      <w:r>
        <w:rPr>
          <w:rFonts w:hint="eastAsia"/>
        </w:rPr>
        <w:t>或</w:t>
      </w:r>
      <w:r>
        <w:rPr>
          <w:rFonts w:hint="eastAsia"/>
        </w:rPr>
        <w:t>0</w:t>
      </w:r>
    </w:p>
    <w:p w:rsidR="00C73175" w:rsidRDefault="00C73175" w:rsidP="00890A8F">
      <w:pPr>
        <w:pStyle w:val="bourneli2"/>
      </w:pPr>
      <w:r>
        <w:t>25.</w:t>
      </w:r>
      <w:r>
        <w:rPr>
          <w:rFonts w:hint="eastAsia"/>
        </w:rPr>
        <w:t>上三角</w:t>
      </w:r>
      <w:r>
        <w:t>后，对角线为</w:t>
      </w:r>
      <w:r>
        <w:rPr>
          <w:rFonts w:hint="eastAsia"/>
        </w:rPr>
        <w:t>0</w:t>
      </w:r>
      <w:r>
        <w:rPr>
          <w:rFonts w:hint="eastAsia"/>
        </w:rPr>
        <w:t>即可</w:t>
      </w:r>
    </w:p>
    <w:p w:rsidR="008B56F2" w:rsidRDefault="008B56F2" w:rsidP="00890A8F">
      <w:pPr>
        <w:pStyle w:val="bourneli2"/>
      </w:pPr>
      <w:r>
        <w:rPr>
          <w:rFonts w:hint="eastAsia"/>
        </w:rPr>
        <w:t>26.</w:t>
      </w:r>
      <w:r>
        <w:t xml:space="preserve">S = 10, </w:t>
      </w:r>
      <w:r>
        <w:rPr>
          <w:rFonts w:hint="eastAsia"/>
        </w:rPr>
        <w:t>无数解</w:t>
      </w:r>
    </w:p>
    <w:p w:rsidR="008B56F2" w:rsidRDefault="00223042" w:rsidP="00890A8F">
      <w:pPr>
        <w:pStyle w:val="bourneli2"/>
      </w:pPr>
      <w:r>
        <w:t>31. 1~j-1</w:t>
      </w:r>
      <w:r>
        <w:rPr>
          <w:rFonts w:hint="eastAsia"/>
        </w:rPr>
        <w:t>行；</w:t>
      </w:r>
      <w:r>
        <w:t>是；否</w:t>
      </w:r>
      <w:r>
        <w:rPr>
          <w:rFonts w:hint="eastAsia"/>
        </w:rPr>
        <w:t>；</w:t>
      </w:r>
      <w:r w:rsidR="00CC6DA9">
        <w:rPr>
          <w:rFonts w:hint="eastAsia"/>
        </w:rPr>
        <w:t>对角</w:t>
      </w:r>
      <w:r>
        <w:t>矩阵</w:t>
      </w:r>
    </w:p>
    <w:p w:rsidR="00223042" w:rsidRDefault="00CC6DA9" w:rsidP="00890A8F">
      <w:pPr>
        <w:pStyle w:val="bourneli2"/>
      </w:pPr>
      <w:r>
        <w:t>32.a)0;b)0;c)</w:t>
      </w:r>
      <w:r>
        <w:rPr>
          <w:rFonts w:hint="eastAsia"/>
        </w:rPr>
        <w:t>不可能</w:t>
      </w:r>
      <w:r>
        <w:rPr>
          <w:rFonts w:hint="eastAsia"/>
        </w:rPr>
        <w:t>;d)</w:t>
      </w:r>
      <w:r>
        <w:rPr>
          <w:rFonts w:hint="eastAsia"/>
        </w:rPr>
        <w:t>行</w:t>
      </w:r>
      <w:r>
        <w:t>视图，交于</w:t>
      </w:r>
      <w:r>
        <w:rPr>
          <w:rFonts w:hint="eastAsia"/>
        </w:rPr>
        <w:t>99</w:t>
      </w:r>
      <w:r>
        <w:rPr>
          <w:rFonts w:hint="eastAsia"/>
        </w:rPr>
        <w:t>维度</w:t>
      </w:r>
      <w:r>
        <w:t>超平面</w:t>
      </w:r>
      <w:r>
        <w:rPr>
          <w:rFonts w:hint="eastAsia"/>
        </w:rPr>
        <w:t>，</w:t>
      </w:r>
      <w:r>
        <w:t>列视图，</w:t>
      </w:r>
      <w:r w:rsidR="001428D3">
        <w:rPr>
          <w:rFonts w:hint="eastAsia"/>
        </w:rPr>
        <w:t>可以</w:t>
      </w:r>
      <w:r w:rsidR="001428D3">
        <w:t>至少去掉一个</w:t>
      </w:r>
      <w:r w:rsidR="001428D3">
        <w:rPr>
          <w:rFonts w:hint="eastAsia"/>
        </w:rPr>
        <w:t>列</w:t>
      </w:r>
      <w:r w:rsidR="001428D3">
        <w:t>向量，还可以保证描述能力。</w:t>
      </w:r>
    </w:p>
    <w:p w:rsidR="00D27C58" w:rsidRDefault="00D27C58" w:rsidP="004F73A1"/>
    <w:p w:rsidR="00D27C58" w:rsidRDefault="00D27C58" w:rsidP="00D27C58">
      <w:pPr>
        <w:pStyle w:val="bourneli1"/>
      </w:pPr>
      <w:r>
        <w:rPr>
          <w:rFonts w:hint="eastAsia"/>
        </w:rPr>
        <w:t>Problem Set 2.3</w:t>
      </w:r>
    </w:p>
    <w:p w:rsidR="00D27C58" w:rsidRDefault="00D27C58" w:rsidP="00D27C58">
      <w:pPr>
        <w:pStyle w:val="bourneli2"/>
        <w:numPr>
          <w:ilvl w:val="0"/>
          <w:numId w:val="8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27C58" w:rsidRDefault="00D27C58" w:rsidP="00333C9D">
      <w:r>
        <w:t>(</w:t>
      </w:r>
      <w:r>
        <w:rPr>
          <w:rFonts w:hint="eastAsia"/>
        </w:rPr>
        <w:t>b)</w:t>
      </w:r>
      <w:r>
        <w:t xml:space="preserve"> </w:t>
      </w:r>
      <m:oMath>
        <m:sSub>
          <m:sSub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27C58" w:rsidRDefault="00D27C58" w:rsidP="00333C9D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P1=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,P2=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3C9D" w:rsidRDefault="00333C9D" w:rsidP="00D27C58">
      <w:pPr>
        <w:pStyle w:val="bourneli2"/>
      </w:pPr>
      <w:r>
        <w:rPr>
          <w:rFonts w:hint="eastAsia"/>
        </w:rPr>
        <w:t>2.</w:t>
      </w:r>
      <w:r w:rsidR="00C45791">
        <w:rPr>
          <w:rFonts w:hint="eastAsia"/>
        </w:rPr>
        <w:t>效果</w:t>
      </w:r>
      <w:r w:rsidR="00C45791">
        <w:t>不一样，</w:t>
      </w:r>
      <w:r w:rsidR="00C45791">
        <w:t>E32</w:t>
      </w:r>
      <w:r w:rsidR="00C45791">
        <w:rPr>
          <w:rFonts w:hint="eastAsia"/>
        </w:rPr>
        <w:t>提前后</w:t>
      </w:r>
      <w:r w:rsidR="00C45791">
        <w:t>，行</w:t>
      </w:r>
      <w:r w:rsidR="00C45791">
        <w:rPr>
          <w:rFonts w:hint="eastAsia"/>
        </w:rPr>
        <w:t>3</w:t>
      </w:r>
      <w:r w:rsidR="00C45791">
        <w:rPr>
          <w:rFonts w:hint="eastAsia"/>
        </w:rPr>
        <w:t>和</w:t>
      </w:r>
      <w:r w:rsidR="00C45791">
        <w:t>行</w:t>
      </w:r>
      <w:r w:rsidR="00C45791">
        <w:rPr>
          <w:rFonts w:hint="eastAsia"/>
        </w:rPr>
        <w:t>2</w:t>
      </w:r>
      <w:r w:rsidR="00C45791">
        <w:rPr>
          <w:rFonts w:hint="eastAsia"/>
        </w:rPr>
        <w:t>无</w:t>
      </w:r>
      <w:r w:rsidR="00C45791">
        <w:t>影响</w:t>
      </w:r>
    </w:p>
    <w:p w:rsidR="00C45791" w:rsidRDefault="008413B2" w:rsidP="00D27C58">
      <w:pPr>
        <w:pStyle w:val="bourneli2"/>
      </w:pPr>
      <w:r>
        <w:t>3. M</w:t>
      </w:r>
      <w:r>
        <w:t>就是</w:t>
      </w:r>
      <w:r>
        <w:t>A</w:t>
      </w:r>
      <w:r>
        <w:t>的逆矩阵</w:t>
      </w:r>
    </w:p>
    <w:p w:rsidR="008413B2" w:rsidRDefault="008413B2" w:rsidP="00D27C58">
      <w:pPr>
        <w:pStyle w:val="bourneli2"/>
      </w:pPr>
      <w:r>
        <w:rPr>
          <w:rFonts w:hint="eastAsia"/>
        </w:rPr>
        <w:lastRenderedPageBreak/>
        <w:t>5.</w:t>
      </w:r>
      <w:r w:rsidR="001F5709">
        <w:rPr>
          <w:rFonts w:hint="eastAsia"/>
        </w:rPr>
        <w:t>第一个</w:t>
      </w:r>
      <w:r w:rsidR="001F5709">
        <w:t>空填</w:t>
      </w:r>
      <w:r w:rsidR="001F5709">
        <w:rPr>
          <w:rFonts w:hint="eastAsia"/>
        </w:rPr>
        <w:t>9</w:t>
      </w:r>
      <w:r w:rsidR="001F5709">
        <w:rPr>
          <w:rFonts w:hint="eastAsia"/>
        </w:rPr>
        <w:t>，</w:t>
      </w:r>
      <w:r w:rsidR="001F5709">
        <w:t>第二个空填</w:t>
      </w:r>
      <w:r w:rsidR="001F5709">
        <w:rPr>
          <w:rFonts w:hint="eastAsia"/>
        </w:rPr>
        <w:t>2</w:t>
      </w:r>
    </w:p>
    <w:p w:rsidR="001F5709" w:rsidRDefault="001F5709" w:rsidP="001F5709">
      <w:r>
        <w:rPr>
          <w:rFonts w:hint="eastAsia"/>
        </w:rPr>
        <w:t>7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只能加减，那么必然是减</w:t>
      </w:r>
      <w:r>
        <w:t>2</w:t>
      </w:r>
      <w:r>
        <w:rPr>
          <w:rFonts w:hint="eastAsia"/>
        </w:rPr>
        <w:t>过来</w:t>
      </w:r>
      <w:r>
        <w:t>的，无论这个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t>第几行。那么</w:t>
      </w:r>
      <w:r>
        <w:rPr>
          <w:rFonts w:hint="eastAsia"/>
        </w:rPr>
        <w:t>，</w:t>
      </w:r>
      <w:r>
        <w:t>如果变成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>
        <w:t>减</w:t>
      </w:r>
      <w:r>
        <w:rPr>
          <w:rFonts w:hint="eastAsia"/>
        </w:rPr>
        <w:t>2</w:t>
      </w:r>
      <w:r>
        <w:rPr>
          <w:rFonts w:hint="eastAsia"/>
        </w:rPr>
        <w:t>后</w:t>
      </w:r>
      <w:r>
        <w:t>变成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t>所以，如果</w:t>
      </w:r>
      <w:r>
        <w:rPr>
          <w:rFonts w:hint="eastAsia"/>
        </w:rPr>
        <w:t>7</w:t>
      </w:r>
      <w:r>
        <w:rPr>
          <w:rFonts w:hint="eastAsia"/>
        </w:rPr>
        <w:t>变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就没有</w:t>
      </w:r>
      <w:r>
        <w:t>pivot</w:t>
      </w:r>
    </w:p>
    <w:p w:rsidR="001F5709" w:rsidRDefault="00D859CD" w:rsidP="00D859CD">
      <w:pPr>
        <w:pStyle w:val="bourneli2"/>
      </w:pPr>
      <w:r>
        <w:rPr>
          <w:rFonts w:hint="eastAsia"/>
        </w:rPr>
        <w:t>6.</w:t>
      </w:r>
      <w:r w:rsidR="001F5709">
        <w:rPr>
          <w:rFonts w:hint="eastAsia"/>
        </w:rPr>
        <w:t>每个元素</w:t>
      </w:r>
      <w:r w:rsidR="001F5709">
        <w:t>都一样</w:t>
      </w:r>
      <w:r w:rsidR="001F5709">
        <w:rPr>
          <w:rFonts w:hint="eastAsia"/>
        </w:rPr>
        <w:t>。</w:t>
      </w:r>
      <w:r w:rsidR="001F5709">
        <w:rPr>
          <w:rFonts w:hint="eastAsia"/>
        </w:rPr>
        <w:t>1</w:t>
      </w:r>
      <w:r w:rsidR="001F5709">
        <w:rPr>
          <w:rFonts w:hint="eastAsia"/>
        </w:rPr>
        <w:t>个</w:t>
      </w:r>
      <w:r w:rsidR="001F5709">
        <w:t>pivot</w:t>
      </w:r>
    </w:p>
    <w:p w:rsidR="00CA53A5" w:rsidRDefault="00D859CD" w:rsidP="00CA53A5">
      <w:pPr>
        <w:pStyle w:val="bourneli2"/>
      </w:pPr>
      <w:r>
        <w:rPr>
          <w:rFonts w:hint="eastAsia"/>
        </w:rPr>
        <w:t>7.</w:t>
      </w:r>
      <w:r>
        <w:t xml:space="preserve"> </w:t>
      </w:r>
      <m:oMath>
        <m:r>
          <w:rPr>
            <w:rFonts w:ascii="Cambria Math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A53A5">
        <w:rPr>
          <w:rFonts w:hint="eastAsia"/>
        </w:rPr>
        <w:t xml:space="preserve">    </w:t>
      </w:r>
      <w:r w:rsidR="00CA53A5" w:rsidRPr="00CA53A5">
        <w:rPr>
          <w:rFonts w:hint="eastAsia"/>
        </w:rPr>
        <w:t>符合</w:t>
      </w:r>
      <w:r w:rsidR="00CA53A5" w:rsidRPr="00CA53A5">
        <w:t>交换律</w:t>
      </w:r>
    </w:p>
    <w:p w:rsidR="00CA53A5" w:rsidRDefault="00CA53A5" w:rsidP="00D859CD">
      <w:pPr>
        <w:pStyle w:val="bourneli2"/>
      </w:pPr>
      <w:r>
        <w:rPr>
          <w:rFonts w:hint="eastAsia"/>
        </w:rPr>
        <w:t xml:space="preserve">8. </w:t>
      </w:r>
      <w:r>
        <w:rPr>
          <w:rFonts w:hint="eastAsia"/>
        </w:rPr>
        <w:t>按照</w:t>
      </w:r>
      <w:r>
        <w:t>计算</w:t>
      </w:r>
      <w:r>
        <w:rPr>
          <w:rFonts w:hint="eastAsia"/>
        </w:rPr>
        <w:t>规则</w:t>
      </w:r>
      <w:r>
        <w:t>，可以轻松计算，这里</w:t>
      </w:r>
      <w:r>
        <w:rPr>
          <w:rFonts w:hint="eastAsia"/>
        </w:rPr>
        <w:t>剧透</w:t>
      </w:r>
      <w:r>
        <w:t>了</w:t>
      </w:r>
      <w:r>
        <w:rPr>
          <w:rFonts w:hint="eastAsia"/>
        </w:rPr>
        <w:t>行列式</w:t>
      </w:r>
    </w:p>
    <w:p w:rsidR="00824706" w:rsidRDefault="00824706" w:rsidP="00D859CD">
      <w:pPr>
        <w:pStyle w:val="bourneli2"/>
      </w:pPr>
      <w:r>
        <w:t xml:space="preserve">9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效果</w:t>
      </w:r>
      <w:r>
        <w:t>按顺序叠加；</w:t>
      </w:r>
    </w:p>
    <w:p w:rsidR="00CA53A5" w:rsidRDefault="00824706" w:rsidP="00824706">
      <w: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排序</w:t>
      </w:r>
      <w:r>
        <w:t>改变了</w:t>
      </w:r>
      <w:r>
        <w:rPr>
          <w:rFonts w:hint="eastAsia"/>
        </w:rPr>
        <w:t>形状</w:t>
      </w:r>
      <w:r>
        <w:t>，所以</w:t>
      </w:r>
      <w:r>
        <w:t>E</w:t>
      </w:r>
      <w:r>
        <w:rPr>
          <w:rFonts w:hint="eastAsia"/>
        </w:rPr>
        <w:t>需要</w:t>
      </w:r>
      <w:r>
        <w:t>变化。也</w:t>
      </w:r>
      <w:r>
        <w:rPr>
          <w:rFonts w:hint="eastAsia"/>
        </w:rPr>
        <w:t>解释</w:t>
      </w:r>
      <w:r>
        <w:t>了为什么矩阵乘法</w:t>
      </w:r>
      <w:r>
        <w:rPr>
          <w:rFonts w:hint="eastAsia"/>
        </w:rPr>
        <w:t>的</w:t>
      </w:r>
      <w:r>
        <w:t>交换律不成立。</w:t>
      </w:r>
    </w:p>
    <w:p w:rsidR="00824706" w:rsidRDefault="00D5703C" w:rsidP="00D5703C">
      <w:pPr>
        <w:pStyle w:val="bourneli2"/>
      </w:pPr>
      <w:r>
        <w:rPr>
          <w:rFonts w:hint="eastAsia"/>
        </w:rPr>
        <w:t>10</w:t>
      </w:r>
      <w:r w:rsidR="006E7347">
        <w:t xml:space="preserve">. </w:t>
      </w:r>
      <w:r>
        <w:t>b)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 w:rsidR="00AA6D3B">
        <w:t xml:space="preserve"> </w:t>
      </w:r>
      <w:r>
        <w:rPr>
          <w:rFonts w:hint="eastAsia"/>
        </w:rPr>
        <w:t>c)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E4B8F" w:rsidRDefault="00FE4B8F" w:rsidP="00D5703C">
      <w:pPr>
        <w:pStyle w:val="bourneli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左边矩阵</w:t>
      </w:r>
      <w:r>
        <w:t>作用行，</w:t>
      </w:r>
      <w:r>
        <w:rPr>
          <w:rFonts w:hint="eastAsia"/>
        </w:rPr>
        <w:t>右边</w:t>
      </w:r>
      <w:r>
        <w:t>矩阵作用列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E4B8F" w:rsidRDefault="00FE4B8F" w:rsidP="00D5703C">
      <w:pPr>
        <w:pStyle w:val="bourneli2"/>
      </w:pPr>
      <w:r>
        <w:t xml:space="preserve">13. </w:t>
      </w:r>
      <w:r w:rsidRPr="00FE4B8F">
        <w:t>E</w:t>
      </w:r>
      <w:r w:rsidRPr="00FE4B8F">
        <w:t>作用于列，如果列全</w:t>
      </w:r>
      <w:r w:rsidRPr="00FE4B8F">
        <w:rPr>
          <w:rFonts w:hint="eastAsia"/>
        </w:rPr>
        <w:t>0</w:t>
      </w:r>
      <w:r w:rsidRPr="00FE4B8F">
        <w:rPr>
          <w:rFonts w:hint="eastAsia"/>
        </w:rPr>
        <w:t>，</w:t>
      </w:r>
      <w:r w:rsidRPr="00FE4B8F">
        <w:t>那么</w:t>
      </w:r>
      <w:r w:rsidRPr="00FE4B8F">
        <w:t>0</w:t>
      </w:r>
      <w:r w:rsidRPr="00FE4B8F">
        <w:rPr>
          <w:rFonts w:hint="eastAsia"/>
        </w:rPr>
        <w:t>那一列</w:t>
      </w:r>
      <w:r w:rsidRPr="00FE4B8F">
        <w:t>无论加减，都是</w:t>
      </w:r>
      <w:r w:rsidRPr="00FE4B8F">
        <w:rPr>
          <w:rFonts w:hint="eastAsia"/>
        </w:rPr>
        <w:t>0.</w:t>
      </w:r>
      <w:r w:rsidRPr="00FE4B8F">
        <w:rPr>
          <w:rFonts w:hint="eastAsia"/>
        </w:rPr>
        <w:t>但是</w:t>
      </w:r>
      <w:r w:rsidRPr="00FE4B8F">
        <w:t>如果行全</w:t>
      </w:r>
      <w:r w:rsidRPr="00FE4B8F">
        <w:rPr>
          <w:rFonts w:hint="eastAsia"/>
        </w:rPr>
        <w:t>0</w:t>
      </w:r>
      <w:r w:rsidRPr="00FE4B8F">
        <w:rPr>
          <w:rFonts w:hint="eastAsia"/>
        </w:rPr>
        <w:t>，</w:t>
      </w:r>
      <w:r w:rsidRPr="00FE4B8F">
        <w:t>其他不为</w:t>
      </w:r>
      <w:r w:rsidRPr="00FE4B8F">
        <w:rPr>
          <w:rFonts w:hint="eastAsia"/>
        </w:rPr>
        <w:t>0</w:t>
      </w:r>
      <w:r w:rsidRPr="00FE4B8F">
        <w:rPr>
          <w:rFonts w:hint="eastAsia"/>
        </w:rPr>
        <w:t>的</w:t>
      </w:r>
      <w:r w:rsidRPr="00FE4B8F">
        <w:t>行可以使得那行变化后，不为</w:t>
      </w:r>
      <w:r w:rsidRPr="00FE4B8F">
        <w:rPr>
          <w:rFonts w:hint="eastAsia"/>
        </w:rPr>
        <w:t>0.</w:t>
      </w:r>
    </w:p>
    <w:p w:rsidR="00FE4B8F" w:rsidRDefault="00E26548" w:rsidP="00D5703C">
      <w:pPr>
        <w:pStyle w:val="bourneli2"/>
      </w:pPr>
      <w:r>
        <w:rPr>
          <w:rFonts w:hint="eastAsia"/>
        </w:rPr>
        <w:t>15. E</w:t>
      </w:r>
      <w:r>
        <w:t>31</w:t>
      </w:r>
      <w:r>
        <w:rPr>
          <w:rFonts w:hint="eastAsia"/>
        </w:rPr>
        <w:t>破坏</w:t>
      </w:r>
      <w:r>
        <w:t>了</w:t>
      </w:r>
    </w:p>
    <w:p w:rsidR="00E26548" w:rsidRDefault="00005B0C" w:rsidP="00D5703C">
      <w:pPr>
        <w:pStyle w:val="bourneli2"/>
      </w:pPr>
      <w:r>
        <w:rPr>
          <w:rFonts w:hint="eastAsia"/>
        </w:rPr>
        <w:t>17. (</w:t>
      </w:r>
      <w:r>
        <w:t>a,b,c</w:t>
      </w:r>
      <w:r>
        <w:rPr>
          <w:rFonts w:hint="eastAsia"/>
        </w:rPr>
        <w:t>)</w:t>
      </w:r>
      <w:r>
        <w:t>=(2,1,1)</w:t>
      </w:r>
    </w:p>
    <w:p w:rsidR="0042002C" w:rsidRDefault="0042002C" w:rsidP="00D5703C">
      <w:pPr>
        <w:pStyle w:val="bourneli2"/>
      </w:pPr>
      <w:r>
        <w:t>18.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na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nc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2A6A55" w:rsidRDefault="00A40C9F" w:rsidP="00D5703C">
      <w:pPr>
        <w:pStyle w:val="bourneli2"/>
      </w:pPr>
      <w:r>
        <w:rPr>
          <w:rFonts w:hint="eastAsia"/>
        </w:rPr>
        <w:t>19.</w:t>
      </w:r>
      <m:oMath>
        <m:r>
          <w:rPr>
            <w:rFonts w:ascii="Cambria Math" w:hAnsi="Cambria Math"/>
          </w:rPr>
          <m:t xml:space="preserve"> 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425002" w:rsidRDefault="00425002" w:rsidP="00D5703C">
      <w:pPr>
        <w:pStyle w:val="bourneli2"/>
      </w:pPr>
      <w:r>
        <w:rPr>
          <w:rFonts w:hint="eastAsia"/>
        </w:rPr>
        <w:t xml:space="preserve">21. EF </w:t>
      </w:r>
      <w:r>
        <w:rPr>
          <w:rFonts w:ascii="Cambria Math" w:hAnsi="Cambria Math"/>
        </w:rPr>
        <w:t>≠</w:t>
      </w:r>
      <w:r>
        <w:t>FE</w:t>
      </w:r>
    </w:p>
    <w:p w:rsidR="00425002" w:rsidRDefault="00F04602" w:rsidP="00D5703C">
      <w:pPr>
        <w:pStyle w:val="bourneli2"/>
      </w:pPr>
      <w:r>
        <w:t>22. (a)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04602" w:rsidRDefault="00F04602" w:rsidP="00F04602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</w:p>
    <w:p w:rsidR="00993EDE" w:rsidRDefault="00993EDE" w:rsidP="00993EDE">
      <w:r>
        <w:rPr>
          <w:rFonts w:hint="eastAsia"/>
        </w:rPr>
        <w:lastRenderedPageBreak/>
        <w:t>(</w:t>
      </w:r>
      <w:r>
        <w:t>c</w:t>
      </w:r>
      <w:r>
        <w:rPr>
          <w:rFonts w:hint="eastAsia"/>
        </w:rPr>
        <w:t>)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</w:p>
    <w:p w:rsidR="00993EDE" w:rsidRDefault="00993EDE" w:rsidP="00F04602">
      <w:pPr>
        <w:rPr>
          <w:bCs/>
          <w:kern w:val="44"/>
          <w:sz w:val="32"/>
          <w:szCs w:val="44"/>
        </w:rPr>
      </w:pPr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eastAsia="黑体" w:hAnsi="Cambria Math"/>
            <w:kern w:val="44"/>
            <w:sz w:val="32"/>
            <w:szCs w:val="4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黑体" w:hAnsi="Cambria Math"/>
                    <w:bCs/>
                    <w:i/>
                    <w:kern w:val="44"/>
                    <w:sz w:val="32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2j</m:t>
                </m:r>
              </m:sub>
            </m:sSub>
          </m:e>
        </m:nary>
        <m:sSub>
          <m:sSubPr>
            <m:ctrlPr>
              <w:rPr>
                <w:rFonts w:ascii="Cambria Math" w:eastAsia="黑体" w:hAnsi="Cambria Math"/>
                <w:bCs/>
                <w:i/>
                <w:kern w:val="44"/>
                <w:sz w:val="32"/>
                <w:szCs w:val="4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kern w:val="44"/>
            <w:sz w:val="32"/>
            <w:szCs w:val="44"/>
          </w:rPr>
          <m:t>-</m:t>
        </m:r>
        <m:r>
          <m:rPr>
            <m:sty m:val="p"/>
          </m:rPr>
          <w:rPr>
            <w:rFonts w:ascii="Cambria Math" w:eastAsia="黑体" w:hAnsi="Cambria Math"/>
            <w:kern w:val="44"/>
            <w:sz w:val="32"/>
            <w:szCs w:val="4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黑体" w:hAnsi="Cambria Math"/>
                    <w:bCs/>
                    <w:i/>
                    <w:kern w:val="44"/>
                    <w:sz w:val="32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nary>
        <m:sSub>
          <m:sSubPr>
            <m:ctrlPr>
              <w:rPr>
                <w:rFonts w:ascii="Cambria Math" w:eastAsia="黑体" w:hAnsi="Cambria Math"/>
                <w:bCs/>
                <w:i/>
                <w:kern w:val="44"/>
                <w:sz w:val="32"/>
                <w:szCs w:val="4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A45C3" w:rsidRDefault="008A45C3" w:rsidP="00F04602">
      <w:pPr>
        <w:rPr>
          <w:bCs/>
          <w:kern w:val="44"/>
          <w:sz w:val="32"/>
          <w:szCs w:val="44"/>
        </w:rPr>
      </w:pPr>
      <w:r>
        <w:rPr>
          <w:rFonts w:hint="eastAsia"/>
          <w:bCs/>
          <w:kern w:val="44"/>
          <w:sz w:val="32"/>
          <w:szCs w:val="44"/>
        </w:rPr>
        <w:t>23. E(</w:t>
      </w:r>
      <w:r>
        <w:rPr>
          <w:bCs/>
          <w:kern w:val="44"/>
          <w:sz w:val="32"/>
          <w:szCs w:val="44"/>
        </w:rPr>
        <w:t>EA</w:t>
      </w:r>
      <w:r>
        <w:rPr>
          <w:rFonts w:hint="eastAsia"/>
          <w:bCs/>
          <w:kern w:val="44"/>
          <w:sz w:val="32"/>
          <w:szCs w:val="44"/>
        </w:rPr>
        <w:t>)=r</w:t>
      </w:r>
      <w:r>
        <w:rPr>
          <w:bCs/>
          <w:kern w:val="44"/>
          <w:sz w:val="32"/>
          <w:szCs w:val="44"/>
        </w:rPr>
        <w:t>2-4r1.AE=</w:t>
      </w:r>
      <w:r>
        <w:rPr>
          <w:bCs/>
          <w:kern w:val="44"/>
          <w:sz w:val="32"/>
          <w:szCs w:val="44"/>
        </w:rPr>
        <w:t>作用在第一列</w:t>
      </w:r>
    </w:p>
    <w:p w:rsidR="008A45C3" w:rsidRDefault="008A45C3" w:rsidP="00F04602">
      <w:pPr>
        <w:rPr>
          <w:bCs/>
          <w:kern w:val="44"/>
          <w:sz w:val="32"/>
          <w:szCs w:val="44"/>
        </w:rPr>
      </w:pPr>
      <w:r>
        <w:rPr>
          <w:rFonts w:hint="eastAsia"/>
          <w:bCs/>
          <w:kern w:val="44"/>
          <w:sz w:val="32"/>
          <w:szCs w:val="44"/>
        </w:rPr>
        <w:t xml:space="preserve">26. </w:t>
      </w:r>
      <w:r>
        <w:rPr>
          <w:rFonts w:hint="eastAsia"/>
          <w:bCs/>
          <w:kern w:val="44"/>
          <w:sz w:val="32"/>
          <w:szCs w:val="44"/>
        </w:rPr>
        <w:t>解法</w:t>
      </w:r>
      <w:r>
        <w:rPr>
          <w:bCs/>
          <w:kern w:val="44"/>
          <w:sz w:val="32"/>
          <w:szCs w:val="44"/>
        </w:rPr>
        <w:t>一样</w:t>
      </w:r>
    </w:p>
    <w:p w:rsidR="008A45C3" w:rsidRDefault="005A30F5" w:rsidP="00F04602">
      <w:pPr>
        <w:rPr>
          <w:bCs/>
          <w:kern w:val="44"/>
          <w:sz w:val="32"/>
          <w:szCs w:val="44"/>
        </w:rPr>
      </w:pPr>
      <w:r>
        <w:rPr>
          <w:rFonts w:hint="eastAsia"/>
          <w:bCs/>
          <w:kern w:val="44"/>
          <w:sz w:val="32"/>
          <w:szCs w:val="44"/>
        </w:rPr>
        <w:t>29.</w:t>
      </w:r>
      <w:r w:rsidR="00620B7A">
        <w:rPr>
          <w:bCs/>
          <w:kern w:val="44"/>
          <w:sz w:val="32"/>
          <w:szCs w:val="44"/>
        </w:rPr>
        <w:t xml:space="preserve"> M=ABAAB</w:t>
      </w:r>
    </w:p>
    <w:p w:rsidR="008A45C3" w:rsidRDefault="008A45C3" w:rsidP="00F04602"/>
    <w:p w:rsidR="00471475" w:rsidRDefault="00471475" w:rsidP="00471475">
      <w:pPr>
        <w:pStyle w:val="bourneli2"/>
      </w:pPr>
      <w:r>
        <w:rPr>
          <w:rFonts w:hint="eastAsia"/>
        </w:rPr>
        <w:t>Problem Set 2.4</w:t>
      </w:r>
    </w:p>
    <w:p w:rsidR="00471475" w:rsidRDefault="006C5CD9" w:rsidP="00721511">
      <w:pPr>
        <w:pStyle w:val="bourneli2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nb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721511">
        <w:t>,</w:t>
      </w:r>
      <w:r w:rsidR="00721511">
        <w:rPr>
          <w:rFonts w:hint="eastAsia"/>
        </w:rPr>
        <w:t>可以用</w:t>
      </w:r>
      <w:r w:rsidR="00721511">
        <w:t>数学归纳法证明</w:t>
      </w:r>
    </w:p>
    <w:p w:rsidR="00721511" w:rsidRPr="000459ED" w:rsidRDefault="006C5CD9" w:rsidP="000459E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黑体" w:hAnsi="Cambria Math"/>
                            <w:bCs/>
                            <w:kern w:val="44"/>
                            <w:sz w:val="32"/>
                            <w:szCs w:val="4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黑体" w:hAnsi="Cambria Math"/>
                            <w:bCs/>
                            <w:kern w:val="44"/>
                            <w:sz w:val="32"/>
                            <w:szCs w:val="4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459ED" w:rsidRPr="000459ED" w:rsidRDefault="000459ED" w:rsidP="000459ED">
      <w:pPr>
        <w:pStyle w:val="bourneli2"/>
        <w:numPr>
          <w:ilvl w:val="0"/>
          <w:numId w:val="5"/>
        </w:numPr>
      </w:pPr>
      <w:r>
        <w:rPr>
          <w:rFonts w:hint="eastAsia"/>
        </w:rPr>
        <w:t>矩阵</w:t>
      </w:r>
      <w:r>
        <w:t>乘法无交换律</w:t>
      </w:r>
    </w:p>
    <w:p w:rsidR="000459ED" w:rsidRPr="00E67581" w:rsidRDefault="00E67581" w:rsidP="000459ED">
      <w:pPr>
        <w:pStyle w:val="bourneli2"/>
        <w:numPr>
          <w:ilvl w:val="0"/>
          <w:numId w:val="5"/>
        </w:numPr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BA168D">
        <w:rPr>
          <w:rFonts w:hint="eastAsia"/>
        </w:rPr>
        <w:t>对</w:t>
      </w:r>
      <w:r w:rsidR="00BA168D">
        <w:t>，</w:t>
      </w:r>
      <w:r>
        <w:t xml:space="preserve"> AB[,1]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);</w:t>
      </w:r>
      <w:r w:rsidRPr="00E67581">
        <w:t xml:space="preserve"> </w:t>
      </w:r>
      <w:r>
        <w:t>AB[,3]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</w:t>
      </w:r>
    </w:p>
    <w:p w:rsidR="00E67581" w:rsidRDefault="00E67581" w:rsidP="00E67581">
      <w:r>
        <w:t>(b)</w:t>
      </w:r>
      <w:r w:rsidR="00BA168D">
        <w:rPr>
          <w:rFonts w:hint="eastAsia"/>
        </w:rPr>
        <w:t>错，</w:t>
      </w:r>
      <w:r w:rsidR="00BA168D">
        <w:t>,</w:t>
      </w:r>
      <w:r w:rsidR="00BA168D">
        <w:rPr>
          <w:rFonts w:hint="eastAsia"/>
        </w:rPr>
        <w:t>类似</w:t>
      </w:r>
      <w:r w:rsidR="00BA168D">
        <w:t>上面，</w:t>
      </w:r>
      <w:r w:rsidR="00BA168D">
        <w:rPr>
          <w:rFonts w:hint="eastAsia"/>
        </w:rPr>
        <w:t>但是</w:t>
      </w:r>
      <w:r w:rsidR="00BA168D">
        <w:t>错误，应该</w:t>
      </w:r>
      <w:r w:rsidR="00BA168D">
        <w:t>A</w:t>
      </w:r>
      <w:r w:rsidR="00BA168D">
        <w:t>的</w:t>
      </w:r>
      <w:r w:rsidR="00BA168D">
        <w:t>r1=r3</w:t>
      </w:r>
    </w:p>
    <w:p w:rsidR="00BA168D" w:rsidRDefault="00BA168D" w:rsidP="00E67581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rPr>
          <w:rFonts w:hint="eastAsia"/>
        </w:rPr>
        <w:t>对</w:t>
      </w:r>
      <w:r>
        <w:t>，</w:t>
      </w:r>
      <w:r>
        <w:t>AB</w:t>
      </w:r>
      <w:r>
        <w:t>的</w:t>
      </w:r>
      <w:r>
        <w:t>r1=r3,</w:t>
      </w:r>
      <w:r>
        <w:rPr>
          <w:rFonts w:hint="eastAsia"/>
        </w:rPr>
        <w:t>那么</w:t>
      </w:r>
      <w:r>
        <w:t>ABC</w:t>
      </w:r>
      <w:r>
        <w:rPr>
          <w:rFonts w:hint="eastAsia"/>
        </w:rPr>
        <w:t>同样</w:t>
      </w:r>
      <w:r>
        <w:t>这样，这里可以看到一点传导特性</w:t>
      </w:r>
    </w:p>
    <w:p w:rsidR="00BA168D" w:rsidRDefault="00BA168D" w:rsidP="00E67581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错</w:t>
      </w:r>
    </w:p>
    <w:p w:rsidR="003F3485" w:rsidRDefault="003F3485" w:rsidP="00E67581"/>
    <w:p w:rsidR="003F3485" w:rsidRDefault="003F3485" w:rsidP="00672931">
      <w:pPr>
        <w:pStyle w:val="bourneli2"/>
        <w:numPr>
          <w:ilvl w:val="0"/>
          <w:numId w:val="5"/>
        </w:numPr>
      </w:pPr>
      <w:r>
        <w:rPr>
          <w:rFonts w:hint="eastAsia"/>
        </w:rPr>
        <w:t>对角</w:t>
      </w:r>
      <w:r>
        <w:t>矩阵</w:t>
      </w:r>
      <w:r>
        <w:rPr>
          <w:rFonts w:hint="eastAsia"/>
        </w:rPr>
        <w:t>在</w:t>
      </w:r>
      <w:r>
        <w:t>乘法左边作用</w:t>
      </w:r>
      <w:r>
        <w:rPr>
          <w:rFonts w:hint="eastAsia"/>
        </w:rPr>
        <w:t>与</w:t>
      </w:r>
      <w:r>
        <w:t>行，在右边作用与列</w:t>
      </w:r>
      <w:r w:rsidR="003D664B">
        <w:rPr>
          <w:rFonts w:hint="eastAsia"/>
        </w:rPr>
        <w:t>。</w:t>
      </w:r>
    </w:p>
    <w:p w:rsidR="00672931" w:rsidRPr="008E1E80" w:rsidRDefault="00ED0039" w:rsidP="00672931">
      <w:pPr>
        <w:pStyle w:val="bourneli2"/>
        <w:numPr>
          <w:ilvl w:val="0"/>
          <w:numId w:val="5"/>
        </w:num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8E1E80" w:rsidRDefault="008E1E80" w:rsidP="00E51389">
      <w:r>
        <w:t>(</w:t>
      </w:r>
      <w:r>
        <w:rPr>
          <w:rFonts w:hint="eastAsia"/>
        </w:rPr>
        <w:t>b)</w:t>
      </w:r>
      <w:r>
        <w:t xml:space="preserve"> 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801BA" w:rsidRDefault="00E51389" w:rsidP="00E51389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 w:rsidRPr="00E51389">
        <w:t xml:space="preserve"> </w:t>
      </w:r>
      <w: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801BA" w:rsidRDefault="009801BA" w:rsidP="00E51389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 w:rsidRPr="00E51389">
        <w:t xml:space="preserve"> </w:t>
      </w:r>
      <w: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372E1" w:rsidRDefault="00D372E1" w:rsidP="00D372E1">
      <w:pPr>
        <w:pStyle w:val="bourneli2"/>
      </w:pPr>
      <w:r>
        <w:rPr>
          <w:rFonts w:hint="eastAsia"/>
        </w:rPr>
        <w:t>15</w:t>
      </w:r>
      <w:r>
        <w:t>. mn, mnp,nnn</w:t>
      </w:r>
    </w:p>
    <w:p w:rsidR="00D372E1" w:rsidRDefault="006A1B0C" w:rsidP="006A1B0C">
      <w:pPr>
        <w:pStyle w:val="bourneli2"/>
      </w:pPr>
      <w:r>
        <w:rPr>
          <w:rFonts w:hint="eastAsia"/>
        </w:rPr>
        <w:lastRenderedPageBreak/>
        <w:t>16</w:t>
      </w:r>
      <w:r>
        <w:t xml:space="preserve">. </w:t>
      </w:r>
      <w:r>
        <w:rPr>
          <w:rFonts w:hint="eastAsia"/>
        </w:rPr>
        <w:t>需要</w:t>
      </w:r>
      <w:r>
        <w:t>对矩阵乘法比较了解</w:t>
      </w:r>
    </w:p>
    <w:p w:rsidR="006A1B0C" w:rsidRDefault="006E5420" w:rsidP="006A1B0C">
      <w:pPr>
        <w:pStyle w:val="bourneli2"/>
      </w:pPr>
      <w:r>
        <w:rPr>
          <w:rFonts w:hint="eastAsia"/>
        </w:rPr>
        <w:t>22</w:t>
      </w:r>
      <w:r w:rsidR="00ED19D9">
        <w:rPr>
          <w:rFonts w:hint="eastAsia"/>
        </w:rPr>
        <w:t>.</w:t>
      </w:r>
      <w:r>
        <w:t xml:space="preserve"> 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D7C90">
        <w:rPr>
          <w:rFonts w:hint="eastAsia"/>
        </w:rPr>
        <w:t>,</w:t>
      </w:r>
      <w:r w:rsidR="00DD7C90" w:rsidRPr="00DD7C90">
        <w:t xml:space="preserve"> </w:t>
      </w:r>
      <w:r w:rsidR="00DD7C90">
        <w:t xml:space="preserve">B=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DD7C90">
        <w:rPr>
          <w:rFonts w:hint="eastAsia"/>
        </w:rPr>
        <w:t>,</w:t>
      </w:r>
      <w:r w:rsidR="00DD7C90" w:rsidRPr="00DD7C90">
        <w:t xml:space="preserve"> </w:t>
      </w:r>
      <w:r w:rsidR="003171FE">
        <w:t>C</w:t>
      </w:r>
      <w:r w:rsidR="00DD7C90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DD7C90">
        <w:rPr>
          <w:rFonts w:hint="eastAsia"/>
        </w:rPr>
        <w:t>,</w:t>
      </w:r>
    </w:p>
    <w:p w:rsidR="006A1B0C" w:rsidRDefault="007A6FC0" w:rsidP="006A1B0C">
      <w:pPr>
        <w:pStyle w:val="bourneli2"/>
      </w:pPr>
      <w:r>
        <w:rPr>
          <w:rFonts w:hint="eastAsia"/>
        </w:rPr>
        <w:t>2</w:t>
      </w:r>
      <w:r>
        <w:t>3.(a)</w:t>
      </w:r>
      <w:r w:rsidRPr="00DD7C90">
        <w:t xml:space="preserve"> </w:t>
      </w: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</w:rPr>
        <w:t>,</w:t>
      </w:r>
    </w:p>
    <w:p w:rsidR="00E1435C" w:rsidRPr="00E1435C" w:rsidRDefault="00D732D2" w:rsidP="00D732D2">
      <w:pPr>
        <w:pStyle w:val="bourneli2"/>
      </w:pPr>
      <w:r>
        <w:rPr>
          <w:rFonts w:hint="eastAsia"/>
        </w:rPr>
        <w:t>24.</w:t>
      </w:r>
      <w:r w:rsidRPr="00D732D2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</w:p>
    <w:p w:rsidR="006A1B0C" w:rsidRPr="0085546D" w:rsidRDefault="006C5CD9" w:rsidP="0085546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E1435C" w:rsidRPr="004D3D35" w:rsidRDefault="006C5CD9" w:rsidP="0085546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D3D35" w:rsidRDefault="004D3D35" w:rsidP="004D3D35">
      <w:pPr>
        <w:pStyle w:val="bourneli2"/>
      </w:pPr>
      <w:r>
        <w:rPr>
          <w:rFonts w:hint="eastAsia"/>
        </w:rPr>
        <w:t>31.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iA</m:t>
                  </m:r>
                </m:e>
                <m:e>
                  <m:r>
                    <w:rPr>
                      <w:rFonts w:ascii="Cambria Math" w:hAnsi="Cambria Math"/>
                    </w:rPr>
                    <m:t>iB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Ax-By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(Ax+By)i</m:t>
                  </m:r>
                </m:e>
              </m:mr>
            </m:m>
          </m:e>
        </m:d>
      </m:oMath>
    </w:p>
    <w:p w:rsidR="00610155" w:rsidRDefault="00610155" w:rsidP="004D3D35">
      <w:pPr>
        <w:pStyle w:val="bourneli2"/>
      </w:pPr>
      <w:r>
        <w:rPr>
          <w:rFonts w:hint="eastAsia"/>
        </w:rPr>
        <w:t>32. 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CE2607" w:rsidRDefault="00CE2607" w:rsidP="004D3D35">
      <w:pPr>
        <w:pStyle w:val="bourneli2"/>
      </w:pPr>
      <w:r>
        <w:rPr>
          <w:rFonts w:hint="eastAsia"/>
        </w:rPr>
        <w:t xml:space="preserve">33. x =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,</w:t>
      </w:r>
      <w:r>
        <w:rPr>
          <w:rFonts w:hint="eastAsia"/>
        </w:rPr>
        <w:t>将</w:t>
      </w:r>
      <w:r>
        <w:t>X</w:t>
      </w:r>
      <w:r>
        <w:t>变成</w:t>
      </w:r>
      <w:r>
        <w:t>I</w:t>
      </w:r>
      <w:r>
        <w:t>，那么右边</w:t>
      </w:r>
      <w:r>
        <w:t>I</w:t>
      </w:r>
      <w:r>
        <w:t>就变成</w:t>
      </w:r>
      <w:r>
        <w:t>A</w:t>
      </w:r>
    </w:p>
    <w:p w:rsidR="00CE2607" w:rsidRDefault="00CE2607" w:rsidP="004D3D35">
      <w:pPr>
        <w:pStyle w:val="bourneli2"/>
      </w:pPr>
      <w:r>
        <w:t xml:space="preserve">36. </w:t>
      </w:r>
      <w:r>
        <w:rPr>
          <w:rFonts w:hint="eastAsia"/>
        </w:rPr>
        <w:t>巧用</w:t>
      </w:r>
      <w:r>
        <w:t>矩阵乘法关联性，可以减少计算量</w:t>
      </w:r>
    </w:p>
    <w:p w:rsidR="00CE2607" w:rsidRDefault="00CE2607" w:rsidP="004D3D35">
      <w:pPr>
        <w:pStyle w:val="bourneli2"/>
      </w:pPr>
    </w:p>
    <w:p w:rsidR="00F93D2B" w:rsidRDefault="00F93D2B" w:rsidP="00F93D2B">
      <w:pPr>
        <w:pStyle w:val="bourneli1"/>
      </w:pPr>
      <w:r>
        <w:rPr>
          <w:rFonts w:hint="eastAsia"/>
        </w:rPr>
        <w:t>Problem Set 2.5</w:t>
      </w:r>
    </w:p>
    <w:p w:rsidR="00F93D2B" w:rsidRDefault="00F93D2B" w:rsidP="00F93D2B"/>
    <w:p w:rsidR="001A7B3E" w:rsidRDefault="001A7B3E" w:rsidP="001A7B3E">
      <w:pPr>
        <w:pStyle w:val="bourneli2"/>
      </w:pPr>
      <w:r>
        <w:rPr>
          <w:rFonts w:hint="eastAsia"/>
        </w:rPr>
        <w:t>5.</w:t>
      </w:r>
      <w:r>
        <w:rPr>
          <w:rFonts w:hint="eastAsia"/>
        </w:rPr>
        <w:t>有规律</w:t>
      </w:r>
      <w: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t>,</w:t>
      </w:r>
      <w:r>
        <w:rPr>
          <w:rFonts w:hint="eastAsia"/>
        </w:rPr>
        <w:t>然后</w:t>
      </w:r>
      <w:r>
        <w:t>通过</w:t>
      </w:r>
      <w:r>
        <w:t>U</w:t>
      </w:r>
      <w:r>
        <w:rPr>
          <w:vertAlign w:val="subscript"/>
        </w:rPr>
        <w:t>kk</w:t>
      </w:r>
      <w:r>
        <w:rPr>
          <w:rFonts w:hint="eastAsia"/>
        </w:rPr>
        <w:t>和</w:t>
      </w:r>
      <w:r>
        <w:t>U</w:t>
      </w:r>
      <w:r>
        <w:rPr>
          <w:vertAlign w:val="subscript"/>
        </w:rPr>
        <w:t>kk-1</w:t>
      </w:r>
      <w:r>
        <w:rPr>
          <w:rFonts w:hint="eastAsia"/>
        </w:rPr>
        <w:t>来</w:t>
      </w:r>
      <w:r>
        <w:t>找规律。</w:t>
      </w:r>
    </w:p>
    <w:p w:rsidR="001A7B3E" w:rsidRDefault="00382B48" w:rsidP="001A7B3E">
      <w:pPr>
        <w:pStyle w:val="bourneli2"/>
      </w:pPr>
      <w:r>
        <w:t>6.</w:t>
      </w:r>
      <w:r>
        <w:rPr>
          <w:rFonts w:hint="eastAsia"/>
        </w:rPr>
        <w:t>（</w:t>
      </w:r>
      <w:r>
        <w:t>b</w:t>
      </w:r>
      <w:r>
        <w:t>）</w:t>
      </w:r>
      <w:r>
        <w:t xml:space="preserve"> 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的</w:t>
      </w:r>
      <w:r>
        <w:t>行的线性组合</w:t>
      </w:r>
    </w:p>
    <w:p w:rsidR="00382B48" w:rsidRDefault="000B1F3F" w:rsidP="001A7B3E">
      <w:pPr>
        <w:pStyle w:val="bourneli2"/>
      </w:pPr>
      <w:r>
        <w:t>9. EA=B, A</w:t>
      </w:r>
      <w:r>
        <w:t>可逆，且</w:t>
      </w:r>
      <w:r>
        <w:t>E</w:t>
      </w:r>
      <w:r>
        <w:t>可逆，所以</w:t>
      </w:r>
      <w:r>
        <w:t>I=B(A</w:t>
      </w:r>
      <w:r>
        <w:rPr>
          <w:vertAlign w:val="superscript"/>
        </w:rPr>
        <w:t>-1</w:t>
      </w:r>
      <w:r>
        <w:t>E</w:t>
      </w:r>
      <w:r>
        <w:rPr>
          <w:vertAlign w:val="superscript"/>
        </w:rPr>
        <w:t>-1</w:t>
      </w:r>
      <w:r>
        <w:t>)</w:t>
      </w:r>
    </w:p>
    <w:p w:rsidR="00FD3815" w:rsidRDefault="00FD3815" w:rsidP="001A7B3E">
      <w:pPr>
        <w:pStyle w:val="bourneli2"/>
      </w:pPr>
      <w:r>
        <w:t>11.(a) A 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D07BD" w:rsidRDefault="00FD3815" w:rsidP="001A7B3E">
      <w:pPr>
        <w:pStyle w:val="bourneli2"/>
      </w:pPr>
      <m:oMath>
        <m:r>
          <w:rPr>
            <w:rFonts w:ascii="Cambria Math" w:hAnsi="Cambria Math"/>
          </w:rPr>
          <m:t>(b)A=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</w:p>
    <w:p w:rsidR="009D07BD" w:rsidRDefault="00777070" w:rsidP="001A7B3E">
      <w:pPr>
        <w:pStyle w:val="bourneli2"/>
      </w:pPr>
      <w:r>
        <w:t>21. 2</w:t>
      </w:r>
    </w:p>
    <w:p w:rsidR="00777070" w:rsidRDefault="002F6838" w:rsidP="002F6838">
      <w:pPr>
        <w:tabs>
          <w:tab w:val="left" w:pos="705"/>
        </w:tabs>
        <w:rPr>
          <w:rFonts w:eastAsia="黑体"/>
          <w:bCs/>
          <w:kern w:val="44"/>
          <w:sz w:val="32"/>
          <w:szCs w:val="44"/>
        </w:rPr>
      </w:pPr>
      <w:r>
        <w:rPr>
          <w:rFonts w:eastAsia="黑体"/>
          <w:bCs/>
          <w:kern w:val="44"/>
          <w:sz w:val="32"/>
          <w:szCs w:val="44"/>
        </w:rPr>
        <w:lastRenderedPageBreak/>
        <w:t xml:space="preserve">30. </w:t>
      </w:r>
      <w:r>
        <w:rPr>
          <w:rFonts w:eastAsia="黑体" w:hint="eastAsia"/>
          <w:bCs/>
          <w:kern w:val="44"/>
          <w:sz w:val="32"/>
          <w:szCs w:val="44"/>
        </w:rPr>
        <w:t>转成</w:t>
      </w:r>
      <w:r>
        <w:rPr>
          <w:rFonts w:eastAsia="黑体"/>
          <w:bCs/>
          <w:kern w:val="44"/>
          <w:sz w:val="32"/>
          <w:szCs w:val="44"/>
        </w:rPr>
        <w:t>三交矩阵，然后令任意对角为</w:t>
      </w:r>
      <w:r>
        <w:rPr>
          <w:rFonts w:eastAsia="黑体" w:hint="eastAsia"/>
          <w:bCs/>
          <w:kern w:val="44"/>
          <w:sz w:val="32"/>
          <w:szCs w:val="44"/>
        </w:rPr>
        <w:t>0</w:t>
      </w:r>
      <w:r>
        <w:rPr>
          <w:rFonts w:eastAsia="黑体" w:hint="eastAsia"/>
          <w:bCs/>
          <w:kern w:val="44"/>
          <w:sz w:val="32"/>
          <w:szCs w:val="44"/>
        </w:rPr>
        <w:t>即可</w:t>
      </w:r>
      <w:r>
        <w:rPr>
          <w:rFonts w:eastAsia="黑体"/>
          <w:bCs/>
          <w:kern w:val="44"/>
          <w:sz w:val="32"/>
          <w:szCs w:val="44"/>
        </w:rPr>
        <w:t>。</w:t>
      </w:r>
    </w:p>
    <w:p w:rsidR="004A0F18" w:rsidRDefault="004A0F18" w:rsidP="002F6838">
      <w:pPr>
        <w:tabs>
          <w:tab w:val="left" w:pos="705"/>
        </w:tabs>
        <w:rPr>
          <w:rFonts w:eastAsia="黑体"/>
          <w:bCs/>
          <w:kern w:val="44"/>
          <w:sz w:val="32"/>
          <w:szCs w:val="44"/>
        </w:rPr>
      </w:pPr>
      <w:r>
        <w:rPr>
          <w:rFonts w:eastAsia="黑体" w:hint="eastAsia"/>
          <w:bCs/>
          <w:kern w:val="44"/>
          <w:sz w:val="32"/>
          <w:szCs w:val="44"/>
        </w:rPr>
        <w:t>3</w:t>
      </w:r>
      <w:r w:rsidR="00883276">
        <w:rPr>
          <w:rFonts w:eastAsia="黑体"/>
          <w:bCs/>
          <w:kern w:val="44"/>
          <w:sz w:val="32"/>
          <w:szCs w:val="44"/>
        </w:rPr>
        <w:t>3</w:t>
      </w:r>
      <w:r>
        <w:rPr>
          <w:rFonts w:eastAsia="黑体" w:hint="eastAsia"/>
          <w:bCs/>
          <w:kern w:val="44"/>
          <w:sz w:val="32"/>
          <w:szCs w:val="44"/>
        </w:rPr>
        <w:t xml:space="preserve">. </w:t>
      </w:r>
      <w:r>
        <w:rPr>
          <w:rFonts w:eastAsia="黑体" w:hint="eastAsia"/>
          <w:bCs/>
          <w:kern w:val="44"/>
          <w:sz w:val="32"/>
          <w:szCs w:val="44"/>
        </w:rPr>
        <w:t>示意图</w:t>
      </w:r>
    </w:p>
    <w:p w:rsidR="004A0F18" w:rsidRDefault="004A0F18" w:rsidP="002F6838">
      <w:pPr>
        <w:tabs>
          <w:tab w:val="left" w:pos="705"/>
        </w:tabs>
      </w:pPr>
      <w:r>
        <w:rPr>
          <w:rFonts w:hint="eastAsia"/>
          <w:noProof/>
        </w:rPr>
        <w:drawing>
          <wp:inline distT="0" distB="0" distL="0" distR="0">
            <wp:extent cx="5267325" cy="2247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18" w:rsidRDefault="004A0F18" w:rsidP="004A0F18">
      <w:pPr>
        <w:rPr>
          <w:vertAlign w:val="subscript"/>
        </w:rPr>
      </w:pPr>
      <w:r>
        <w:rPr>
          <w:rFonts w:hint="eastAsia"/>
        </w:rPr>
        <w:t>令</w:t>
      </w:r>
      <w:r>
        <w:t>X</w:t>
      </w:r>
      <w:r>
        <w:rPr>
          <w:vertAlign w:val="subscript"/>
        </w:rPr>
        <w:t>P1</w:t>
      </w:r>
      <w:r>
        <w:t>=X</w:t>
      </w:r>
      <w:r>
        <w:softHyphen/>
      </w:r>
      <w:r>
        <w:rPr>
          <w:vertAlign w:val="subscript"/>
        </w:rPr>
        <w:t>P2</w:t>
      </w:r>
      <w:r>
        <w:rPr>
          <w:rFonts w:hint="eastAsia"/>
        </w:rPr>
        <w:t>且</w:t>
      </w:r>
      <w:r>
        <w:t>X</w:t>
      </w:r>
      <w:r>
        <w:rPr>
          <w:vertAlign w:val="subscript"/>
        </w:rPr>
        <w:t>Q1</w:t>
      </w:r>
      <w:r>
        <w:t>=X</w:t>
      </w:r>
      <w:r>
        <w:softHyphen/>
      </w:r>
      <w:r>
        <w:rPr>
          <w:vertAlign w:val="subscript"/>
        </w:rPr>
        <w:t>Q2</w:t>
      </w:r>
    </w:p>
    <w:p w:rsidR="00404127" w:rsidRDefault="00704676" w:rsidP="00404127">
      <w:pPr>
        <w:pStyle w:val="bourneli2"/>
      </w:pPr>
      <w:r>
        <w:rPr>
          <w:rFonts w:hint="eastAsia"/>
        </w:rPr>
        <w:t xml:space="preserve">44. </w:t>
      </w:r>
      <w:r>
        <w:rPr>
          <w:rFonts w:hint="eastAsia"/>
        </w:rPr>
        <w:t>矩阵</w:t>
      </w:r>
      <w:r>
        <w:t>C</w:t>
      </w:r>
      <w:r>
        <w:t>经过线性变</w:t>
      </w:r>
      <w:r>
        <w:rPr>
          <w:rFonts w:hint="eastAsia"/>
        </w:rPr>
        <w:t>花</w:t>
      </w:r>
      <w:r>
        <w:t>后，最后一行全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那么</w:t>
      </w:r>
      <w:r>
        <w:t>Cx=0</w:t>
      </w:r>
      <w:r>
        <w:rPr>
          <w:rFonts w:hint="eastAsia"/>
        </w:rPr>
        <w:t>中</w:t>
      </w:r>
      <w:r>
        <w:t>的</w:t>
      </w:r>
      <w:r>
        <w:t>X</w:t>
      </w:r>
      <w:r>
        <w:t>解有</w:t>
      </w:r>
      <w:r>
        <w:rPr>
          <w:rFonts w:hint="eastAsia"/>
        </w:rPr>
        <w:t>无数个</w:t>
      </w:r>
      <w:r>
        <w:t>。</w:t>
      </w:r>
      <w:r>
        <w:t>F</w:t>
      </w:r>
      <w:r>
        <w:rPr>
          <w:rFonts w:hint="eastAsia"/>
        </w:rPr>
        <w:t>也类似</w:t>
      </w:r>
      <w:r>
        <w:t>C</w:t>
      </w:r>
    </w:p>
    <w:p w:rsidR="00704676" w:rsidRDefault="00665E31" w:rsidP="00404127">
      <w:pPr>
        <w:pStyle w:val="bourneli2"/>
      </w:pPr>
      <w:r>
        <w:rPr>
          <w:rFonts w:hint="eastAsia"/>
        </w:rPr>
        <w:t>46</w:t>
      </w:r>
      <w:r>
        <w:t xml:space="preserve">. </w:t>
      </w:r>
      <w:r>
        <w:rPr>
          <w:rFonts w:hint="eastAsia"/>
        </w:rPr>
        <w:t>如果</w:t>
      </w:r>
      <w:r>
        <w:t>（</w:t>
      </w:r>
      <w:r>
        <w:rPr>
          <w:rFonts w:hint="eastAsia"/>
        </w:rPr>
        <w:t>I+AB</w:t>
      </w:r>
      <w:r>
        <w:t>）</w:t>
      </w:r>
      <w:r>
        <w:rPr>
          <w:rFonts w:hint="eastAsia"/>
        </w:rPr>
        <w:t>和</w:t>
      </w:r>
      <w:r>
        <w:t>（</w:t>
      </w:r>
      <w:r>
        <w:rPr>
          <w:rFonts w:hint="eastAsia"/>
        </w:rPr>
        <w:t>I+BA</w:t>
      </w:r>
      <w:r>
        <w:t>）</w:t>
      </w:r>
      <w:r>
        <w:rPr>
          <w:rFonts w:hint="eastAsia"/>
        </w:rPr>
        <w:t>的</w:t>
      </w:r>
      <w:r>
        <w:t>逆存在</w:t>
      </w:r>
      <w:r>
        <w:rPr>
          <w:rFonts w:hint="eastAsia"/>
        </w:rPr>
        <w:t>，</w:t>
      </w:r>
      <w:r>
        <w:t>且</w:t>
      </w:r>
      <w:r>
        <w:t>A</w:t>
      </w:r>
      <w:r>
        <w:t>可逆，那么</w:t>
      </w:r>
      <w:r>
        <w:t>A(I+BA)</w:t>
      </w:r>
      <w:r>
        <w:rPr>
          <w:rFonts w:hint="eastAsia"/>
        </w:rPr>
        <w:t>逆</w:t>
      </w:r>
      <w:r>
        <w:t>存在。</w:t>
      </w:r>
    </w:p>
    <w:p w:rsidR="00537300" w:rsidRDefault="00537300" w:rsidP="004F73A1"/>
    <w:p w:rsidR="00537300" w:rsidRDefault="00537300" w:rsidP="00537300">
      <w:pPr>
        <w:pStyle w:val="bourneli1"/>
      </w:pPr>
      <w:r>
        <w:rPr>
          <w:rFonts w:hint="eastAsia"/>
        </w:rPr>
        <w:t>Problem</w:t>
      </w:r>
      <w:r>
        <w:t xml:space="preserve"> Set 2.6</w:t>
      </w:r>
    </w:p>
    <w:p w:rsidR="00DA4613" w:rsidRPr="00DA4613" w:rsidRDefault="00976BFC" w:rsidP="000851DC">
      <w:pPr>
        <w:pStyle w:val="bourneli2"/>
      </w:pPr>
      <w:r>
        <w:t>4. x=(5,-2,2), c=(5,2,2)</w:t>
      </w:r>
    </w:p>
    <w:p w:rsidR="00537300" w:rsidRDefault="00DB50EB" w:rsidP="00404127">
      <w:pPr>
        <w:pStyle w:val="bourneli2"/>
      </w:pPr>
      <w:r>
        <w:rPr>
          <w:rFonts w:hint="eastAsia"/>
        </w:rPr>
        <w:t>7.</w:t>
      </w:r>
      <w:r>
        <w:t xml:space="preserve"> R</w:t>
      </w:r>
      <w:r>
        <w:rPr>
          <w:rFonts w:hint="eastAsia"/>
        </w:rPr>
        <w:t>代码</w:t>
      </w:r>
      <w:r>
        <w:t>如下</w:t>
      </w:r>
    </w:p>
    <w:tbl>
      <w:tblPr>
        <w:tblStyle w:val="bournli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50EB" w:rsidTr="00DB50EB">
        <w:tc>
          <w:tcPr>
            <w:tcW w:w="8296" w:type="dxa"/>
          </w:tcPr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E21 &lt;- diag(3);E21[2,1] &lt;- -2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E21_m &lt;- diag(3);E21_m[2,1] &lt;- 2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E21 %*% E21_m</w:t>
            </w:r>
          </w:p>
          <w:p w:rsidR="00DB50EB" w:rsidRPr="002E2404" w:rsidRDefault="00DB50EB" w:rsidP="002E2404">
            <w:pPr>
              <w:pStyle w:val="aa"/>
              <w:spacing w:before="312" w:after="312"/>
              <w:ind w:leftChars="47" w:left="99" w:right="210"/>
              <w:rPr>
                <w:rFonts w:eastAsiaTheme="minorEastAsia"/>
              </w:rPr>
            </w:pP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E31 &lt;- diag(3);E31[3,1] &lt;- -3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lastRenderedPageBreak/>
              <w:t>E31_m &lt;- diag(3);E31_m[3,1] &lt;- 3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E31 %*% E31_m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E32 &lt;- diag(3);E32[3,2] &lt;- -2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E32_m &lt;- diag(3);E32_m[3,2] &lt;- 2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E32 %*% E32_m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E21 %*% A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E31 %*% E21 %*% A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E32 %*% E31 %*% E21 %*% A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L &lt;- E21_m %*% E31_m %*% E32_m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U &lt;- diag(3); U[2,2] &lt;- 2; U[3,3] &lt;- 2; U[1,3] &lt;- 1</w:t>
            </w:r>
          </w:p>
          <w:p w:rsidR="00DB50EB" w:rsidRDefault="00DB50EB" w:rsidP="00DB50EB">
            <w:pPr>
              <w:pStyle w:val="aa"/>
              <w:spacing w:before="312" w:after="312"/>
              <w:ind w:left="210" w:right="210"/>
            </w:pPr>
            <w:r>
              <w:t>L %*% U</w:t>
            </w:r>
          </w:p>
        </w:tc>
      </w:tr>
    </w:tbl>
    <w:p w:rsidR="00DB50EB" w:rsidRDefault="00DB50EB" w:rsidP="00590C8E"/>
    <w:p w:rsidR="00537300" w:rsidRDefault="002678DF" w:rsidP="002678DF">
      <w:pPr>
        <w:pStyle w:val="bourneli2"/>
      </w:pPr>
      <w:r>
        <w:rPr>
          <w:rFonts w:hint="eastAsia"/>
        </w:rPr>
        <w:t>12.</w:t>
      </w:r>
      <w:r w:rsidR="005C78AF">
        <w:rPr>
          <w:rFonts w:hint="eastAsia"/>
        </w:rPr>
        <w:t>对称</w:t>
      </w:r>
      <w:r w:rsidR="005C78AF">
        <w:t>方正经过</w:t>
      </w:r>
      <w:r w:rsidR="005C78AF">
        <w:t>LDU</w:t>
      </w:r>
      <w:r w:rsidR="005C78AF">
        <w:t>分解后，</w:t>
      </w:r>
      <w:r w:rsidR="005C78AF">
        <w:t>L</w:t>
      </w:r>
      <w:r w:rsidR="005C78AF">
        <w:rPr>
          <w:rFonts w:hint="eastAsia"/>
        </w:rPr>
        <w:t>与</w:t>
      </w:r>
      <w:r w:rsidR="005C78AF">
        <w:t>U</w:t>
      </w:r>
      <w:r w:rsidR="005C78AF">
        <w:t>根据</w:t>
      </w:r>
      <w:r w:rsidR="005C78AF">
        <w:t>D</w:t>
      </w:r>
      <w:r w:rsidR="005C78AF">
        <w:t>对称。</w:t>
      </w:r>
    </w:p>
    <w:p w:rsidR="00FB6B66" w:rsidRDefault="00FB6B66" w:rsidP="005C78AF">
      <w:pPr>
        <w:pStyle w:val="bourneli2"/>
        <w:numPr>
          <w:ilvl w:val="0"/>
          <w:numId w:val="4"/>
        </w:numPr>
      </w:pPr>
      <w:r>
        <w:t>a</w:t>
      </w:r>
      <w:r>
        <w:rPr>
          <w:rFonts w:ascii="Cambria Math" w:hAnsi="Cambria Math"/>
        </w:rPr>
        <w:t>≠</w:t>
      </w:r>
      <w:r>
        <w:t>0,b</w:t>
      </w:r>
      <w:r>
        <w:rPr>
          <w:rFonts w:ascii="Cambria Math" w:hAnsi="Cambria Math"/>
        </w:rPr>
        <w:t>≠</w:t>
      </w:r>
      <w:r>
        <w:t>a,c</w:t>
      </w:r>
      <w:r>
        <w:rPr>
          <w:rFonts w:ascii="Cambria Math" w:hAnsi="Cambria Math"/>
        </w:rPr>
        <w:t>≠</w:t>
      </w:r>
      <w:r>
        <w:t>b,d</w:t>
      </w:r>
      <w:r>
        <w:rPr>
          <w:rFonts w:ascii="Cambria Math" w:hAnsi="Cambria Math"/>
        </w:rPr>
        <w:t>≠</w:t>
      </w:r>
      <w:r>
        <w:t>c</w:t>
      </w:r>
    </w:p>
    <w:p w:rsidR="00E30B61" w:rsidRDefault="00E30B61" w:rsidP="00E30B61">
      <w:pPr>
        <w:pStyle w:val="bourneli2"/>
        <w:numPr>
          <w:ilvl w:val="0"/>
          <w:numId w:val="4"/>
        </w:numPr>
      </w:pPr>
      <w:r>
        <w:t>a</w:t>
      </w:r>
      <w:r>
        <w:rPr>
          <w:rFonts w:ascii="Cambria Math" w:hAnsi="Cambria Math"/>
        </w:rPr>
        <w:t>≠</w:t>
      </w:r>
      <w:r>
        <w:t>0,b</w:t>
      </w:r>
      <w:r>
        <w:rPr>
          <w:rFonts w:ascii="Cambria Math" w:hAnsi="Cambria Math"/>
        </w:rPr>
        <w:t>≠</w:t>
      </w:r>
      <w:r>
        <w:t>r,c</w:t>
      </w:r>
      <w:r>
        <w:rPr>
          <w:rFonts w:ascii="Cambria Math" w:hAnsi="Cambria Math"/>
        </w:rPr>
        <w:t>≠</w:t>
      </w:r>
      <w:r>
        <w:t>s,d</w:t>
      </w:r>
      <w:r>
        <w:rPr>
          <w:rFonts w:ascii="Cambria Math" w:hAnsi="Cambria Math"/>
        </w:rPr>
        <w:t>≠</w:t>
      </w:r>
      <w:r>
        <w:t>t</w:t>
      </w:r>
    </w:p>
    <w:p w:rsidR="00FA2EA5" w:rsidRDefault="00FA2EA5" w:rsidP="00FA2EA5">
      <w:pPr>
        <w:pStyle w:val="bourneli2"/>
      </w:pPr>
      <w:r>
        <w:t>17. EL=I, EI=E, ELU=U</w:t>
      </w:r>
    </w:p>
    <w:p w:rsidR="000E475F" w:rsidRDefault="000E475F" w:rsidP="00FA2EA5">
      <w:pPr>
        <w:pStyle w:val="bourneli2"/>
      </w:pPr>
      <w:r>
        <w:t>20.</w:t>
      </w:r>
      <w:r>
        <w:rPr>
          <w:rFonts w:hint="eastAsia"/>
        </w:rPr>
        <w:t>每一列</w:t>
      </w:r>
      <w:r>
        <w:t>只需要消除下面一列即可</w:t>
      </w:r>
    </w:p>
    <w:p w:rsidR="000E475F" w:rsidRPr="000E475F" w:rsidRDefault="00271E49" w:rsidP="00FA2EA5">
      <w:pPr>
        <w:pStyle w:val="bourneli2"/>
      </w:pPr>
      <w:r>
        <w:rPr>
          <w:rFonts w:hint="eastAsia"/>
        </w:rPr>
        <w:t>23.5,9</w:t>
      </w:r>
    </w:p>
    <w:p w:rsidR="00590C8E" w:rsidRDefault="00590C8E" w:rsidP="004F73A1"/>
    <w:p w:rsidR="001270C8" w:rsidRDefault="001270C8" w:rsidP="001270C8">
      <w:pPr>
        <w:pStyle w:val="bourneli1"/>
      </w:pPr>
      <w:r>
        <w:rPr>
          <w:rFonts w:hint="eastAsia"/>
        </w:rPr>
        <w:t>Problem</w:t>
      </w:r>
      <w:r w:rsidR="00164ED0">
        <w:t xml:space="preserve"> Set</w:t>
      </w:r>
      <w:r>
        <w:rPr>
          <w:rFonts w:hint="eastAsia"/>
        </w:rPr>
        <w:t xml:space="preserve"> 2.7</w:t>
      </w:r>
    </w:p>
    <w:p w:rsidR="001270C8" w:rsidRDefault="001270C8" w:rsidP="00BF21AC">
      <w:pPr>
        <w:pStyle w:val="bourneli2"/>
        <w:numPr>
          <w:ilvl w:val="0"/>
          <w:numId w:val="12"/>
        </w:numPr>
      </w:pPr>
      <w:r>
        <w:rPr>
          <w:rFonts w:hint="eastAsia"/>
        </w:rPr>
        <w:lastRenderedPageBreak/>
        <w:t>手动</w:t>
      </w:r>
      <w:r>
        <w:t>验证逆与转置的</w:t>
      </w:r>
      <w:r>
        <w:rPr>
          <w:rFonts w:hint="eastAsia"/>
        </w:rPr>
        <w:t>互换</w:t>
      </w:r>
    </w:p>
    <w:p w:rsidR="00BF21AC" w:rsidRDefault="00BF21AC" w:rsidP="00314A2A">
      <w:pPr>
        <w:pStyle w:val="bourneli2"/>
        <w:numPr>
          <w:ilvl w:val="0"/>
          <w:numId w:val="13"/>
        </w:numPr>
      </w:pPr>
      <w:r>
        <w:rPr>
          <w:rFonts w:hint="eastAsia"/>
        </w:rPr>
        <w:t>通过</w:t>
      </w:r>
      <w:r>
        <w:t>代数，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维方正</w:t>
      </w:r>
      <w:r>
        <w:t>，可以直观推导</w:t>
      </w:r>
    </w:p>
    <w:p w:rsidR="00BF21AC" w:rsidRDefault="00700422" w:rsidP="00700422">
      <w:pPr>
        <w:pStyle w:val="bourneli2"/>
      </w:pPr>
      <w:r>
        <w:rPr>
          <w:rFonts w:hint="eastAsia"/>
        </w:rPr>
        <w:t xml:space="preserve">8 </w:t>
      </w:r>
      <w:r>
        <w:rPr>
          <w:rFonts w:hint="eastAsia"/>
        </w:rPr>
        <w:t>第一排有</w:t>
      </w:r>
      <w:r>
        <w:t>n</w:t>
      </w:r>
      <w:r>
        <w:t>种选择，第二</w:t>
      </w:r>
      <w:r>
        <w:rPr>
          <w:rFonts w:hint="eastAsia"/>
        </w:rPr>
        <w:t>排</w:t>
      </w:r>
      <w:r>
        <w:t>n-1</w:t>
      </w:r>
      <w:r>
        <w:rPr>
          <w:rFonts w:hint="eastAsia"/>
        </w:rPr>
        <w:t>种</w:t>
      </w:r>
      <w:r>
        <w:t>选择，以此类推</w:t>
      </w:r>
    </w:p>
    <w:p w:rsidR="00C26813" w:rsidRDefault="00C26813" w:rsidP="00700422">
      <w:pPr>
        <w:pStyle w:val="bourneli2"/>
      </w:pPr>
      <w:r>
        <w:rPr>
          <w:rFonts w:hint="eastAsia"/>
        </w:rPr>
        <w:t xml:space="preserve">9 </w:t>
      </w:r>
      <w:r>
        <w:t>P</w:t>
      </w:r>
      <w:r>
        <w:rPr>
          <w:vertAlign w:val="subscript"/>
        </w:rPr>
        <w:t>3</w:t>
      </w:r>
      <w:r>
        <w:t>=P</w:t>
      </w:r>
      <w:r>
        <w:softHyphen/>
      </w:r>
      <w:r>
        <w:rPr>
          <w:vertAlign w:val="subscript"/>
        </w:rPr>
        <w:t>4</w:t>
      </w:r>
    </w:p>
    <w:p w:rsidR="00C26813" w:rsidRDefault="004D18E3" w:rsidP="004D18E3">
      <w:pPr>
        <w:pStyle w:val="bourneli2"/>
      </w:pPr>
      <w:r w:rsidRPr="004D18E3">
        <w:rPr>
          <w:rFonts w:hint="eastAsia"/>
          <w:bCs w:val="0"/>
        </w:rPr>
        <w:t>11.</w:t>
      </w:r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4442E" w:rsidRDefault="00F4442E" w:rsidP="004D18E3">
      <w:pPr>
        <w:pStyle w:val="bourneli2"/>
      </w:pPr>
      <w:r>
        <w:rPr>
          <w:rFonts w:hint="eastAsia"/>
        </w:rPr>
        <w:t xml:space="preserve">13. </w:t>
      </w:r>
      <w:r w:rsidR="00970210">
        <w:rPr>
          <w:rFonts w:hint="eastAsia"/>
        </w:rPr>
        <w:t>(</w:t>
      </w:r>
      <w:r w:rsidR="00970210">
        <w:t>a</w:t>
      </w:r>
      <w:r w:rsidR="00970210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70210" w:rsidRDefault="00970210" w:rsidP="001674E2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073A4" w:rsidRDefault="00E073A4" w:rsidP="004D18E3">
      <w:pPr>
        <w:pStyle w:val="bourneli2"/>
      </w:pPr>
      <w:r>
        <w:rPr>
          <w:rFonts w:hint="eastAsia"/>
        </w:rPr>
        <w:t xml:space="preserve">14. </w:t>
      </w:r>
      <w:r>
        <w:rPr>
          <w:rFonts w:hint="eastAsia"/>
        </w:rPr>
        <w:t>每个</w:t>
      </w:r>
      <w:r>
        <w:t>元素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t>对换</w:t>
      </w:r>
    </w:p>
    <w:p w:rsidR="001674E2" w:rsidRDefault="001674E2" w:rsidP="004D18E3">
      <w:pPr>
        <w:pStyle w:val="bourneli2"/>
      </w:pPr>
      <w:r>
        <w:rPr>
          <w:rFonts w:hint="eastAsia"/>
        </w:rPr>
        <w:t>15(</w:t>
      </w:r>
      <w:r>
        <w:t>a</w:t>
      </w:r>
      <w:r>
        <w:rPr>
          <w:rFonts w:hint="eastAsia"/>
        </w:rPr>
        <w:t>)</w:t>
      </w:r>
      <w:r>
        <w:t xml:space="preserve"> row 4</w:t>
      </w:r>
      <w:r>
        <w:rPr>
          <w:rFonts w:hint="eastAsia"/>
        </w:rPr>
        <w:t>到</w:t>
      </w:r>
      <w:r>
        <w:t>row 1</w:t>
      </w:r>
    </w:p>
    <w:p w:rsidR="001674E2" w:rsidRDefault="001674E2" w:rsidP="001674E2">
      <w:r>
        <w:t>(b)</w:t>
      </w:r>
      <m:oMath>
        <m:r>
          <m:rPr>
            <m:sty m:val="p"/>
          </m:rPr>
          <w:rPr>
            <w:rFonts w:ascii="Cambria Math" w:hAnsi="Cambria Math"/>
          </w:rPr>
          <m:t xml:space="preserve"> P=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4A342A" w:rsidRDefault="004A342A" w:rsidP="004A342A">
      <w:pPr>
        <w:pStyle w:val="bourneli2"/>
      </w:pPr>
      <w:r>
        <w:rPr>
          <w:rFonts w:hint="eastAsia"/>
        </w:rPr>
        <w:t>16. 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对称</w:t>
      </w:r>
      <w:r>
        <w:rPr>
          <w:rFonts w:hint="eastAsia"/>
        </w:rPr>
        <w:t>;(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不对称</w:t>
      </w:r>
      <w:r>
        <w:rPr>
          <w:rFonts w:hint="eastAsia"/>
        </w:rPr>
        <w:t>;(</w:t>
      </w:r>
      <w:r>
        <w:t>c</w:t>
      </w:r>
      <w:r>
        <w:rPr>
          <w:rFonts w:hint="eastAsia"/>
        </w:rPr>
        <w:t>)</w:t>
      </w:r>
      <w:r>
        <w:rPr>
          <w:rFonts w:hint="eastAsia"/>
        </w:rPr>
        <w:t>对称</w:t>
      </w:r>
      <w:r>
        <w:rPr>
          <w:rFonts w:hint="eastAsia"/>
        </w:rPr>
        <w:t>;(</w:t>
      </w:r>
      <w:r>
        <w:t>d</w:t>
      </w:r>
      <w:r>
        <w:rPr>
          <w:rFonts w:hint="eastAsia"/>
        </w:rPr>
        <w:t>)</w:t>
      </w:r>
      <w:r>
        <w:rPr>
          <w:rFonts w:hint="eastAsia"/>
        </w:rPr>
        <w:t>不对称</w:t>
      </w:r>
    </w:p>
    <w:p w:rsidR="009E0EEF" w:rsidRDefault="005E35A3" w:rsidP="004A342A">
      <w:pPr>
        <w:pStyle w:val="bourneli2"/>
      </w:pPr>
      <w:r>
        <w:t xml:space="preserve">18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 w:rsidR="009E0EEF">
        <w:rPr>
          <w:rFonts w:hint="eastAsia"/>
        </w:rPr>
        <w:t>15</w:t>
      </w:r>
      <w:r w:rsidR="009E0EEF">
        <w:rPr>
          <w:rFonts w:hint="eastAsia"/>
        </w:rPr>
        <w:t>；</w:t>
      </w:r>
      <w:r w:rsidR="009E0EEF">
        <w:t>（</w:t>
      </w:r>
      <w:r w:rsidR="009E0EEF">
        <w:rPr>
          <w:rFonts w:hint="eastAsia"/>
        </w:rPr>
        <w:t>b</w:t>
      </w:r>
      <w:r w:rsidR="009E0EEF">
        <w:t>）</w:t>
      </w:r>
      <w:r w:rsidR="009E0EEF">
        <w:rPr>
          <w:rFonts w:hint="eastAsia"/>
        </w:rPr>
        <w:t>L</w:t>
      </w:r>
      <w:r w:rsidR="009E0EEF">
        <w:rPr>
          <w:rFonts w:hint="eastAsia"/>
        </w:rPr>
        <w:t>有</w:t>
      </w:r>
      <w:r w:rsidR="009E0EEF">
        <w:rPr>
          <w:rFonts w:hint="eastAsia"/>
        </w:rPr>
        <w:t>10</w:t>
      </w:r>
      <w:r w:rsidR="009E0EEF">
        <w:rPr>
          <w:rFonts w:hint="eastAsia"/>
        </w:rPr>
        <w:t>个</w:t>
      </w:r>
      <w:r w:rsidR="009E0EEF">
        <w:t>，</w:t>
      </w:r>
      <w:r w:rsidR="009E0EEF">
        <w:t>D</w:t>
      </w:r>
      <w:r w:rsidR="009E0EEF">
        <w:t>有</w:t>
      </w:r>
      <w:r w:rsidR="009E0EEF">
        <w:rPr>
          <w:rFonts w:hint="eastAsia"/>
        </w:rPr>
        <w:t>5</w:t>
      </w:r>
      <w:r w:rsidR="009E0EEF">
        <w:rPr>
          <w:rFonts w:hint="eastAsia"/>
        </w:rPr>
        <w:t>个</w:t>
      </w:r>
      <w:r w:rsidR="009E0EEF">
        <w:t>；（</w:t>
      </w:r>
      <w:r w:rsidR="009E0EEF">
        <w:rPr>
          <w:rFonts w:hint="eastAsia"/>
        </w:rPr>
        <w:t>c</w:t>
      </w:r>
      <w:r w:rsidR="009E0EEF">
        <w:t>）</w:t>
      </w:r>
      <w:r w:rsidR="009E0EEF">
        <w:rPr>
          <w:rFonts w:hint="eastAsia"/>
        </w:rPr>
        <w:t>对角线</w:t>
      </w:r>
      <w:r w:rsidR="009E0EEF">
        <w:t>必须是</w:t>
      </w:r>
      <w:r w:rsidR="009E0EEF">
        <w:rPr>
          <w:rFonts w:hint="eastAsia"/>
        </w:rPr>
        <w:t>0</w:t>
      </w:r>
      <w:r w:rsidR="009E0EEF">
        <w:rPr>
          <w:rFonts w:hint="eastAsia"/>
        </w:rPr>
        <w:t>，</w:t>
      </w:r>
      <w:r w:rsidR="009E0EEF">
        <w:t>所以只有</w:t>
      </w:r>
      <w:r w:rsidR="009E0EEF">
        <w:rPr>
          <w:rFonts w:hint="eastAsia"/>
        </w:rPr>
        <w:t>10</w:t>
      </w:r>
      <w:r w:rsidR="009E0EEF">
        <w:rPr>
          <w:rFonts w:hint="eastAsia"/>
        </w:rPr>
        <w:t>个</w:t>
      </w:r>
    </w:p>
    <w:p w:rsidR="009E0EEF" w:rsidRDefault="009E0EEF" w:rsidP="004A342A">
      <w:pPr>
        <w:pStyle w:val="bourneli2"/>
      </w:pPr>
      <w:r>
        <w:rPr>
          <w:rFonts w:hint="eastAsia"/>
        </w:rPr>
        <w:t>19.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对角线</w:t>
      </w:r>
      <w:r>
        <w:t>上</w:t>
      </w:r>
      <w:r>
        <w:rPr>
          <w:rFonts w:hint="eastAsia"/>
        </w:rPr>
        <w:t>是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9E0EEF" w:rsidRDefault="001237B9" w:rsidP="004A342A">
      <w:pPr>
        <w:pStyle w:val="bourneli2"/>
      </w:pPr>
      <w:r>
        <w:rPr>
          <w:rFonts w:hint="eastAsia"/>
        </w:rPr>
        <w:t>23. P</w:t>
      </w:r>
      <w:r>
        <w:rPr>
          <w:rFonts w:hint="eastAsia"/>
        </w:rPr>
        <w:t>就是三个单步</w:t>
      </w:r>
      <w:r>
        <w:t>排列矩阵，</w:t>
      </w:r>
      <w:r>
        <w:t>L</w:t>
      </w:r>
      <w:r>
        <w:rPr>
          <w:rFonts w:hint="eastAsia"/>
        </w:rPr>
        <w:t>和</w:t>
      </w:r>
      <w:r>
        <w:t>U</w:t>
      </w:r>
      <w:r>
        <w:t>是</w:t>
      </w:r>
      <w:r>
        <w:t>I</w:t>
      </w:r>
    </w:p>
    <w:p w:rsidR="00D43C0C" w:rsidRDefault="00D43C0C" w:rsidP="004A342A">
      <w:pPr>
        <w:pStyle w:val="bourneli2"/>
      </w:pPr>
      <w:r>
        <w:t xml:space="preserve">26. </w:t>
      </w:r>
      <w:r>
        <w:rPr>
          <w:rFonts w:hint="eastAsia"/>
        </w:rPr>
        <w:t>需要</w:t>
      </w:r>
      <w:r>
        <w:t>证明</w:t>
      </w:r>
      <w:r>
        <w:t>P</w:t>
      </w:r>
      <w:r>
        <w:softHyphen/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  <w:r>
        <w:t>=P</w:t>
      </w:r>
      <w:r>
        <w:rPr>
          <w:vertAlign w:val="subscript"/>
        </w:rPr>
        <w:t>3</w:t>
      </w:r>
      <w:r>
        <w:rPr>
          <w:rFonts w:hint="eastAsia"/>
        </w:rPr>
        <w:t>，</w:t>
      </w:r>
      <w:r>
        <w:t>这一点</w:t>
      </w:r>
      <w:r>
        <w:rPr>
          <w:rFonts w:hint="eastAsia"/>
        </w:rPr>
        <w:t>需要</w:t>
      </w:r>
      <w:r>
        <w:t>重微观角度观察，可以发现在上面的基础行交换</w:t>
      </w:r>
      <w:r>
        <w:rPr>
          <w:rFonts w:hint="eastAsia"/>
        </w:rPr>
        <w:t>矩阵</w:t>
      </w:r>
      <w:r>
        <w:t>中，是不可能的。</w:t>
      </w:r>
    </w:p>
    <w:p w:rsidR="00D43C0C" w:rsidRPr="00D43C0C" w:rsidRDefault="00D43C0C" w:rsidP="004A342A">
      <w:pPr>
        <w:pStyle w:val="bourneli2"/>
      </w:pPr>
      <w:r>
        <w:rPr>
          <w:rFonts w:hint="eastAsia"/>
        </w:rPr>
        <w:t>29 DP = D</w:t>
      </w:r>
      <w:r>
        <w:rPr>
          <w:vertAlign w:val="superscript"/>
        </w:rPr>
        <w:t>T</w:t>
      </w:r>
      <w:r>
        <w:t>=D,P=I</w:t>
      </w:r>
      <w:r>
        <w:rPr>
          <w:rFonts w:hint="eastAsia"/>
        </w:rPr>
        <w:t>，不是</w:t>
      </w:r>
      <w:r>
        <w:t>列交换</w:t>
      </w:r>
    </w:p>
    <w:p w:rsidR="001237B9" w:rsidRDefault="004D219D" w:rsidP="004A342A">
      <w:pPr>
        <w:pStyle w:val="bourneli2"/>
      </w:pPr>
      <w:r>
        <w:t>32.</w:t>
      </w:r>
      <w:r w:rsidR="00B7362B">
        <w:t>A</w:t>
      </w:r>
      <w:r w:rsidR="00B7362B">
        <w:rPr>
          <w:vertAlign w:val="superscript"/>
        </w:rPr>
        <w:t>T</w:t>
      </w:r>
      <w:r w:rsidR="00B7362B">
        <w:t>y</w:t>
      </w:r>
      <w:r w:rsidR="00B7362B">
        <w:rPr>
          <w:rFonts w:hint="eastAsia"/>
        </w:rPr>
        <w:t>是</w:t>
      </w:r>
      <w:r w:rsidR="00B7362B">
        <w:t>单价，</w:t>
      </w:r>
      <w:r w:rsidR="00B7362B">
        <w:t>Ax</w:t>
      </w:r>
      <w:r w:rsidR="00B7362B">
        <w:rPr>
          <w:rFonts w:hint="eastAsia"/>
        </w:rPr>
        <w:t>是</w:t>
      </w:r>
      <w:r w:rsidR="00B7362B">
        <w:t>总材料</w:t>
      </w:r>
    </w:p>
    <w:p w:rsidR="00B7362B" w:rsidRDefault="00B7362B" w:rsidP="004A342A">
      <w:pPr>
        <w:pStyle w:val="bourneli2"/>
      </w:pPr>
      <w:r>
        <w:rPr>
          <w:rFonts w:hint="eastAsia"/>
        </w:rPr>
        <w:lastRenderedPageBreak/>
        <w:t xml:space="preserve">34. </w:t>
      </w:r>
      <m:oMath>
        <m:r>
          <m:rPr>
            <m:sty m:val="p"/>
          </m:rP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,E=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692326" w:rsidRDefault="00692326" w:rsidP="004A342A">
      <w:pPr>
        <w:pStyle w:val="bourneli2"/>
      </w:pPr>
      <w:r>
        <w:rPr>
          <w:rFonts w:hint="eastAsia"/>
        </w:rPr>
        <w:t xml:space="preserve">35. </w:t>
      </w:r>
      <w:r>
        <w:rPr>
          <w:rFonts w:hint="eastAsia"/>
        </w:rPr>
        <w:t>下三角</w:t>
      </w:r>
      <w:r>
        <w:t>矩阵的逆仍然是下三角，因为</w:t>
      </w:r>
      <w:r>
        <w:rPr>
          <w:rFonts w:hint="eastAsia"/>
        </w:rPr>
        <w:t>求逆</w:t>
      </w:r>
      <w:r>
        <w:t>过程是一系列</w:t>
      </w:r>
      <w:r>
        <w:rPr>
          <w:rFonts w:hint="eastAsia"/>
        </w:rPr>
        <w:t>下三角</w:t>
      </w:r>
      <w:r>
        <w:t>基础矩阵</w:t>
      </w:r>
      <w:r>
        <w:t>E</w:t>
      </w:r>
      <w:r>
        <w:t>的作用，而这些矩阵的逆显然是</w:t>
      </w:r>
      <w:r>
        <w:rPr>
          <w:rFonts w:hint="eastAsia"/>
        </w:rPr>
        <w:t>下三角</w:t>
      </w:r>
      <w:r>
        <w:t>，而这些矩阵相乘也是下三角</w:t>
      </w:r>
      <w:r>
        <w:rPr>
          <w:rFonts w:hint="eastAsia"/>
        </w:rPr>
        <w:t>。</w:t>
      </w:r>
    </w:p>
    <w:p w:rsidR="007D5D1A" w:rsidRDefault="00C81323" w:rsidP="004A342A">
      <w:pPr>
        <w:pStyle w:val="bourneli2"/>
      </w:pPr>
      <w:r>
        <w:rPr>
          <w:rFonts w:hint="eastAsia"/>
        </w:rPr>
        <w:t>36</w:t>
      </w:r>
      <w:r>
        <w:rPr>
          <w:rFonts w:hint="eastAsia"/>
        </w:rPr>
        <w:t>．</w:t>
      </w:r>
      <w:r>
        <w:t>L ok</w:t>
      </w:r>
      <w:r>
        <w:t>，</w:t>
      </w:r>
      <w:r>
        <w:t>S ok</w:t>
      </w:r>
      <w:r>
        <w:t>，</w:t>
      </w:r>
      <w:r>
        <w:t>M no, D</w:t>
      </w:r>
      <w:r>
        <w:rPr>
          <w:rFonts w:hint="eastAsia"/>
        </w:rPr>
        <w:t xml:space="preserve"> ok, P ok, Q</w:t>
      </w:r>
      <w:r w:rsidR="007D5D1A">
        <w:t xml:space="preserve"> ok, </w:t>
      </w:r>
    </w:p>
    <w:p w:rsidR="00C81323" w:rsidRDefault="007D5D1A" w:rsidP="00332CC3">
      <w:r>
        <w:t>N</w:t>
      </w:r>
      <w:r>
        <w:t>是任何</w:t>
      </w:r>
      <w:r>
        <w:rPr>
          <w:rFonts w:hint="eastAsia"/>
        </w:rPr>
        <w:t>方正</w:t>
      </w:r>
      <w:r>
        <w:t>，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单位</w:t>
      </w:r>
      <w:r>
        <w:t>矩阵</w:t>
      </w:r>
    </w:p>
    <w:p w:rsidR="006C234E" w:rsidRDefault="006C234E" w:rsidP="006C234E">
      <w:pPr>
        <w:pStyle w:val="bourneli2"/>
      </w:pPr>
      <w:r>
        <w:t>37. B</w:t>
      </w:r>
      <w:r>
        <w:rPr>
          <w:vertAlign w:val="superscript"/>
        </w:rPr>
        <w:t>T</w:t>
      </w:r>
      <w:r>
        <w:rPr>
          <w:rFonts w:hint="eastAsia"/>
        </w:rPr>
        <w:t>是</w:t>
      </w:r>
      <w:r>
        <w:rPr>
          <w:vertAlign w:val="subscript"/>
        </w:rPr>
        <w:t xml:space="preserve">, </w:t>
      </w:r>
      <w:r>
        <w:t>B</w:t>
      </w:r>
      <w:r>
        <w:rPr>
          <w:vertAlign w:val="superscript"/>
        </w:rPr>
        <w:t>2</w:t>
      </w:r>
      <w:r>
        <w:rPr>
          <w:rFonts w:hint="eastAsia"/>
        </w:rPr>
        <w:t>不是，</w:t>
      </w:r>
      <w:r>
        <w:t>B</w:t>
      </w:r>
      <w:r>
        <w:rPr>
          <w:vertAlign w:val="superscript"/>
        </w:rPr>
        <w:t>-1</w:t>
      </w:r>
      <w:r>
        <w:rPr>
          <w:rFonts w:hint="eastAsia"/>
        </w:rPr>
        <w:t>是</w:t>
      </w:r>
      <w:r w:rsidR="00425EC9">
        <w:rPr>
          <w:rFonts w:hint="eastAsia"/>
        </w:rPr>
        <w:t>north</w:t>
      </w:r>
      <w:r w:rsidR="00425EC9">
        <w:t>west</w:t>
      </w:r>
      <w:r w:rsidR="00425EC9">
        <w:rPr>
          <w:rFonts w:hint="eastAsia"/>
        </w:rPr>
        <w:t>，</w:t>
      </w:r>
      <w:r w:rsidR="00425EC9">
        <w:rPr>
          <w:rFonts w:hint="eastAsia"/>
        </w:rPr>
        <w:t>BC</w:t>
      </w:r>
      <w:r w:rsidR="00425EC9">
        <w:rPr>
          <w:rFonts w:hint="eastAsia"/>
        </w:rPr>
        <w:t>上</w:t>
      </w:r>
      <w:r w:rsidR="00425EC9">
        <w:t>三角</w:t>
      </w:r>
    </w:p>
    <w:p w:rsidR="00EF5296" w:rsidRDefault="00EF5296" w:rsidP="004F73A1">
      <w:r>
        <w:rPr>
          <w:rFonts w:hint="eastAsia"/>
          <w:noProof/>
        </w:rPr>
        <w:drawing>
          <wp:inline distT="0" distB="0" distL="0" distR="0">
            <wp:extent cx="5271770" cy="282257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96" w:rsidRDefault="009C1FBE" w:rsidP="006C234E">
      <w:pPr>
        <w:pStyle w:val="bourneli2"/>
      </w:pPr>
      <w:r>
        <w:rPr>
          <w:rFonts w:hint="eastAsia"/>
        </w:rPr>
        <w:t xml:space="preserve">39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B=(A+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)/2</m:t>
                </m:r>
              </m:e>
              <m:e>
                <m:r>
                  <w:rPr>
                    <w:rFonts w:ascii="Cambria Math" w:hAnsi="Cambria Math"/>
                  </w:rPr>
                  <m:t>C=(A-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)/2</m:t>
                </m:r>
              </m:e>
            </m:eqArr>
          </m:e>
        </m:d>
      </m:oMath>
    </w:p>
    <w:p w:rsidR="009C1FBE" w:rsidRDefault="009C1FBE" w:rsidP="006C234E">
      <w:pPr>
        <w:pStyle w:val="bourneli2"/>
      </w:pPr>
      <w:r>
        <w:rPr>
          <w:rFonts w:hint="eastAsia"/>
        </w:rPr>
        <w:t xml:space="preserve">40. </w:t>
      </w:r>
      <w:r>
        <w:rPr>
          <w:rFonts w:hint="eastAsia"/>
        </w:rPr>
        <w:t>标准</w:t>
      </w:r>
      <w:r>
        <w:t>正交基</w:t>
      </w:r>
      <w:r>
        <w:rPr>
          <w:rFonts w:hint="eastAsia"/>
        </w:rPr>
        <w:t>，第三个</w:t>
      </w:r>
      <w:r>
        <w:t>例子可以解出来，</w:t>
      </w:r>
      <w:r w:rsidR="00C5353F">
        <w:rPr>
          <w:rFonts w:hint="eastAsia"/>
        </w:rPr>
        <w:t>有</w:t>
      </w:r>
      <w:r w:rsidR="00C5353F">
        <w:t>四组</w:t>
      </w:r>
    </w:p>
    <w:p w:rsidR="00C5353F" w:rsidRPr="00C5353F" w:rsidRDefault="006C5CD9" w:rsidP="00C5353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宋体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宋体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宋体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宋体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</m:oMath>
      </m:oMathPara>
    </w:p>
    <w:p w:rsidR="00C5353F" w:rsidRPr="00C5353F" w:rsidRDefault="00C5353F" w:rsidP="00912F92"/>
    <w:p w:rsidR="00C5353F" w:rsidRPr="00C5353F" w:rsidRDefault="00912F92" w:rsidP="00912F92">
      <w:pPr>
        <w:pStyle w:val="bourneli1"/>
      </w:pPr>
      <w:r>
        <w:rPr>
          <w:rFonts w:hint="eastAsia"/>
        </w:rPr>
        <w:t>Problem</w:t>
      </w:r>
      <w:r>
        <w:t xml:space="preserve"> Set 3.1</w:t>
      </w:r>
    </w:p>
    <w:p w:rsidR="00C5353F" w:rsidRPr="00C5353F" w:rsidRDefault="006E0C47" w:rsidP="006E0C47">
      <w:pPr>
        <w:pStyle w:val="bourneli2"/>
        <w:jc w:val="both"/>
      </w:pPr>
      <w:r>
        <w:rPr>
          <w:rFonts w:hint="eastAsia"/>
        </w:rPr>
        <w:t>3(</w:t>
      </w:r>
      <w:r>
        <w:t>b</w:t>
      </w:r>
      <w:r>
        <w:rPr>
          <w:rFonts w:hint="eastAsia"/>
        </w:rPr>
        <w:t>)</w:t>
      </w:r>
      <w:r>
        <w:t xml:space="preserve"> 1</w:t>
      </w:r>
    </w:p>
    <w:p w:rsidR="009C1FBE" w:rsidRDefault="006E0C47" w:rsidP="006C234E">
      <w:pPr>
        <w:pStyle w:val="bourneli2"/>
      </w:pPr>
      <w:r>
        <w:rPr>
          <w:rFonts w:hint="eastAsia"/>
        </w:rPr>
        <w:t xml:space="preserve">4. 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9367EB" w:rsidRDefault="009367EB" w:rsidP="006C234E">
      <w:pPr>
        <w:pStyle w:val="bourneli2"/>
      </w:pPr>
      <w:r>
        <w:rPr>
          <w:rFonts w:hint="eastAsia"/>
        </w:rPr>
        <w:lastRenderedPageBreak/>
        <w:t>5(</w:t>
      </w:r>
      <w:r>
        <w:t>a</w:t>
      </w:r>
      <w:r>
        <w:rPr>
          <w:rFonts w:hint="eastAsia"/>
        </w:rPr>
        <w:t>)</w:t>
      </w:r>
      <w:r>
        <w:t>cA;(b)</w:t>
      </w:r>
      <w:r>
        <w:rPr>
          <w:rFonts w:hint="eastAsia"/>
        </w:rPr>
        <w:t>yes</w:t>
      </w:r>
      <w:r>
        <w:t>;(c) cA+dB</w:t>
      </w:r>
    </w:p>
    <w:p w:rsidR="000F2D74" w:rsidRDefault="000F2D74" w:rsidP="006C234E">
      <w:pPr>
        <w:pStyle w:val="bourneli2"/>
      </w:pPr>
      <w:r>
        <w:t xml:space="preserve">9(a)x&gt;1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y&gt;1</w:t>
      </w:r>
    </w:p>
    <w:p w:rsidR="000F2D74" w:rsidRDefault="000F2D74" w:rsidP="000F2D74">
      <w:r>
        <w:t>(b)</w:t>
      </w:r>
      <w:r w:rsidR="00C36134">
        <w:rPr>
          <w:noProof/>
        </w:rPr>
        <w:drawing>
          <wp:inline distT="0" distB="0" distL="0" distR="0">
            <wp:extent cx="2091193" cy="1798942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785" cy="180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134">
        <w:rPr>
          <w:rFonts w:hint="eastAsia"/>
        </w:rPr>
        <w:t>阴影</w:t>
      </w:r>
      <w:r w:rsidR="00C36134">
        <w:t>部分</w:t>
      </w:r>
    </w:p>
    <w:p w:rsidR="00C36134" w:rsidRDefault="00C36134" w:rsidP="00C36134">
      <w:pPr>
        <w:pStyle w:val="bourneli2"/>
      </w:pPr>
      <w:r>
        <w:rPr>
          <w:rFonts w:hint="eastAsia"/>
        </w:rPr>
        <w:t>10,(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是，</w:t>
      </w:r>
      <w:r>
        <w:t>退化为二维平面</w:t>
      </w:r>
    </w:p>
    <w:p w:rsidR="00C36134" w:rsidRDefault="00C36134" w:rsidP="000F2D74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不是</w:t>
      </w:r>
      <w:r>
        <w:t>，</w:t>
      </w:r>
      <w:r>
        <w:rPr>
          <w:rFonts w:hint="eastAsia"/>
        </w:rPr>
        <w:t>没有</w:t>
      </w:r>
      <w:r>
        <w:rPr>
          <w:rFonts w:hint="eastAsia"/>
        </w:rPr>
        <w:t>0</w:t>
      </w:r>
    </w:p>
    <w:p w:rsidR="00C36134" w:rsidRDefault="00C36134" w:rsidP="000F2D74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rPr>
          <w:rFonts w:hint="eastAsia"/>
        </w:rPr>
        <w:t>不是</w:t>
      </w:r>
      <w:r>
        <w:t>，</w:t>
      </w:r>
      <w:r>
        <w:t>x+y</w:t>
      </w:r>
      <w:r>
        <w:rPr>
          <w:rFonts w:hint="eastAsia"/>
        </w:rPr>
        <w:t>不符合</w:t>
      </w:r>
    </w:p>
    <w:p w:rsidR="00C36134" w:rsidRDefault="00C36134" w:rsidP="000F2D74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rPr>
          <w:rFonts w:hint="eastAsia"/>
        </w:rPr>
        <w:t>是</w:t>
      </w:r>
    </w:p>
    <w:p w:rsidR="00C36134" w:rsidRDefault="00C36134" w:rsidP="000F2D74"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，平面</w:t>
      </w:r>
    </w:p>
    <w:p w:rsidR="00C36134" w:rsidRDefault="00C36134" w:rsidP="000F2D74">
      <w:r>
        <w:rPr>
          <w:rFonts w:hint="eastAsia"/>
        </w:rPr>
        <w:t>(f</w:t>
      </w:r>
      <w:r>
        <w:t>)(</w:t>
      </w:r>
      <w:r>
        <w:rPr>
          <w:rFonts w:hint="eastAsia"/>
        </w:rPr>
        <w:t>不是</w:t>
      </w:r>
      <w:r>
        <w:t>，</w:t>
      </w:r>
      <w:r>
        <w:t>cx</w:t>
      </w:r>
      <w:r>
        <w:rPr>
          <w:rFonts w:hint="eastAsia"/>
        </w:rPr>
        <w:t>破坏</w:t>
      </w:r>
      <w:r>
        <w:t>了</w:t>
      </w:r>
    </w:p>
    <w:p w:rsidR="00D404E8" w:rsidRDefault="00D404E8" w:rsidP="00D404E8">
      <w:pPr>
        <w:pStyle w:val="bourneli2"/>
      </w:pPr>
      <w:r>
        <w:rPr>
          <w:rFonts w:hint="eastAsia"/>
        </w:rPr>
        <w:t>1</w:t>
      </w:r>
      <w:r w:rsidR="00714006">
        <w:t>4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 w:rsidR="00714006">
        <w:rPr>
          <w:rFonts w:hint="eastAsia"/>
        </w:rPr>
        <w:t>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</w:p>
    <w:p w:rsidR="00004988" w:rsidRDefault="00004988" w:rsidP="00D404E8">
      <w:pPr>
        <w:pStyle w:val="bourneli2"/>
      </w:pPr>
      <w:r>
        <w:rPr>
          <w:rFonts w:hint="eastAsia"/>
        </w:rPr>
        <w:t xml:space="preserve">16 </w:t>
      </w:r>
      <w:r>
        <w:rPr>
          <w:rFonts w:hint="eastAsia"/>
        </w:rPr>
        <w:t>如果</w:t>
      </w:r>
      <w:r>
        <w:t>L</w:t>
      </w:r>
      <w:r>
        <w:rPr>
          <w:rFonts w:hint="eastAsia"/>
        </w:rPr>
        <w:t>在</w:t>
      </w:r>
      <w:r>
        <w:t>P</w:t>
      </w:r>
      <w:r>
        <w:t>中，是</w:t>
      </w:r>
      <w:r>
        <w:t>P</w:t>
      </w:r>
      <w:r>
        <w:rPr>
          <w:rFonts w:hint="eastAsia"/>
        </w:rPr>
        <w:t>；</w:t>
      </w:r>
      <w:r>
        <w:t>否则，是</w:t>
      </w:r>
      <w:r>
        <w:t>R</w:t>
      </w:r>
      <w:r>
        <w:rPr>
          <w:vertAlign w:val="superscript"/>
        </w:rPr>
        <w:t>3</w:t>
      </w:r>
    </w:p>
    <w:p w:rsidR="00004988" w:rsidRDefault="00004988" w:rsidP="00D404E8">
      <w:pPr>
        <w:pStyle w:val="bourneli2"/>
      </w:pPr>
      <w:r>
        <w:t xml:space="preserve">17.(a) </w:t>
      </w:r>
      <w:r>
        <w:rPr>
          <w:rFonts w:hint="eastAsia"/>
        </w:rPr>
        <w:t>可逆</w:t>
      </w:r>
      <w:r>
        <w:t>矩阵不包括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两个</w:t>
      </w:r>
      <w:r>
        <w:t>奇异</w:t>
      </w:r>
      <w:r>
        <w:rPr>
          <w:rFonts w:hint="eastAsia"/>
        </w:rPr>
        <w:t>矩阵</w:t>
      </w:r>
      <w:r>
        <w:t>相加后，可能可逆。</w:t>
      </w:r>
    </w:p>
    <w:p w:rsidR="0079069B" w:rsidRDefault="0079069B" w:rsidP="00D404E8">
      <w:pPr>
        <w:pStyle w:val="bourneli2"/>
      </w:pPr>
      <w:r>
        <w:rPr>
          <w:rFonts w:hint="eastAsia"/>
        </w:rPr>
        <w:t>20.</w:t>
      </w:r>
      <w:r>
        <w:t>(a)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rPr>
          <w:rFonts w:hint="eastAsia"/>
        </w:rPr>
        <w:t>两个</w:t>
      </w:r>
      <w:r>
        <w:t>平面</w:t>
      </w:r>
      <w:r>
        <w:rPr>
          <w:rFonts w:hint="eastAsia"/>
        </w:rPr>
        <w:t>相交</w:t>
      </w:r>
      <w:r>
        <w:t>，也就是直线</w:t>
      </w:r>
    </w:p>
    <w:p w:rsidR="0079069B" w:rsidRDefault="0079069B" w:rsidP="00D404E8">
      <w:pPr>
        <w:pStyle w:val="bourneli2"/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,</w:t>
      </w:r>
      <w:r>
        <w:rPr>
          <w:rFonts w:hint="eastAsia"/>
        </w:rPr>
        <w:t>平面</w:t>
      </w:r>
    </w:p>
    <w:p w:rsidR="003A25F5" w:rsidRDefault="003A25F5" w:rsidP="00D404E8">
      <w:pPr>
        <w:pStyle w:val="bourneli2"/>
        <w:rPr>
          <w:vertAlign w:val="superscript"/>
        </w:rPr>
      </w:pPr>
      <w:r>
        <w:rPr>
          <w:rFonts w:hint="eastAsia"/>
        </w:rPr>
        <w:t xml:space="preserve">26. </w:t>
      </w:r>
      <w:r>
        <w:t>R</w:t>
      </w:r>
      <w:r>
        <w:rPr>
          <w:vertAlign w:val="superscript"/>
        </w:rPr>
        <w:t>5</w:t>
      </w:r>
      <w:r>
        <w:rPr>
          <w:rFonts w:hint="eastAsia"/>
        </w:rPr>
        <w:t>，</w:t>
      </w:r>
      <w:r>
        <w:t>Mx=y</w:t>
      </w:r>
      <w:r>
        <w:rPr>
          <w:rFonts w:hint="eastAsia"/>
        </w:rPr>
        <w:t>，</w:t>
      </w:r>
      <w:r>
        <w:t>M</w:t>
      </w:r>
      <w:r>
        <w:t>可逆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x=M</w:t>
      </w:r>
      <w:r>
        <w:rPr>
          <w:vertAlign w:val="superscript"/>
        </w:rPr>
        <w:t>-1</w:t>
      </w:r>
      <w:r>
        <w:t>y</w:t>
      </w:r>
      <w:r>
        <w:t>，</w:t>
      </w:r>
      <w:r>
        <w:t>y</w:t>
      </w:r>
      <w:r>
        <w:t>属于</w:t>
      </w:r>
      <w:r>
        <w:t>R</w:t>
      </w:r>
      <w:r>
        <w:rPr>
          <w:vertAlign w:val="superscript"/>
        </w:rPr>
        <w:t>5</w:t>
      </w:r>
      <w:r>
        <w:t>,</w:t>
      </w:r>
      <w:r>
        <w:rPr>
          <w:rFonts w:hint="eastAsia"/>
        </w:rPr>
        <w:t>推导</w:t>
      </w:r>
      <w:r>
        <w:t>出</w:t>
      </w:r>
      <w:r>
        <w:t>x</w:t>
      </w:r>
      <w:r>
        <w:t>属于</w:t>
      </w:r>
      <w:r>
        <w:t>R</w:t>
      </w:r>
      <w:r>
        <w:rPr>
          <w:vertAlign w:val="superscript"/>
        </w:rPr>
        <w:t>5</w:t>
      </w:r>
    </w:p>
    <w:p w:rsidR="008D2E05" w:rsidRPr="008D2E05" w:rsidRDefault="008D2E05" w:rsidP="008D2E05">
      <w:pPr>
        <w:pStyle w:val="bourneli2"/>
      </w:pPr>
      <w:r>
        <w:rPr>
          <w:rFonts w:hint="eastAsia"/>
        </w:rPr>
        <w:t>27(</w:t>
      </w:r>
      <w:r>
        <w:t>d</w:t>
      </w:r>
      <w:r>
        <w:rPr>
          <w:rFonts w:hint="eastAsia"/>
        </w:rPr>
        <w:t>)</w:t>
      </w:r>
      <w:r>
        <w:t>false, A=I</w:t>
      </w:r>
    </w:p>
    <w:p w:rsidR="003C60DA" w:rsidRDefault="00606693" w:rsidP="003C60DA">
      <w:pPr>
        <w:pStyle w:val="bourneli2"/>
        <w:rPr>
          <w:vertAlign w:val="superscript"/>
        </w:rPr>
      </w:pPr>
      <w:r>
        <w:rPr>
          <w:rFonts w:hint="eastAsia"/>
        </w:rPr>
        <w:lastRenderedPageBreak/>
        <w:t>2</w:t>
      </w:r>
      <w:r w:rsidR="003C60DA">
        <w:t>9</w:t>
      </w:r>
      <w:r>
        <w:t>.</w:t>
      </w:r>
      <w:r w:rsidR="003C60DA">
        <w:t xml:space="preserve"> R</w:t>
      </w:r>
      <w:r w:rsidR="003C60DA">
        <w:rPr>
          <w:vertAlign w:val="superscript"/>
        </w:rPr>
        <w:t>9</w:t>
      </w:r>
    </w:p>
    <w:p w:rsidR="003C60DA" w:rsidRDefault="003C60DA" w:rsidP="003C60DA">
      <w:pPr>
        <w:pStyle w:val="bourneli2"/>
      </w:pPr>
      <w:r>
        <w:rPr>
          <w:rFonts w:hint="eastAsia"/>
        </w:rPr>
        <w:t>30</w:t>
      </w:r>
      <w:r>
        <w:rPr>
          <w:rFonts w:hint="eastAsia"/>
        </w:rPr>
        <w:t>．</w:t>
      </w:r>
      <w:r>
        <w:rPr>
          <w:rFonts w:hint="eastAsia"/>
        </w:rPr>
        <w:t>S+T</w:t>
      </w:r>
      <w:r>
        <w:rPr>
          <w:rFonts w:hint="eastAsia"/>
        </w:rPr>
        <w:t>是平面</w:t>
      </w:r>
      <w:r>
        <w:t>，</w:t>
      </w:r>
      <w:r>
        <w:rPr>
          <w:rFonts w:hint="eastAsia"/>
        </w:rPr>
        <w:t>S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>
        <w:rPr>
          <w:rFonts w:hint="eastAsia"/>
        </w:rPr>
        <w:t>T</w:t>
      </w:r>
      <w:r w:rsidR="00D74CCF">
        <w:rPr>
          <w:rFonts w:hint="eastAsia"/>
        </w:rPr>
        <w:t>是</w:t>
      </w:r>
      <w:r w:rsidR="00D74CCF">
        <w:t>两条直线</w:t>
      </w:r>
    </w:p>
    <w:p w:rsidR="003C60DA" w:rsidRDefault="00FD3637" w:rsidP="0075361F">
      <w:pPr>
        <w:pStyle w:val="bourneli2"/>
      </w:pPr>
      <w:r>
        <w:t>31. M=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B </m:t>
                  </m:r>
                </m:e>
              </m:mr>
            </m:m>
          </m:e>
        </m:d>
      </m:oMath>
    </w:p>
    <w:p w:rsidR="0075361F" w:rsidRDefault="0075361F" w:rsidP="0075361F">
      <w:pPr>
        <w:pStyle w:val="bourneli2"/>
      </w:pPr>
      <w:r>
        <w:rPr>
          <w:rFonts w:hint="eastAsia"/>
        </w:rPr>
        <w:t xml:space="preserve">32. 2 </w:t>
      </w:r>
      <w:r>
        <w:t xml:space="preserve">by 2 </w:t>
      </w:r>
      <w:r>
        <w:rPr>
          <w:rFonts w:hint="eastAsia"/>
        </w:rPr>
        <w:t>，</w:t>
      </w:r>
      <w:r>
        <w:t>列个公式计算，</w:t>
      </w:r>
      <w:r>
        <w:t>A</w:t>
      </w:r>
      <w:r>
        <w:rPr>
          <w:vertAlign w:val="superscript"/>
        </w:rPr>
        <w:t>2</w:t>
      </w:r>
      <w:r>
        <w:rPr>
          <w:rFonts w:hint="eastAsia"/>
        </w:rPr>
        <w:t>的</w:t>
      </w:r>
      <w:r>
        <w:t>列线性相关</w:t>
      </w:r>
    </w:p>
    <w:p w:rsidR="003F30BA" w:rsidRDefault="003F30BA" w:rsidP="003F30BA"/>
    <w:p w:rsidR="003F30BA" w:rsidRDefault="003F30BA" w:rsidP="003F30BA"/>
    <w:p w:rsidR="003F30BA" w:rsidRDefault="003F30BA" w:rsidP="003F30BA">
      <w:pPr>
        <w:pStyle w:val="bourneli1"/>
      </w:pPr>
      <w:r>
        <w:rPr>
          <w:rFonts w:hint="eastAsia"/>
        </w:rPr>
        <w:t>Problem</w:t>
      </w:r>
      <w:r>
        <w:t xml:space="preserve"> set</w:t>
      </w:r>
      <w:r>
        <w:rPr>
          <w:rFonts w:hint="eastAsia"/>
        </w:rPr>
        <w:t xml:space="preserve"> 3.2</w:t>
      </w:r>
    </w:p>
    <w:p w:rsidR="00BD3A67" w:rsidRDefault="00BD3A67" w:rsidP="00BD3A67">
      <w:pPr>
        <w:pStyle w:val="bourneli2"/>
      </w:pPr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自由</w:t>
      </w:r>
      <w:r>
        <w:t>变量</w:t>
      </w:r>
    </w:p>
    <w:p w:rsidR="00E40F46" w:rsidRDefault="00E40F46" w:rsidP="00BD3A67">
      <w:pPr>
        <w:pStyle w:val="bourneli2"/>
      </w:pPr>
      <w:r>
        <w:rPr>
          <w:rFonts w:hint="eastAsia"/>
        </w:rPr>
        <w:t xml:space="preserve">6. </w:t>
      </w:r>
      <w:r>
        <w:t>n</w:t>
      </w:r>
    </w:p>
    <w:p w:rsidR="00E40F46" w:rsidRDefault="00654607" w:rsidP="00BD3A67">
      <w:pPr>
        <w:pStyle w:val="bourneli2"/>
      </w:pPr>
      <w:r>
        <w:t xml:space="preserve">9. m </w:t>
      </w:r>
      <w:r>
        <w:rPr>
          <w:rFonts w:hint="eastAsia"/>
        </w:rPr>
        <w:t>和</w:t>
      </w:r>
      <w:r>
        <w:t>n</w:t>
      </w:r>
      <w:r>
        <w:t>分两种情况考虑</w:t>
      </w:r>
    </w:p>
    <w:p w:rsidR="00654607" w:rsidRDefault="007E57ED" w:rsidP="00BD3A67">
      <w:pPr>
        <w:pStyle w:val="bourneli2"/>
      </w:pPr>
      <w:r>
        <w:t>10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不可能</w:t>
      </w:r>
      <w:r>
        <w:t>，上三角元素无法被消除</w:t>
      </w:r>
    </w:p>
    <w:p w:rsidR="007E57ED" w:rsidRDefault="007E57ED" w:rsidP="007E57ED"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可逆</w:t>
      </w:r>
      <w:r>
        <w:t>即可</w:t>
      </w:r>
    </w:p>
    <w:p w:rsidR="007E57ED" w:rsidRDefault="007E57ED" w:rsidP="007E57ED">
      <w:r>
        <w:rPr>
          <w:rFonts w:hint="eastAsia"/>
        </w:rPr>
        <w:t>（</w:t>
      </w:r>
      <w:r>
        <w:rPr>
          <w:rFonts w:hint="eastAsia"/>
        </w:rPr>
        <w:t>c</w:t>
      </w:r>
      <w:r>
        <w:t>）</w:t>
      </w:r>
      <w:r>
        <w:rPr>
          <w:rFonts w:hint="eastAsia"/>
        </w:rPr>
        <w:t>不可能</w:t>
      </w:r>
    </w:p>
    <w:p w:rsidR="007E57ED" w:rsidRDefault="007E57ED" w:rsidP="007E57ED">
      <w:r>
        <w:rPr>
          <w:rFonts w:hint="eastAsia"/>
        </w:rPr>
        <w:t>（</w:t>
      </w:r>
      <w:r>
        <w:rPr>
          <w:rFonts w:hint="eastAsia"/>
        </w:rPr>
        <w:t>d</w:t>
      </w:r>
      <w:r>
        <w:t>）</w:t>
      </w:r>
      <w:r>
        <w:rPr>
          <w:rFonts w:hint="eastAsia"/>
        </w:rPr>
        <w:t>对角</w:t>
      </w:r>
      <w:r>
        <w:t>矩阵，对角为</w:t>
      </w:r>
      <w:r>
        <w:rPr>
          <w:rFonts w:hint="eastAsia"/>
        </w:rPr>
        <w:t>0.5</w:t>
      </w:r>
    </w:p>
    <w:p w:rsidR="00EB0B8A" w:rsidRDefault="00EB0B8A" w:rsidP="00EB0B8A">
      <w:pPr>
        <w:pStyle w:val="bourneli2"/>
      </w:pPr>
      <w:r>
        <w:t xml:space="preserve">13 </w:t>
      </w:r>
      <w:r>
        <w:rPr>
          <w:rFonts w:hint="eastAsia"/>
        </w:rPr>
        <w:t>（</w:t>
      </w:r>
      <w:r>
        <w:rPr>
          <w:rFonts w:hint="eastAsia"/>
        </w:rPr>
        <w:t>0,0,0,1,0</w:t>
      </w:r>
      <w:r>
        <w:t>）</w:t>
      </w:r>
    </w:p>
    <w:p w:rsidR="0054163C" w:rsidRDefault="0054163C" w:rsidP="00EB0B8A">
      <w:pPr>
        <w:pStyle w:val="bourneli2"/>
      </w:pPr>
      <w:r>
        <w:rPr>
          <w:rFonts w:hint="eastAsia"/>
        </w:rPr>
        <w:t xml:space="preserve">14 </w:t>
      </w:r>
      <w:r>
        <w:rPr>
          <w:rFonts w:hint="eastAsia"/>
        </w:rPr>
        <w:t>最后一列</w:t>
      </w:r>
      <w:r>
        <w:t>，</w:t>
      </w:r>
      <w:r>
        <w:rPr>
          <w:rFonts w:hint="eastAsia"/>
        </w:rPr>
        <w:t>应为</w:t>
      </w:r>
      <w:r>
        <w:t>c(3,5)=0</w:t>
      </w:r>
    </w:p>
    <w:p w:rsidR="00DC78C7" w:rsidRDefault="00DC78C7" w:rsidP="00EB0B8A">
      <w:pPr>
        <w:pStyle w:val="bourneli2"/>
      </w:pPr>
      <w:r>
        <w:t xml:space="preserve">18. </w:t>
      </w:r>
      <w:r>
        <w:rPr>
          <w:rFonts w:hint="eastAsia"/>
        </w:rPr>
        <w:t>需要</w:t>
      </w:r>
      <w:r>
        <w:t>借助过原点的平面，然后</w:t>
      </w:r>
      <w:r>
        <w:rPr>
          <w:rFonts w:hint="eastAsia"/>
        </w:rPr>
        <w:t>平移</w:t>
      </w:r>
    </w:p>
    <w:p w:rsidR="00DC78C7" w:rsidRDefault="00B17D1B" w:rsidP="00EB0B8A">
      <w:pPr>
        <w:pStyle w:val="bourneli2"/>
      </w:pPr>
      <w:r>
        <w:t>21.</w:t>
      </w:r>
      <w:r>
        <w:rPr>
          <w:rFonts w:hint="eastAsia"/>
        </w:rPr>
        <w:t>可以计算</w:t>
      </w:r>
      <w:r>
        <w:t>最简</w:t>
      </w:r>
      <w:r>
        <w:rPr>
          <w:rFonts w:hint="eastAsia"/>
        </w:rPr>
        <w:t>化</w:t>
      </w:r>
      <w:r>
        <w:t>梯形矩阵</w:t>
      </w:r>
    </w:p>
    <w:p w:rsidR="00B17D1B" w:rsidRDefault="00EF7E71" w:rsidP="00EB0B8A">
      <w:pPr>
        <w:pStyle w:val="bourneli2"/>
      </w:pPr>
      <w:r>
        <w:t xml:space="preserve">24. </w:t>
      </w:r>
      <w:r>
        <w:rPr>
          <w:rFonts w:hint="eastAsia"/>
        </w:rPr>
        <w:t>限制</w:t>
      </w:r>
      <w:r>
        <w:t>过多，存在矛盾</w:t>
      </w:r>
    </w:p>
    <w:p w:rsidR="00EF7E71" w:rsidRDefault="00021B7B" w:rsidP="00EB0B8A">
      <w:pPr>
        <w:pStyle w:val="bourneli2"/>
      </w:pPr>
      <w:r>
        <w:rPr>
          <w:rFonts w:hint="eastAsia"/>
        </w:rPr>
        <w:t xml:space="preserve">25. </w:t>
      </w:r>
      <w:r>
        <w:rPr>
          <w:rFonts w:hint="eastAsia"/>
        </w:rPr>
        <w:t>无法</w:t>
      </w:r>
      <w:r>
        <w:t>构建</w:t>
      </w:r>
    </w:p>
    <w:p w:rsidR="00021B7B" w:rsidRDefault="00021B7B" w:rsidP="00EB0B8A">
      <w:pPr>
        <w:pStyle w:val="bourneli2"/>
      </w:pPr>
      <w:r>
        <w:t>28. AB=0,C(B)=N(A)</w:t>
      </w:r>
      <w:r>
        <w:rPr>
          <w:rFonts w:hint="eastAsia"/>
        </w:rPr>
        <w:t>，</w:t>
      </w:r>
      <w:r>
        <w:t>有意思，建立了联系</w:t>
      </w:r>
    </w:p>
    <w:p w:rsidR="00F161D0" w:rsidRDefault="00F161D0" w:rsidP="00EB0B8A">
      <w:pPr>
        <w:pStyle w:val="bourneli2"/>
      </w:pPr>
      <w:r>
        <w:rPr>
          <w:rFonts w:hint="eastAsia"/>
        </w:rPr>
        <w:t xml:space="preserve">31. </w:t>
      </w:r>
      <w:r>
        <w:rPr>
          <w:rFonts w:hint="eastAsia"/>
        </w:rPr>
        <w:t>两种</w:t>
      </w:r>
      <w:r>
        <w:t>情况，需要分开考虑</w:t>
      </w:r>
    </w:p>
    <w:p w:rsidR="0084012A" w:rsidRDefault="0084012A" w:rsidP="00EB0B8A">
      <w:pPr>
        <w:pStyle w:val="bourneli2"/>
      </w:pPr>
      <w:r>
        <w:t>35. rref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>=A</w:t>
      </w:r>
      <w:r>
        <w:rPr>
          <w:vertAlign w:val="superscript"/>
        </w:rPr>
        <w:t>-1</w:t>
      </w:r>
      <w:r>
        <w:t>[A A]=[I I]=0</w:t>
      </w:r>
      <w:r>
        <w:rPr>
          <w:rFonts w:hint="eastAsia"/>
          <w:vertAlign w:val="subscript"/>
        </w:rPr>
        <w:t>4</w:t>
      </w:r>
      <w:r>
        <w:t xml:space="preserve">, </w:t>
      </w:r>
      <w:r>
        <w:rPr>
          <w:rFonts w:hint="eastAsia"/>
        </w:rPr>
        <w:t>有点</w:t>
      </w:r>
      <w:r w:rsidR="00777F1D">
        <w:rPr>
          <w:rFonts w:hint="eastAsia"/>
        </w:rPr>
        <w:t>p</w:t>
      </w:r>
      <w:r>
        <w:t>seudo</w:t>
      </w:r>
      <w:r w:rsidR="001F02A0">
        <w:t>-</w:t>
      </w:r>
      <w:r>
        <w:t>inverse</w:t>
      </w:r>
      <w:r>
        <w:t>的感觉</w:t>
      </w:r>
    </w:p>
    <w:p w:rsidR="00EA5E84" w:rsidRDefault="00EA5E84" w:rsidP="00EB0B8A">
      <w:pPr>
        <w:pStyle w:val="bourneli2"/>
      </w:pPr>
      <w:r>
        <w:rPr>
          <w:rFonts w:hint="eastAsia"/>
        </w:rPr>
        <w:t>36. N(</w:t>
      </w:r>
      <w:r>
        <w:t>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N(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线性子空间</w:t>
      </w:r>
    </w:p>
    <w:p w:rsidR="001F60C8" w:rsidRDefault="001F60C8" w:rsidP="00EB0B8A">
      <w:pPr>
        <w:pStyle w:val="bourneli2"/>
      </w:pPr>
    </w:p>
    <w:p w:rsidR="001F60C8" w:rsidRDefault="001F60C8" w:rsidP="001F60C8">
      <w:pPr>
        <w:pStyle w:val="bourneli1"/>
      </w:pPr>
      <w:r>
        <w:rPr>
          <w:rFonts w:hint="eastAsia"/>
        </w:rPr>
        <w:lastRenderedPageBreak/>
        <w:t>Problem</w:t>
      </w:r>
      <w:r w:rsidR="00FC6535">
        <w:t xml:space="preserve"> S</w:t>
      </w:r>
      <w:r>
        <w:t>et 3.3</w:t>
      </w:r>
    </w:p>
    <w:p w:rsidR="001F60C8" w:rsidRDefault="00A5036C" w:rsidP="002A6215">
      <w:pPr>
        <w:pStyle w:val="bourneli2"/>
      </w:pPr>
      <w:r>
        <w:rPr>
          <w:rFonts w:hint="eastAsia"/>
        </w:rPr>
        <w:t>7.</w:t>
      </w:r>
      <w:r>
        <w:rPr>
          <w:rFonts w:hint="eastAsia"/>
        </w:rPr>
        <w:t>如果</w:t>
      </w:r>
      <w:r>
        <w:t>rref(A)</w:t>
      </w:r>
      <w:r>
        <w:rPr>
          <w:rFonts w:hint="eastAsia"/>
        </w:rPr>
        <w:t>不是</w:t>
      </w:r>
      <w:r>
        <w:t>标准</w:t>
      </w:r>
      <w:r>
        <w:rPr>
          <w:rFonts w:hint="eastAsia"/>
        </w:rPr>
        <w:t>的</w:t>
      </w:r>
      <w:r>
        <w:t>，可以通过排列</w:t>
      </w:r>
      <w:r>
        <w:rPr>
          <w:rFonts w:hint="eastAsia"/>
        </w:rPr>
        <w:t>矩阵将其</w:t>
      </w:r>
      <w:r>
        <w:t>变成标准的，然后在结果除，再排列回来</w:t>
      </w:r>
      <w:r>
        <w:rPr>
          <w:rFonts w:hint="eastAsia"/>
        </w:rPr>
        <w:t>即可</w:t>
      </w:r>
      <w:r>
        <w:t>。</w:t>
      </w:r>
    </w:p>
    <w:p w:rsidR="00A5036C" w:rsidRDefault="00A5036C" w:rsidP="002A6215">
      <w:pPr>
        <w:pStyle w:val="bourneli2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 0</w:t>
      </w:r>
    </w:p>
    <w:p w:rsidR="00A5036C" w:rsidRDefault="006A3D7E" w:rsidP="002A6215">
      <w:pPr>
        <w:pStyle w:val="bourneli2"/>
      </w:pPr>
      <w:r>
        <w:rPr>
          <w:rFonts w:hint="eastAsia"/>
        </w:rPr>
        <w:t>17.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</m:oMath>
      <w:r>
        <w:rPr>
          <w:rFonts w:hint="eastAsia"/>
        </w:rPr>
        <w:t>=&gt;</w:t>
      </w:r>
      <m:oMath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=A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A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</m:oMath>
      <w:r>
        <w:rPr>
          <w:rFonts w:hint="eastAsia"/>
        </w:rPr>
        <w:t xml:space="preserve"> </w:t>
      </w:r>
    </w:p>
    <w:p w:rsidR="006A3D7E" w:rsidRDefault="006A3D7E" w:rsidP="006A3D7E">
      <w:r>
        <w:t>(b)A1</w:t>
      </w:r>
      <w:r>
        <w:rPr>
          <w:rFonts w:hint="eastAsia"/>
        </w:rPr>
        <w:t>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A2</w:t>
      </w:r>
      <w:r>
        <w:rPr>
          <w:rFonts w:hint="eastAsia"/>
        </w:rPr>
        <w:t>全</w:t>
      </w:r>
      <w:r>
        <w:rPr>
          <w:rFonts w:hint="eastAsia"/>
        </w:rPr>
        <w:t>0</w:t>
      </w:r>
    </w:p>
    <w:p w:rsidR="00EC46C4" w:rsidRDefault="00C674CE" w:rsidP="00EC46C4">
      <w:pPr>
        <w:pStyle w:val="bourneli2"/>
      </w:pPr>
      <w:r>
        <w:t xml:space="preserve">20. </w:t>
      </w:r>
      <w:r w:rsidR="008E7F23">
        <w:t>rank(AB)=rank(B</w:t>
      </w:r>
      <w:r w:rsidR="008E7F23">
        <w:rPr>
          <w:vertAlign w:val="superscript"/>
        </w:rPr>
        <w:t>T</w:t>
      </w:r>
      <w:r w:rsidR="008E7F23">
        <w:t>A</w:t>
      </w:r>
      <w:r w:rsidR="008E7F23">
        <w:rPr>
          <w:vertAlign w:val="superscript"/>
        </w:rPr>
        <w:t>T</w:t>
      </w:r>
      <w:r w:rsidR="008E7F23">
        <w:t>)&lt;=rank(A</w:t>
      </w:r>
      <w:r w:rsidR="008E7F23">
        <w:rPr>
          <w:vertAlign w:val="superscript"/>
        </w:rPr>
        <w:t>T</w:t>
      </w:r>
      <w:r w:rsidR="008E7F23">
        <w:t>)=rank(A)&lt;=2</w:t>
      </w:r>
    </w:p>
    <w:p w:rsidR="00C674CE" w:rsidRDefault="00024179" w:rsidP="00EC46C4">
      <w:pPr>
        <w:pStyle w:val="bourneli2"/>
      </w:pPr>
      <w:r>
        <w:rPr>
          <w:rFonts w:hint="eastAsia"/>
        </w:rPr>
        <w:t xml:space="preserve">25. </w:t>
      </w:r>
      <w:r>
        <w:rPr>
          <w:rFonts w:hint="eastAsia"/>
        </w:rPr>
        <w:t>这个</w:t>
      </w:r>
      <w:r>
        <w:t>结论太有用了！！！</w:t>
      </w:r>
    </w:p>
    <w:p w:rsidR="00C674CE" w:rsidRPr="00024179" w:rsidRDefault="00024179" w:rsidP="00EC46C4">
      <w:pPr>
        <w:pStyle w:val="bourneli2"/>
      </w:pPr>
      <w:r>
        <w:t>A = (pivo columns of A)(first r rows of R) = (COL)(ROW)</w:t>
      </w:r>
    </w:p>
    <w:p w:rsidR="00C674CE" w:rsidRPr="00024179" w:rsidRDefault="00024179" w:rsidP="00EC46C4">
      <w:pPr>
        <w:pStyle w:val="bourneli2"/>
      </w:pPr>
      <w:r>
        <w:rPr>
          <w:rFonts w:hint="eastAsia"/>
        </w:rPr>
        <w:t xml:space="preserve">26. </w:t>
      </w:r>
      <m:oMath>
        <m:r>
          <m:rPr>
            <m:sty m:val="p"/>
          </m:rPr>
          <w:rPr>
            <w:rFonts w:ascii="Cambria Math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C674CE" w:rsidRDefault="006F1AD8" w:rsidP="00EC46C4">
      <w:pPr>
        <w:pStyle w:val="bourneli2"/>
      </w:pPr>
      <w:r>
        <w:rPr>
          <w:rFonts w:hint="eastAsia"/>
        </w:rPr>
        <w:t xml:space="preserve">27 </w:t>
      </w:r>
      <w:r>
        <w:rPr>
          <w:rFonts w:hint="eastAsia"/>
        </w:rPr>
        <w:t>实用</w:t>
      </w:r>
      <w:r>
        <w:t>block matrix</w:t>
      </w:r>
      <w:r>
        <w:t>计算，比较简单</w:t>
      </w:r>
    </w:p>
    <w:p w:rsidR="00C674CE" w:rsidRDefault="006F1AD8" w:rsidP="00EC46C4">
      <w:pPr>
        <w:pStyle w:val="bourneli2"/>
      </w:pPr>
      <w:r>
        <w:rPr>
          <w:rFonts w:hint="eastAsia"/>
        </w:rPr>
        <w:t xml:space="preserve">28.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</w:p>
    <w:p w:rsidR="00FC6535" w:rsidRDefault="00FC6535" w:rsidP="00EC46C4">
      <w:pPr>
        <w:pStyle w:val="bourneli2"/>
      </w:pPr>
    </w:p>
    <w:p w:rsidR="00FC6535" w:rsidRDefault="00FC6535" w:rsidP="00516617">
      <w:pPr>
        <w:pStyle w:val="bourneli1"/>
      </w:pPr>
      <w:r>
        <w:rPr>
          <w:rFonts w:hint="eastAsia"/>
        </w:rPr>
        <w:t>Problem Set 3.4</w:t>
      </w:r>
    </w:p>
    <w:p w:rsidR="00516617" w:rsidRDefault="005435CC" w:rsidP="005435CC">
      <w:pPr>
        <w:pStyle w:val="bourneli2"/>
        <w:numPr>
          <w:ilvl w:val="0"/>
          <w:numId w:val="12"/>
        </w:numPr>
      </w:pPr>
      <w:r>
        <w:t>b</w:t>
      </w:r>
      <w:r>
        <w:rPr>
          <w:rFonts w:hint="eastAsia"/>
        </w:rPr>
        <w:t>构成</w:t>
      </w:r>
      <w:r>
        <w:t>一条穿过原点的直线</w:t>
      </w:r>
    </w:p>
    <w:p w:rsidR="005435CC" w:rsidRPr="006F7F44" w:rsidRDefault="006C5CD9" w:rsidP="005435CC">
      <w:pPr>
        <w:pStyle w:val="bourneli2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40019" w:rsidRDefault="006F7F44" w:rsidP="005435CC">
      <w:pPr>
        <w:pStyle w:val="bourneli2"/>
      </w:pPr>
      <w:r>
        <w:rPr>
          <w:rFonts w:hint="eastAsia"/>
        </w:rPr>
        <w:t>5. -2b</w:t>
      </w:r>
      <w:r>
        <w:rPr>
          <w:vertAlign w:val="subscript"/>
        </w:rPr>
        <w:t>1</w:t>
      </w:r>
      <w:r>
        <w:t>-b</w:t>
      </w:r>
      <w:r>
        <w:rPr>
          <w:vertAlign w:val="subscript"/>
        </w:rPr>
        <w:t>2</w:t>
      </w:r>
      <w:r>
        <w:t>+b</w:t>
      </w:r>
      <w:r>
        <w:rPr>
          <w:vertAlign w:val="subscript"/>
        </w:rPr>
        <w:t>3</w:t>
      </w:r>
      <w:r>
        <w:t>=0,b</w:t>
      </w:r>
      <w:r>
        <w:rPr>
          <w:rFonts w:hint="eastAsia"/>
        </w:rPr>
        <w:t>在</w:t>
      </w:r>
      <w:r>
        <w:t>一个平面上</w:t>
      </w:r>
      <w:r>
        <w:rPr>
          <w:rFonts w:hint="eastAsia"/>
        </w:rPr>
        <w:t>，</w:t>
      </w:r>
      <w:r>
        <w:t>由于</w:t>
      </w:r>
      <w:r>
        <w:t>b</w:t>
      </w:r>
      <w:r>
        <w:t>是</w:t>
      </w:r>
      <w:r>
        <w:t>C(A)</w:t>
      </w:r>
      <w:r>
        <w:rPr>
          <w:rFonts w:hint="eastAsia"/>
        </w:rPr>
        <w:t>的</w:t>
      </w:r>
      <w:r>
        <w:t>线性组合，所以</w:t>
      </w:r>
      <w:r>
        <w:t>b</w:t>
      </w:r>
      <w:r>
        <w:t>的平面</w:t>
      </w:r>
      <w:r>
        <w:rPr>
          <w:rFonts w:hint="eastAsia"/>
        </w:rPr>
        <w:t>就</w:t>
      </w:r>
      <w:r>
        <w:t>是</w:t>
      </w:r>
      <w:r>
        <w:t>C(A)</w:t>
      </w:r>
    </w:p>
    <w:p w:rsidR="00A40019" w:rsidRDefault="00BF2657" w:rsidP="005435CC">
      <w:pPr>
        <w:pStyle w:val="bourneli2"/>
      </w:pPr>
      <w:r>
        <w:t xml:space="preserve">10.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CA6C96" w:rsidRDefault="00CA6C96" w:rsidP="005435CC">
      <w:pPr>
        <w:pStyle w:val="bourneli2"/>
      </w:pPr>
      <w:r>
        <w:rPr>
          <w:rFonts w:hint="eastAsia"/>
        </w:rPr>
        <w:t xml:space="preserve">11 </w:t>
      </w:r>
      <w:r>
        <w:rPr>
          <w:rFonts w:hint="eastAsia"/>
        </w:rPr>
        <w:t>假设</w:t>
      </w:r>
      <w:r>
        <w:t>可以，可以计算出</w:t>
      </w:r>
      <w:r>
        <w:rPr>
          <w:rFonts w:hint="eastAsia"/>
        </w:rPr>
        <w:t>正确</w:t>
      </w:r>
      <w:r>
        <w:t>的</w:t>
      </w:r>
      <w:r>
        <w:t>x</w:t>
      </w:r>
      <w:r>
        <w:rPr>
          <w:vertAlign w:val="subscript"/>
        </w:rPr>
        <w:t>n</w:t>
      </w:r>
      <w:r>
        <w:rPr>
          <w:rFonts w:hint="eastAsia"/>
        </w:rPr>
        <w:t>不止</w:t>
      </w:r>
      <w:r>
        <w:t>是（</w:t>
      </w:r>
      <w:r>
        <w:rPr>
          <w:rFonts w:hint="eastAsia"/>
        </w:rPr>
        <w:t>1,1,1</w:t>
      </w:r>
      <w:r>
        <w:t>）</w:t>
      </w:r>
    </w:p>
    <w:p w:rsidR="00015A49" w:rsidRDefault="006939D0" w:rsidP="005435CC">
      <w:pPr>
        <w:pStyle w:val="bourneli2"/>
      </w:pPr>
      <w:r>
        <w:lastRenderedPageBreak/>
        <w:t>19</w:t>
      </w:r>
      <w:r w:rsidR="00015A49">
        <w:t xml:space="preserve"> </w:t>
      </w:r>
      <w:r w:rsidR="00015A49">
        <w:rPr>
          <w:rFonts w:hint="eastAsia"/>
        </w:rPr>
        <w:t>rank</w:t>
      </w:r>
      <w:r w:rsidR="00015A49">
        <w:t>(A)=rank(A</w:t>
      </w:r>
      <w:r w:rsidR="00015A49">
        <w:rPr>
          <w:vertAlign w:val="superscript"/>
        </w:rPr>
        <w:t>T</w:t>
      </w:r>
      <w:r w:rsidR="00015A49">
        <w:t>)</w:t>
      </w:r>
    </w:p>
    <w:p w:rsidR="004006B3" w:rsidRDefault="006939D0" w:rsidP="005435CC">
      <w:pPr>
        <w:pStyle w:val="bourneli2"/>
      </w:pPr>
      <w:r>
        <w:t>20</w:t>
      </w:r>
      <w:r w:rsidR="004006B3">
        <w:t xml:space="preserve">. </w:t>
      </w:r>
      <w:r w:rsidR="004006B3">
        <w:rPr>
          <w:rFonts w:hint="eastAsia"/>
        </w:rPr>
        <w:t>rank</w:t>
      </w:r>
      <w:r w:rsidR="004006B3">
        <w:t>(A</w:t>
      </w:r>
      <w:r w:rsidR="004006B3">
        <w:rPr>
          <w:vertAlign w:val="superscript"/>
        </w:rPr>
        <w:t>T</w:t>
      </w:r>
      <w:r w:rsidR="004006B3">
        <w:t>A)=rank(A</w:t>
      </w:r>
      <w:r w:rsidR="004006B3">
        <w:rPr>
          <w:vertAlign w:val="superscript"/>
        </w:rPr>
        <w:t>T</w:t>
      </w:r>
      <w:r w:rsidR="004006B3">
        <w:t>A)&lt;=</w:t>
      </w:r>
      <w:r w:rsidR="004006B3" w:rsidRPr="004006B3">
        <w:t xml:space="preserve"> </w:t>
      </w:r>
      <w:r w:rsidR="004006B3">
        <w:t>rank(A)=</w:t>
      </w:r>
      <w:r w:rsidR="004006B3" w:rsidRPr="004006B3">
        <w:t xml:space="preserve"> </w:t>
      </w:r>
      <w:r w:rsidR="004006B3">
        <w:t>rank(A</w:t>
      </w:r>
      <w:r w:rsidR="004006B3">
        <w:rPr>
          <w:vertAlign w:val="superscript"/>
        </w:rPr>
        <w:t>T</w:t>
      </w:r>
      <w:r w:rsidR="004006B3">
        <w:t>)</w:t>
      </w:r>
    </w:p>
    <w:p w:rsidR="006939D0" w:rsidRDefault="007C10B4" w:rsidP="005435CC">
      <w:pPr>
        <w:pStyle w:val="bourneli2"/>
      </w:pPr>
      <w:r>
        <w:t>22.</w:t>
      </w:r>
      <m:oMath>
        <m:r>
          <m:rPr>
            <m:sty m:val="p"/>
          </m:rPr>
          <w:rPr>
            <w:rFonts w:ascii="Cambria Math" w:hAnsi="Cambria Math"/>
          </w:rPr>
          <m:t>rref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无数解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可以无解，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可以无数解</m:t>
                </m:r>
              </m:e>
            </m:eqArr>
          </m:e>
        </m:d>
      </m:oMath>
    </w:p>
    <w:p w:rsidR="00C22104" w:rsidRDefault="00805CB8" w:rsidP="005435CC">
      <w:pPr>
        <w:pStyle w:val="bourneli2"/>
      </w:pPr>
      <w:r>
        <w:t>2</w:t>
      </w:r>
      <w:r w:rsidR="00C22104">
        <w:t>4</w:t>
      </w:r>
    </w:p>
    <w:p w:rsidR="00805CB8" w:rsidRDefault="006C5CD9" w:rsidP="00C22104">
      <w:pPr>
        <w:pStyle w:val="a8"/>
        <w:numPr>
          <w:ilvl w:val="0"/>
          <w:numId w:val="14"/>
        </w:numPr>
        <w:ind w:firstLine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C22104">
        <w:rPr>
          <w:rFonts w:hint="eastAsia"/>
        </w:rPr>
        <w:t xml:space="preserve">  1</w:t>
      </w:r>
      <w:r w:rsidR="00C22104">
        <w:rPr>
          <w:rFonts w:hint="eastAsia"/>
        </w:rPr>
        <w:t>解，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C22104">
        <w:rPr>
          <w:rFonts w:hint="eastAsia"/>
        </w:rPr>
        <w:t xml:space="preserve"> 0 </w:t>
      </w:r>
      <w:r w:rsidR="00C22104">
        <w:rPr>
          <w:rFonts w:hint="eastAsia"/>
        </w:rPr>
        <w:t>解</w:t>
      </w:r>
    </w:p>
    <w:p w:rsidR="00C22104" w:rsidRDefault="006C5CD9" w:rsidP="00C22104">
      <w:pPr>
        <w:pStyle w:val="a8"/>
        <w:numPr>
          <w:ilvl w:val="0"/>
          <w:numId w:val="14"/>
        </w:numPr>
        <w:ind w:firstLine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22104">
        <w:rPr>
          <w:rFonts w:hint="eastAsia"/>
        </w:rPr>
        <w:t xml:space="preserve"> </w:t>
      </w:r>
      <w:r w:rsidR="00C22104">
        <w:rPr>
          <w:rFonts w:hint="eastAsia"/>
        </w:rPr>
        <w:t>无限解</w:t>
      </w:r>
    </w:p>
    <w:p w:rsidR="00C22104" w:rsidRDefault="006C5CD9" w:rsidP="00C22104">
      <w:pPr>
        <w:pStyle w:val="a8"/>
        <w:numPr>
          <w:ilvl w:val="0"/>
          <w:numId w:val="14"/>
        </w:numPr>
        <w:ind w:firstLine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22104">
        <w:rPr>
          <w:rFonts w:hint="eastAsia"/>
        </w:rPr>
        <w:t xml:space="preserve"> </w:t>
      </w:r>
      <w:r w:rsidR="00C22104">
        <w:rPr>
          <w:rFonts w:hint="eastAsia"/>
        </w:rPr>
        <w:t>无解，</w:t>
      </w:r>
      <w:r w:rsidR="00C22104">
        <w:t>无限解</w:t>
      </w:r>
      <w:r w:rsidR="00C22104">
        <w:rPr>
          <w:rFonts w:hint="eastAsia"/>
        </w:rPr>
        <w:t>同</w:t>
      </w:r>
      <w:r w:rsidR="00C22104">
        <w:rPr>
          <w:rFonts w:hint="eastAsia"/>
        </w:rPr>
        <w:t>(</w:t>
      </w:r>
      <w:r w:rsidR="00C22104">
        <w:t>b</w:t>
      </w:r>
      <w:r w:rsidR="00C22104">
        <w:rPr>
          <w:rFonts w:hint="eastAsia"/>
        </w:rPr>
        <w:t>)</w:t>
      </w:r>
    </w:p>
    <w:p w:rsidR="00C22104" w:rsidRDefault="006C5CD9" w:rsidP="00C22104">
      <w:pPr>
        <w:pStyle w:val="a8"/>
        <w:numPr>
          <w:ilvl w:val="0"/>
          <w:numId w:val="14"/>
        </w:numPr>
        <w:ind w:firstLine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60614B">
        <w:rPr>
          <w:rFonts w:hint="eastAsia"/>
        </w:rPr>
        <w:t xml:space="preserve">, </w:t>
      </w:r>
      <w:r w:rsidR="0060614B">
        <w:rPr>
          <w:rFonts w:hint="eastAsia"/>
        </w:rPr>
        <w:t>唯一解</w:t>
      </w:r>
    </w:p>
    <w:p w:rsidR="0060614B" w:rsidRDefault="0060614B" w:rsidP="0060614B">
      <w:pPr>
        <w:pStyle w:val="bourneli2"/>
      </w:pPr>
      <w:r>
        <w:rPr>
          <w:rFonts w:hint="eastAsia"/>
        </w:rPr>
        <w:t>25.</w:t>
      </w:r>
    </w:p>
    <w:p w:rsidR="0060614B" w:rsidRPr="0060614B" w:rsidRDefault="0060614B" w:rsidP="00C22104"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r&lt;=n&lt;m</w:t>
      </w:r>
      <w:r>
        <w:rPr>
          <w:rFonts w:hint="eastAsia"/>
        </w:rPr>
        <w:t>，形如：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60614B" w:rsidRDefault="0060614B" w:rsidP="00C22104"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 w:rsidR="003441ED">
        <w:rPr>
          <w:rFonts w:hint="eastAsia"/>
        </w:rPr>
        <w:t>r&lt;</w:t>
      </w:r>
      <w:r>
        <w:rPr>
          <w:rFonts w:hint="eastAsia"/>
        </w:rPr>
        <w:t>m&lt;n</w:t>
      </w:r>
      <w:r>
        <w:rPr>
          <w:rFonts w:hint="eastAsia"/>
        </w:rPr>
        <w:t>，</w:t>
      </w:r>
      <w:r>
        <w:t>形如</w:t>
      </w:r>
      <w:r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60614B" w:rsidRDefault="0060614B" w:rsidP="00C22104">
      <w:r>
        <w:rPr>
          <w:rFonts w:hint="eastAsia"/>
        </w:rPr>
        <w:t>（</w:t>
      </w:r>
      <w:r>
        <w:rPr>
          <w:rFonts w:hint="eastAsia"/>
        </w:rPr>
        <w:t>c</w:t>
      </w:r>
      <w:r>
        <w:t>）</w:t>
      </w:r>
      <w:r w:rsidR="003441ED">
        <w:rPr>
          <w:rFonts w:hint="eastAsia"/>
        </w:rPr>
        <w:t>r=n&lt;m</w:t>
      </w:r>
      <w:r w:rsidR="003441ED">
        <w:t>,</w:t>
      </w:r>
      <w:r w:rsidR="003441ED" w:rsidRPr="003441ED">
        <w:rPr>
          <w:rFonts w:hint="eastAsia"/>
        </w:rPr>
        <w:t xml:space="preserve"> </w:t>
      </w:r>
      <w:r w:rsidR="003441ED">
        <w:rPr>
          <w:rFonts w:hint="eastAsia"/>
        </w:rPr>
        <w:t>形如：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441ED" w:rsidRDefault="003441ED" w:rsidP="003441ED">
      <w:r>
        <w:rPr>
          <w:rFonts w:hint="eastAsia"/>
        </w:rPr>
        <w:t>（</w:t>
      </w:r>
      <w:r>
        <w:rPr>
          <w:rFonts w:hint="eastAsia"/>
        </w:rPr>
        <w:t>d</w:t>
      </w:r>
      <w:r>
        <w:t>）</w:t>
      </w:r>
      <w:r>
        <w:rPr>
          <w:rFonts w:hint="eastAsia"/>
        </w:rPr>
        <w:t>r=m=n,</w:t>
      </w:r>
      <w:r w:rsidRPr="003441ED">
        <w:rPr>
          <w:rFonts w:hint="eastAsia"/>
        </w:rPr>
        <w:t xml:space="preserve"> </w:t>
      </w:r>
      <w:r>
        <w:rPr>
          <w:rFonts w:hint="eastAsia"/>
        </w:rPr>
        <w:t>形如：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3441ED" w:rsidRDefault="00F36DA1" w:rsidP="00887E8C">
      <w:pPr>
        <w:pStyle w:val="bourneli2"/>
      </w:pPr>
      <w:r>
        <w:rPr>
          <w:rFonts w:hint="eastAsia"/>
        </w:rPr>
        <w:t xml:space="preserve">36. </w:t>
      </w:r>
      <w:r>
        <w:t>(</w:t>
      </w:r>
      <w:r>
        <w:rPr>
          <w:rFonts w:hint="eastAsia"/>
        </w:rPr>
        <w:t>A-C)</w:t>
      </w:r>
      <w:r>
        <w:t>x=0,</w:t>
      </w:r>
      <w:r>
        <w:rPr>
          <w:rFonts w:hint="eastAsia"/>
        </w:rPr>
        <w:t>那么</w:t>
      </w:r>
      <w:r>
        <w:t>x</w:t>
      </w:r>
      <w:r>
        <w:rPr>
          <w:rFonts w:hint="eastAsia"/>
        </w:rPr>
        <w:t>属于</w:t>
      </w:r>
      <w:r>
        <w:t>N(A-C)</w:t>
      </w:r>
      <w:r>
        <w:rPr>
          <w:rFonts w:hint="eastAsia"/>
        </w:rPr>
        <w:t>，</w:t>
      </w:r>
      <w:r>
        <w:t>或</w:t>
      </w:r>
      <w:r>
        <w:t>A=C</w:t>
      </w:r>
      <w:r>
        <w:rPr>
          <w:rFonts w:hint="eastAsia"/>
        </w:rPr>
        <w:t>。</w:t>
      </w:r>
      <w:r>
        <w:t>两种可能。</w:t>
      </w:r>
    </w:p>
    <w:p w:rsidR="00A85427" w:rsidRDefault="00A85427" w:rsidP="00887E8C">
      <w:pPr>
        <w:pStyle w:val="bourneli2"/>
      </w:pPr>
    </w:p>
    <w:p w:rsidR="00A85427" w:rsidRDefault="00A85427" w:rsidP="00A85427">
      <w:pPr>
        <w:pStyle w:val="bourneli1"/>
      </w:pPr>
      <w:r>
        <w:rPr>
          <w:rFonts w:hint="eastAsia"/>
        </w:rPr>
        <w:t xml:space="preserve">Problem </w:t>
      </w:r>
      <w:r>
        <w:t xml:space="preserve">Set </w:t>
      </w:r>
      <w:r>
        <w:rPr>
          <w:rFonts w:hint="eastAsia"/>
        </w:rPr>
        <w:t>3.5</w:t>
      </w:r>
    </w:p>
    <w:p w:rsidR="00A85427" w:rsidRDefault="00CB2DFF" w:rsidP="00887E8C">
      <w:pPr>
        <w:pStyle w:val="bourneli2"/>
      </w:pPr>
      <w:r>
        <w:rPr>
          <w:rFonts w:hint="eastAsia"/>
        </w:rPr>
        <w:t xml:space="preserve">7. </w:t>
      </w:r>
      <w:r>
        <w:rPr>
          <w:rFonts w:hint="eastAsia"/>
        </w:rPr>
        <w:t>此题</w:t>
      </w:r>
      <w:r>
        <w:t>是</w:t>
      </w:r>
      <w:r>
        <w:t>worked examples 3.5c</w:t>
      </w:r>
      <w:r>
        <w:rPr>
          <w:rFonts w:hint="eastAsia"/>
        </w:rPr>
        <w:t>的</w:t>
      </w:r>
      <w:r>
        <w:t>应用，</w:t>
      </w:r>
      <w:r>
        <w:rPr>
          <w:rFonts w:hint="eastAsia"/>
        </w:rPr>
        <w:t>A</w:t>
      </w:r>
      <w:r>
        <w:t>是否</w:t>
      </w:r>
      <w:r>
        <w:rPr>
          <w:rFonts w:hint="eastAsia"/>
        </w:rPr>
        <w:t>可逆</w:t>
      </w:r>
      <w:r>
        <w:t>确定</w:t>
      </w:r>
      <w:r>
        <w:t>v</w:t>
      </w:r>
      <w:r>
        <w:t>是否现行独立，通过</w:t>
      </w:r>
      <w:r>
        <w:t>rref(A)</w:t>
      </w:r>
      <w:r>
        <w:rPr>
          <w:rFonts w:hint="eastAsia"/>
        </w:rPr>
        <w:t>观察</w:t>
      </w:r>
      <w:r>
        <w:t>。</w:t>
      </w:r>
    </w:p>
    <w:p w:rsidR="00CB2DFF" w:rsidRDefault="00AB480B" w:rsidP="00887E8C">
      <w:pPr>
        <w:pStyle w:val="bourneli2"/>
      </w:pPr>
      <w:r>
        <w:t>8. A</w:t>
      </w:r>
      <w:r>
        <w:t>可逆，通过定义</w:t>
      </w:r>
      <w:r>
        <w:rPr>
          <w:rFonts w:hint="eastAsia"/>
        </w:rPr>
        <w:t>代换</w:t>
      </w:r>
      <w:r>
        <w:t>，然后两边乘以</w:t>
      </w:r>
      <w:r>
        <w:t>A</w:t>
      </w:r>
      <w:r>
        <w:rPr>
          <w:vertAlign w:val="superscript"/>
        </w:rPr>
        <w:t>-1</w:t>
      </w:r>
      <w:r>
        <w:rPr>
          <w:rFonts w:hint="eastAsia"/>
        </w:rPr>
        <w:t>即可</w:t>
      </w:r>
      <w:r>
        <w:t>得到结果。</w:t>
      </w:r>
    </w:p>
    <w:p w:rsidR="00AB480B" w:rsidRDefault="00AB480B" w:rsidP="00887E8C">
      <w:pPr>
        <w:pStyle w:val="bourneli2"/>
      </w:pPr>
      <w:r>
        <w:rPr>
          <w:rFonts w:hint="eastAsia"/>
        </w:rPr>
        <w:lastRenderedPageBreak/>
        <w:t xml:space="preserve">10. </w:t>
      </w:r>
      <w:r>
        <w:t>null</w:t>
      </w:r>
      <w:r>
        <w:t>空间维度为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所以不可能有</w:t>
      </w:r>
      <w:r>
        <w:rPr>
          <w:rFonts w:hint="eastAsia"/>
        </w:rPr>
        <w:t>4</w:t>
      </w:r>
      <w:r>
        <w:rPr>
          <w:rFonts w:hint="eastAsia"/>
        </w:rPr>
        <w:t>个基</w:t>
      </w:r>
    </w:p>
    <w:p w:rsidR="00AB480B" w:rsidRDefault="00B47F83" w:rsidP="00887E8C">
      <w:pPr>
        <w:pStyle w:val="bourneli2"/>
      </w:pPr>
      <w:r>
        <w:t xml:space="preserve">13 </w:t>
      </w:r>
      <w:r>
        <w:rPr>
          <w:rFonts w:hint="eastAsia"/>
        </w:rPr>
        <w:t>没有</w:t>
      </w:r>
      <w:r>
        <w:t>相等的</w:t>
      </w:r>
    </w:p>
    <w:p w:rsidR="00B47F83" w:rsidRDefault="00005063" w:rsidP="00887E8C">
      <w:pPr>
        <w:pStyle w:val="bourneli2"/>
      </w:pP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N</w:t>
      </w:r>
      <w:r>
        <w:t>(</w:t>
      </w:r>
      <w:r>
        <w:rPr>
          <w:rFonts w:hint="eastAsia"/>
        </w:rPr>
        <w:t>A</w:t>
      </w:r>
      <w:r>
        <w:rPr>
          <w:vertAlign w:val="superscript"/>
        </w:rPr>
        <w:t>T</w:t>
      </w:r>
      <w:r>
        <w:rPr>
          <w:rFonts w:hint="eastAsia"/>
        </w:rPr>
        <w:t>)</w:t>
      </w:r>
      <w:r>
        <w:t>=c(1,1,1,1)</w:t>
      </w:r>
      <w:r>
        <w:rPr>
          <w:rFonts w:hint="eastAsia"/>
        </w:rPr>
        <w:t>，</w:t>
      </w:r>
      <w:r>
        <w:t>维度为</w:t>
      </w:r>
      <w:r>
        <w:rPr>
          <w:rFonts w:hint="eastAsia"/>
        </w:rPr>
        <w:t>3</w:t>
      </w:r>
    </w:p>
    <w:p w:rsidR="00005063" w:rsidRDefault="00F27774" w:rsidP="00887E8C">
      <w:pPr>
        <w:pStyle w:val="bourneli2"/>
      </w:pPr>
      <w:r>
        <w:rPr>
          <w:rFonts w:hint="eastAsia"/>
        </w:rPr>
        <w:t xml:space="preserve">23. </w:t>
      </w:r>
      <w:r>
        <w:rPr>
          <w:rFonts w:hint="eastAsia"/>
        </w:rPr>
        <w:t>消元后，</w:t>
      </w:r>
      <w:r>
        <w:t>null space</w:t>
      </w:r>
      <w:r>
        <w:t>的基保持不变，</w:t>
      </w:r>
      <w:r>
        <w:t>column space</w:t>
      </w:r>
      <w:r>
        <w:t>会变化</w:t>
      </w:r>
    </w:p>
    <w:p w:rsidR="00F27774" w:rsidRDefault="0058016D" w:rsidP="00887E8C">
      <w:pPr>
        <w:pStyle w:val="bourneli2"/>
      </w:pPr>
      <w:r>
        <w:rPr>
          <w:rFonts w:hint="eastAsia"/>
        </w:rPr>
        <w:t xml:space="preserve">30. </w:t>
      </w:r>
      <w:r>
        <w:rPr>
          <w:rFonts w:hint="eastAsia"/>
        </w:rPr>
        <w:t>根据</w:t>
      </w:r>
      <w:r>
        <w:t>（</w:t>
      </w:r>
      <w:r>
        <w:rPr>
          <w:rFonts w:hint="eastAsia"/>
        </w:rPr>
        <w:t>2,1,1</w:t>
      </w:r>
      <w:r>
        <w:t>）</w:t>
      </w:r>
      <w:r>
        <w:rPr>
          <w:rFonts w:hint="eastAsia"/>
        </w:rPr>
        <w:t>，</w:t>
      </w:r>
      <w:r>
        <w:t>设计一个</w:t>
      </w:r>
      <w:r>
        <w:t>A</w:t>
      </w:r>
      <w:r>
        <w:t>，然后</w:t>
      </w:r>
      <w:r>
        <w:rPr>
          <w:rFonts w:hint="eastAsia"/>
        </w:rPr>
        <w:t>根据</w:t>
      </w:r>
      <w:r>
        <w:t>null space</w:t>
      </w:r>
      <w:r>
        <w:t>的块计算，可以得到</w:t>
      </w:r>
      <w:r>
        <w:rPr>
          <w:rFonts w:hint="eastAsia"/>
        </w:rPr>
        <w:t>null space.</w:t>
      </w:r>
    </w:p>
    <w:p w:rsidR="001F3D82" w:rsidRDefault="001F3D82" w:rsidP="00887E8C">
      <w:pPr>
        <w:pStyle w:val="bourneli2"/>
      </w:pPr>
      <w:r>
        <w:t xml:space="preserve">36. </w:t>
      </w:r>
      <w:r>
        <w:rPr>
          <w:rFonts w:hint="eastAsia"/>
        </w:rPr>
        <w:t>最多</w:t>
      </w:r>
      <w:r>
        <w:t>维度为</w:t>
      </w:r>
      <w:r>
        <w:rPr>
          <w:rFonts w:hint="eastAsia"/>
        </w:rPr>
        <w:t>2</w:t>
      </w:r>
      <w:r>
        <w:rPr>
          <w:rFonts w:hint="eastAsia"/>
        </w:rPr>
        <w:t>，最终</w:t>
      </w:r>
      <w:r>
        <w:t>维度</w:t>
      </w:r>
      <w:r>
        <w:rPr>
          <w:rFonts w:hint="eastAsia"/>
        </w:rPr>
        <w:t>的</w:t>
      </w:r>
      <w:r>
        <w:t>最大值为较小的那个，</w:t>
      </w:r>
      <w:r>
        <w:t>dim(S</w:t>
      </w:r>
      <w:r>
        <w:rPr>
          <w:rFonts w:ascii="黑体" w:hAnsi="黑体" w:hint="eastAsia"/>
        </w:rPr>
        <w:t>∩</w:t>
      </w:r>
      <w:r>
        <w:t>T)</w:t>
      </w:r>
      <w:r>
        <w:rPr>
          <w:rFonts w:ascii="黑体" w:hAnsi="黑体" w:hint="eastAsia"/>
        </w:rPr>
        <w:t>≤</w:t>
      </w:r>
      <w:r>
        <w:rPr>
          <w:rFonts w:hint="eastAsia"/>
        </w:rPr>
        <w:t>min(</w:t>
      </w:r>
      <w:r>
        <w:t>dim(S),dim(T)</w:t>
      </w:r>
      <w:r>
        <w:rPr>
          <w:rFonts w:hint="eastAsia"/>
        </w:rPr>
        <w:t>)</w:t>
      </w:r>
    </w:p>
    <w:p w:rsidR="00EA0ECF" w:rsidRDefault="00EA0ECF" w:rsidP="00887E8C">
      <w:pPr>
        <w:pStyle w:val="bourneli2"/>
      </w:pPr>
      <w:r>
        <w:t xml:space="preserve">37. </w:t>
      </w:r>
      <w:r w:rsidR="00FA2CA5">
        <w:rPr>
          <w:rFonts w:hint="eastAsia"/>
        </w:rPr>
        <w:t>S</w:t>
      </w:r>
      <w:r w:rsidR="00FA2CA5">
        <w:rPr>
          <w:rFonts w:hint="eastAsia"/>
        </w:rPr>
        <w:t>最大</w:t>
      </w:r>
      <w:r w:rsidR="00FA2CA5">
        <w:t>为</w:t>
      </w:r>
      <w:r w:rsidR="00FA2CA5">
        <w:rPr>
          <w:rFonts w:hint="eastAsia"/>
        </w:rPr>
        <w:t>2</w:t>
      </w:r>
      <w:r w:rsidR="00FA2CA5">
        <w:rPr>
          <w:rFonts w:hint="eastAsia"/>
        </w:rPr>
        <w:t>维，</w:t>
      </w:r>
    </w:p>
    <w:p w:rsidR="00FA2CA5" w:rsidRDefault="00FA2CA5" w:rsidP="00FA2CA5">
      <w:r>
        <w:rPr>
          <w:rFonts w:hint="eastAsia"/>
        </w:rPr>
        <w:t>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CA1FDF" w:rsidRDefault="003F55BB" w:rsidP="003F55BB">
      <w:pPr>
        <w:pStyle w:val="bourneli2"/>
      </w:pPr>
      <w:r>
        <w:rPr>
          <w:rFonts w:hint="eastAsia"/>
        </w:rPr>
        <w:t>41</w:t>
      </w:r>
      <w:r>
        <w:rPr>
          <w:rFonts w:hint="eastAsia"/>
        </w:rPr>
        <w:t>．</w:t>
      </w:r>
      <w:r>
        <w:t xml:space="preserve"> 3x3</w:t>
      </w:r>
      <w:r>
        <w:rPr>
          <w:rFonts w:hint="eastAsia"/>
        </w:rPr>
        <w:t>排列</w:t>
      </w:r>
      <w:r>
        <w:t>矩阵</w:t>
      </w:r>
      <w:r>
        <w:rPr>
          <w:rFonts w:hint="eastAsia"/>
        </w:rPr>
        <w:t>只</w:t>
      </w:r>
      <w:r>
        <w:t>有</w:t>
      </w:r>
      <w:r>
        <w:rPr>
          <w:rFonts w:hint="eastAsia"/>
        </w:rPr>
        <w:t>6</w:t>
      </w:r>
      <w:r>
        <w:rPr>
          <w:rFonts w:hint="eastAsia"/>
        </w:rPr>
        <w:t>种，</w:t>
      </w:r>
      <w:r>
        <w:t>按照线性独立定义，可以轻易解决基的问题。</w:t>
      </w:r>
    </w:p>
    <w:p w:rsidR="003F55BB" w:rsidRDefault="003F55BB" w:rsidP="003F55BB">
      <w:pPr>
        <w:pStyle w:val="bourneli2"/>
      </w:pPr>
      <w:r>
        <w:rPr>
          <w:rFonts w:hint="eastAsia"/>
        </w:rPr>
        <w:t xml:space="preserve">42. </w:t>
      </w:r>
      <w:r>
        <w:t>(a)x</w:t>
      </w:r>
      <w:r>
        <w:rPr>
          <w:vertAlign w:val="subscript"/>
        </w:rPr>
        <w:t>1</w:t>
      </w:r>
      <w:r>
        <w:t>=x</w:t>
      </w:r>
      <w:r>
        <w:rPr>
          <w:vertAlign w:val="subscript"/>
        </w:rPr>
        <w:t>2</w:t>
      </w:r>
      <w:r>
        <w:t>=x</w:t>
      </w:r>
      <w:r>
        <w:rPr>
          <w:vertAlign w:val="subscript"/>
        </w:rPr>
        <w:t>3</w:t>
      </w:r>
      <w:r>
        <w:t>=x</w:t>
      </w:r>
      <w:r>
        <w:rPr>
          <w:vertAlign w:val="subscript"/>
        </w:rPr>
        <w:t>4</w:t>
      </w:r>
      <w:r>
        <w:t>=0</w:t>
      </w:r>
    </w:p>
    <w:p w:rsidR="00DE0E6A" w:rsidRDefault="00DE0E6A" w:rsidP="003F55BB">
      <w:pPr>
        <w:pStyle w:val="bourneli2"/>
      </w:pPr>
      <w:r>
        <w:t>(b)</w:t>
      </w:r>
      <w:r w:rsidR="007A26DB" w:rsidRPr="007A26DB">
        <w:t xml:space="preserve"> </w:t>
      </w:r>
      <w:r w:rsidR="007A26DB">
        <w:t>x</w:t>
      </w:r>
      <w:r w:rsidR="007A26DB">
        <w:rPr>
          <w:vertAlign w:val="subscript"/>
        </w:rPr>
        <w:t>1</w:t>
      </w:r>
      <w:r w:rsidR="007A26DB">
        <w:t>=x</w:t>
      </w:r>
      <w:r w:rsidR="007A26DB">
        <w:rPr>
          <w:vertAlign w:val="subscript"/>
        </w:rPr>
        <w:t>2</w:t>
      </w:r>
      <w:r w:rsidR="007A26DB">
        <w:t>=x</w:t>
      </w:r>
      <w:r w:rsidR="007A26DB">
        <w:rPr>
          <w:vertAlign w:val="subscript"/>
        </w:rPr>
        <w:t>3</w:t>
      </w:r>
      <w:r w:rsidR="007A26DB">
        <w:t>=x</w:t>
      </w:r>
      <w:r w:rsidR="007A26DB">
        <w:rPr>
          <w:vertAlign w:val="subscript"/>
        </w:rPr>
        <w:t>4</w:t>
      </w:r>
      <w:r w:rsidR="007A26DB">
        <w:t>=1</w:t>
      </w:r>
    </w:p>
    <w:p w:rsidR="007A26DB" w:rsidRDefault="007A26DB" w:rsidP="003F55BB">
      <w:pPr>
        <w:pStyle w:val="bourneli2"/>
      </w:pPr>
      <w:r>
        <w:t>(c)</w:t>
      </w:r>
      <w:r w:rsidR="00006819" w:rsidRPr="007A26DB">
        <w:t xml:space="preserve"> </w:t>
      </w:r>
      <w:r w:rsidR="00006819">
        <w:t>x</w:t>
      </w:r>
      <w:r w:rsidR="00006819">
        <w:rPr>
          <w:vertAlign w:val="subscript"/>
        </w:rPr>
        <w:t>1</w:t>
      </w:r>
      <w:r w:rsidR="00006819">
        <w:t>=x</w:t>
      </w:r>
      <w:r w:rsidR="00006819">
        <w:rPr>
          <w:vertAlign w:val="subscript"/>
        </w:rPr>
        <w:t>2</w:t>
      </w:r>
      <w:r w:rsidR="00006819">
        <w:t>=0,x</w:t>
      </w:r>
      <w:r w:rsidR="00006819">
        <w:rPr>
          <w:vertAlign w:val="subscript"/>
        </w:rPr>
        <w:t>3</w:t>
      </w:r>
      <w:r w:rsidR="00006819">
        <w:t>=x</w:t>
      </w:r>
      <w:r w:rsidR="00006819">
        <w:rPr>
          <w:vertAlign w:val="subscript"/>
        </w:rPr>
        <w:t>4</w:t>
      </w:r>
      <w:r w:rsidR="00006819">
        <w:t>=1</w:t>
      </w:r>
    </w:p>
    <w:p w:rsidR="00006819" w:rsidRDefault="00006819" w:rsidP="003F55BB">
      <w:pPr>
        <w:pStyle w:val="bourneli2"/>
      </w:pPr>
      <w:r>
        <w:t>(d)</w:t>
      </w:r>
      <w:r w:rsidRPr="00006819">
        <w:t xml:space="preserve"> </w:t>
      </w:r>
      <w:r>
        <w:t>x</w:t>
      </w:r>
      <w:r>
        <w:rPr>
          <w:vertAlign w:val="subscript"/>
        </w:rPr>
        <w:t>1</w:t>
      </w:r>
      <w:r>
        <w:t>=x</w:t>
      </w:r>
      <w:r>
        <w:rPr>
          <w:vertAlign w:val="subscript"/>
        </w:rPr>
        <w:t>2</w:t>
      </w:r>
      <w:r>
        <w:t>=</w:t>
      </w:r>
      <w:r w:rsidRPr="00006819">
        <w:t xml:space="preserve"> </w:t>
      </w:r>
      <w:r>
        <w:t>x</w:t>
      </w:r>
      <w:r>
        <w:rPr>
          <w:vertAlign w:val="subscript"/>
        </w:rPr>
        <w:t>3</w:t>
      </w:r>
      <w:r>
        <w:t>=0, x</w:t>
      </w:r>
      <w:r>
        <w:rPr>
          <w:vertAlign w:val="subscript"/>
        </w:rPr>
        <w:t>4</w:t>
      </w:r>
      <w:r>
        <w:t>=1</w:t>
      </w:r>
    </w:p>
    <w:p w:rsidR="00550D68" w:rsidRDefault="00550D68" w:rsidP="003F55BB">
      <w:pPr>
        <w:pStyle w:val="bourneli2"/>
      </w:pPr>
      <w:r>
        <w:t xml:space="preserve">45. </w:t>
      </w:r>
      <w:r>
        <w:rPr>
          <w:rFonts w:hint="eastAsia"/>
        </w:rPr>
        <w:t>直接</w:t>
      </w:r>
      <w:r>
        <w:t>利用</w:t>
      </w:r>
      <w:r>
        <w:rPr>
          <w:rFonts w:hint="eastAsia"/>
        </w:rPr>
        <w:t>44</w:t>
      </w:r>
      <w:r>
        <w:rPr>
          <w:rFonts w:hint="eastAsia"/>
        </w:rPr>
        <w:t>的</w:t>
      </w:r>
      <w:r>
        <w:t>结论</w:t>
      </w:r>
      <w:r>
        <w:rPr>
          <w:rFonts w:hint="eastAsia"/>
        </w:rPr>
        <w:t>即可</w:t>
      </w:r>
    </w:p>
    <w:p w:rsidR="00463B2D" w:rsidRDefault="00463B2D" w:rsidP="003F55BB">
      <w:pPr>
        <w:pStyle w:val="bourneli2"/>
      </w:pPr>
      <w:r>
        <w:t>46. null space</w:t>
      </w:r>
    </w:p>
    <w:p w:rsidR="00AF2671" w:rsidRDefault="00AF2671" w:rsidP="003F55BB">
      <w:pPr>
        <w:pStyle w:val="bourneli2"/>
      </w:pPr>
    </w:p>
    <w:p w:rsidR="00AF2671" w:rsidRDefault="00AF2671" w:rsidP="00AF2671">
      <w:pPr>
        <w:pStyle w:val="bourneli1"/>
      </w:pPr>
      <w:r>
        <w:t>Problem Set 3.6</w:t>
      </w:r>
    </w:p>
    <w:p w:rsidR="00AF2671" w:rsidRDefault="00AF2671" w:rsidP="00AF2671"/>
    <w:p w:rsidR="00452B00" w:rsidRDefault="00452B00" w:rsidP="00452B00">
      <w:pPr>
        <w:pStyle w:val="bourneli2"/>
      </w:pPr>
      <w:r>
        <w:rPr>
          <w:rFonts w:hint="eastAsia"/>
        </w:rPr>
        <w:lastRenderedPageBreak/>
        <w:t>1 Left Null Space</w:t>
      </w:r>
      <w:r>
        <w:rPr>
          <w:rFonts w:hint="eastAsia"/>
        </w:rPr>
        <w:t>和</w:t>
      </w:r>
      <w:r>
        <w:t>Column Space</w:t>
      </w:r>
      <w:r>
        <w:rPr>
          <w:rFonts w:hint="eastAsia"/>
        </w:rPr>
        <w:t>是</w:t>
      </w:r>
      <w:r>
        <w:t>两个好基友</w:t>
      </w:r>
      <w:r>
        <w:rPr>
          <w:rFonts w:hint="eastAsia"/>
        </w:rPr>
        <w:t>；</w:t>
      </w:r>
      <w:r>
        <w:t>同理，</w:t>
      </w:r>
      <w:r>
        <w:t>Row Space</w:t>
      </w:r>
      <w:r>
        <w:rPr>
          <w:rFonts w:hint="eastAsia"/>
        </w:rPr>
        <w:t>和</w:t>
      </w:r>
      <w:r>
        <w:t>Null Space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他们</w:t>
      </w:r>
      <w:r>
        <w:t>彼此之间维度相通，维</w:t>
      </w:r>
      <w:r>
        <w:rPr>
          <w:rFonts w:hint="eastAsia"/>
        </w:rPr>
        <w:t>数</w:t>
      </w:r>
      <w:r>
        <w:t>之和固定。</w:t>
      </w:r>
    </w:p>
    <w:p w:rsidR="00452B00" w:rsidRDefault="00F75B57" w:rsidP="003477DC">
      <w:pPr>
        <w:pStyle w:val="bourneli2"/>
        <w:numPr>
          <w:ilvl w:val="0"/>
          <w:numId w:val="12"/>
        </w:num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477DC" w:rsidRDefault="003477DC" w:rsidP="003477DC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</w:p>
    <w:p w:rsidR="001374BC" w:rsidRDefault="001374BC" w:rsidP="003477DC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n = 1 + m</w:t>
      </w:r>
    </w:p>
    <w:p w:rsidR="001374BC" w:rsidRDefault="001374BC" w:rsidP="003477DC">
      <w:r>
        <w:t>(d)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-1/3</m:t>
                  </m:r>
                </m:e>
              </m:mr>
            </m:m>
          </m:e>
        </m:d>
      </m:oMath>
    </w:p>
    <w:p w:rsidR="00CB064A" w:rsidRDefault="00CB064A" w:rsidP="003477DC"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 w:rsidR="006074C1">
        <w:t xml:space="preserve"> N(A)=N(R)=N(A</w:t>
      </w:r>
      <w:r w:rsidR="006074C1">
        <w:rPr>
          <w:vertAlign w:val="superscript"/>
        </w:rPr>
        <w:t>T</w:t>
      </w:r>
      <w:r w:rsidR="006074C1">
        <w:t>)</w:t>
      </w:r>
    </w:p>
    <w:p w:rsidR="006074C1" w:rsidRDefault="009E48BF" w:rsidP="009E48BF">
      <w:pPr>
        <w:pStyle w:val="bourneli2"/>
      </w:pPr>
      <w:r>
        <w:t>5 null</w:t>
      </w:r>
      <w:r w:rsidR="00801645">
        <w:t xml:space="preserve"> </w:t>
      </w:r>
      <w:r>
        <w:t>spac</w:t>
      </w:r>
      <w:r w:rsidR="00801645">
        <w:t>e</w:t>
      </w:r>
      <w:r>
        <w:rPr>
          <w:rFonts w:hint="eastAsia"/>
        </w:rPr>
        <w:t>先</w:t>
      </w:r>
      <w:r>
        <w:t>找基</w:t>
      </w:r>
    </w:p>
    <w:p w:rsidR="009E48BF" w:rsidRDefault="00E914AE" w:rsidP="009E48BF">
      <w:pPr>
        <w:pStyle w:val="bourneli2"/>
      </w:pPr>
      <w:r>
        <w:rPr>
          <w:rFonts w:hint="eastAsia"/>
        </w:rPr>
        <w:t xml:space="preserve">10 </w:t>
      </w:r>
      <w:r>
        <w:rPr>
          <w:rFonts w:hint="eastAsia"/>
        </w:rPr>
        <w:t>按</w:t>
      </w:r>
      <w:r>
        <w:t>rank</w:t>
      </w:r>
      <w:r>
        <w:t>，计算概率</w:t>
      </w:r>
    </w:p>
    <w:p w:rsidR="00890F26" w:rsidRDefault="00890F26" w:rsidP="009E48BF">
      <w:pPr>
        <w:pStyle w:val="bourneli2"/>
      </w:pPr>
      <w:r>
        <w:rPr>
          <w:rFonts w:hint="eastAsia"/>
        </w:rPr>
        <w:t xml:space="preserve">11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 xml:space="preserve"> </w:t>
      </w:r>
      <w:r>
        <w:t xml:space="preserve">r&lt;=n&lt;m;(2)r&lt;m, </w:t>
      </w:r>
      <w:r>
        <w:rPr>
          <w:rFonts w:hint="eastAsia"/>
        </w:rPr>
        <w:t>r</w:t>
      </w:r>
      <w:r>
        <w:t>&lt;=n</w:t>
      </w:r>
      <w:r w:rsidR="00BB207E">
        <w:t>,m</w:t>
      </w:r>
      <w:r w:rsidR="00BB207E">
        <w:t>与</w:t>
      </w:r>
      <w:r w:rsidR="00BB207E">
        <w:t>n</w:t>
      </w:r>
      <w:r w:rsidR="00BB207E">
        <w:t>无特定关系</w:t>
      </w:r>
      <w:r w:rsidR="00702173">
        <w:rPr>
          <w:rFonts w:hint="eastAsia"/>
        </w:rPr>
        <w:t>，</w:t>
      </w:r>
      <w:r w:rsidR="00702173">
        <w:t>结合</w:t>
      </w:r>
      <w:r w:rsidR="00702173">
        <w:rPr>
          <w:rFonts w:hint="eastAsia"/>
        </w:rPr>
        <w:t>1</w:t>
      </w:r>
      <w:r w:rsidR="00702173">
        <w:rPr>
          <w:rFonts w:hint="eastAsia"/>
        </w:rPr>
        <w:t>，</w:t>
      </w:r>
      <w:r w:rsidR="00702173">
        <w:t>那么就显而易见了。</w:t>
      </w:r>
    </w:p>
    <w:p w:rsidR="00702173" w:rsidRDefault="00702173" w:rsidP="009E48BF">
      <w:pPr>
        <w:pStyle w:val="bourneli2"/>
      </w:pPr>
      <w:r>
        <w:t>12 A=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-1/2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B165A2">
        <w:rPr>
          <w:rFonts w:hint="eastAsia"/>
        </w:rPr>
        <w:t>,</w:t>
      </w:r>
      <w:r w:rsidR="00B165A2">
        <w:rPr>
          <w:rFonts w:hint="eastAsia"/>
        </w:rPr>
        <w:t>满足</w:t>
      </w:r>
      <w:r w:rsidR="00B165A2">
        <w:t>null space</w:t>
      </w:r>
      <w:r w:rsidR="00B165A2">
        <w:t>后，转置过</w:t>
      </w:r>
      <w:r w:rsidR="00B165A2">
        <w:rPr>
          <w:rFonts w:hint="eastAsia"/>
        </w:rPr>
        <w:t>来</w:t>
      </w:r>
      <w:r w:rsidR="00B165A2">
        <w:t>，消元后，就无法满足</w:t>
      </w:r>
      <w:r w:rsidR="00B165A2">
        <w:t>left null space</w:t>
      </w:r>
    </w:p>
    <w:p w:rsidR="00B165A2" w:rsidRDefault="004C1F2E" w:rsidP="009E48BF">
      <w:pPr>
        <w:pStyle w:val="bourneli2"/>
      </w:pPr>
      <w:r>
        <w:t>13(c)</w:t>
      </w:r>
      <w:r>
        <w:rPr>
          <w:rFonts w:hint="eastAsia"/>
        </w:rPr>
        <w:t>是</w:t>
      </w:r>
      <w:r>
        <w:t>的，无法通过</w:t>
      </w:r>
      <w:r>
        <w:rPr>
          <w:rFonts w:hint="eastAsia"/>
        </w:rPr>
        <w:t>线性</w:t>
      </w:r>
      <w:r>
        <w:t>组合行</w:t>
      </w:r>
      <w:r>
        <w:rPr>
          <w:rFonts w:hint="eastAsia"/>
        </w:rPr>
        <w:t>（行</w:t>
      </w:r>
      <w:r>
        <w:t>空间和</w:t>
      </w:r>
      <w:r>
        <w:rPr>
          <w:rFonts w:hint="eastAsia"/>
        </w:rPr>
        <w:t>零</w:t>
      </w:r>
      <w:r>
        <w:t>空间不变），而不改变列的线性空间</w:t>
      </w:r>
      <w:r>
        <w:rPr>
          <w:rFonts w:hint="eastAsia"/>
        </w:rPr>
        <w:t>；</w:t>
      </w:r>
      <w:r>
        <w:t>反之也不行。</w:t>
      </w:r>
    </w:p>
    <w:p w:rsidR="004C1F2E" w:rsidRDefault="00BA0E6F" w:rsidP="009E48BF">
      <w:pPr>
        <w:pStyle w:val="bourneli2"/>
      </w:pPr>
      <w:r>
        <w:rPr>
          <w:rFonts w:hint="eastAsia"/>
        </w:rPr>
        <w:t>20</w:t>
      </w:r>
      <w:r>
        <w:t>(b) E</w:t>
      </w:r>
      <w:r>
        <w:rPr>
          <w:vertAlign w:val="superscript"/>
        </w:rPr>
        <w:t>-1</w:t>
      </w:r>
      <w:r>
        <w:t>A=R</w:t>
      </w:r>
      <w:r>
        <w:rPr>
          <w:rFonts w:hint="eastAsia"/>
        </w:rPr>
        <w:t>，</w:t>
      </w:r>
      <w:r>
        <w:t>说明</w:t>
      </w:r>
      <w:r>
        <w:t>E</w:t>
      </w:r>
      <w:r>
        <w:rPr>
          <w:vertAlign w:val="superscript"/>
        </w:rPr>
        <w:t>-1</w:t>
      </w:r>
      <w:r>
        <w:rPr>
          <w:rFonts w:hint="eastAsia"/>
        </w:rPr>
        <w:t>最后</w:t>
      </w:r>
      <w:r>
        <w:t>一行</w:t>
      </w:r>
      <w:r>
        <w:rPr>
          <w:rFonts w:hint="eastAsia"/>
        </w:rPr>
        <w:t xml:space="preserve"> </w:t>
      </w:r>
      <w:r>
        <w:rPr>
          <w:rFonts w:hint="eastAsia"/>
        </w:rPr>
        <w:t>乘以</w:t>
      </w:r>
      <w:r>
        <w:t>A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，满足左</w:t>
      </w:r>
      <w:r>
        <w:t>零空间定义，说明是</w:t>
      </w:r>
      <w:r>
        <w:t>Left null space</w:t>
      </w:r>
    </w:p>
    <w:p w:rsidR="004C1F2E" w:rsidRDefault="00BA0E6F" w:rsidP="009E48BF">
      <w:pPr>
        <w:pStyle w:val="bourneli2"/>
      </w:pPr>
      <w:r>
        <w:rPr>
          <w:rFonts w:hint="eastAsia"/>
        </w:rPr>
        <w:t>21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u+w</w:t>
      </w:r>
    </w:p>
    <w:p w:rsidR="00AD4A9C" w:rsidRDefault="00AD4A9C" w:rsidP="009E48BF">
      <w:pPr>
        <w:pStyle w:val="bourneli2"/>
      </w:pPr>
      <w:r>
        <w:t>(b)v+z</w:t>
      </w:r>
    </w:p>
    <w:p w:rsidR="00AD4A9C" w:rsidRPr="00BA0E6F" w:rsidRDefault="00AD4A9C" w:rsidP="009E48BF">
      <w:pPr>
        <w:pStyle w:val="bourneli2"/>
      </w:pPr>
      <w:r>
        <w:t>(c)u=kw</w:t>
      </w:r>
      <w:r>
        <w:rPr>
          <w:rFonts w:hint="eastAsia"/>
        </w:rPr>
        <w:t>或</w:t>
      </w:r>
      <w:r>
        <w:t>v=kz</w:t>
      </w:r>
    </w:p>
    <w:p w:rsidR="004C1F2E" w:rsidRDefault="00773BC3" w:rsidP="009E48BF">
      <w:pPr>
        <w:pStyle w:val="bourneli2"/>
      </w:pPr>
      <w:r>
        <w:rPr>
          <w:rFonts w:hint="eastAsia"/>
        </w:rPr>
        <w:lastRenderedPageBreak/>
        <w:t xml:space="preserve">24 </w:t>
      </w:r>
      <w:r>
        <w:t>row space; left null space</w:t>
      </w:r>
    </w:p>
    <w:p w:rsidR="00773BC3" w:rsidRPr="00BA0E6F" w:rsidRDefault="00D12A54" w:rsidP="009E48BF">
      <w:pPr>
        <w:pStyle w:val="bourneli2"/>
      </w:pPr>
      <w:r>
        <w:t>25.(c)</w:t>
      </w:r>
      <w:r>
        <w:rPr>
          <w:rFonts w:hint="eastAsia"/>
        </w:rPr>
        <w:t>任意</w:t>
      </w:r>
      <w:r>
        <w:t>不对称可逆</w:t>
      </w:r>
      <w:r w:rsidR="00906BD8">
        <w:rPr>
          <w:rFonts w:hint="eastAsia"/>
        </w:rPr>
        <w:t>方</w:t>
      </w:r>
      <w:r>
        <w:t>阵</w:t>
      </w:r>
    </w:p>
    <w:p w:rsidR="004C1F2E" w:rsidRPr="00C431AC" w:rsidRDefault="00C431AC" w:rsidP="009E48BF">
      <w:pPr>
        <w:pStyle w:val="bourneli2"/>
      </w:pPr>
      <w:r>
        <w:t>(d)R(A</w:t>
      </w:r>
      <w:r>
        <w:rPr>
          <w:vertAlign w:val="superscript"/>
        </w:rPr>
        <w:t>T</w:t>
      </w:r>
      <w:r>
        <w:t>)=R(-A)=R(A)</w:t>
      </w:r>
    </w:p>
    <w:p w:rsidR="004C1F2E" w:rsidRDefault="00776A75" w:rsidP="009E48BF">
      <w:pPr>
        <w:pStyle w:val="bourneli2"/>
      </w:pPr>
      <w:r>
        <w:rPr>
          <w:rFonts w:hint="eastAsia"/>
        </w:rPr>
        <w:t>30</w:t>
      </w:r>
      <w:r>
        <w:t xml:space="preserve"> kB=A</w:t>
      </w:r>
    </w:p>
    <w:p w:rsidR="00520D05" w:rsidRDefault="00520D05" w:rsidP="009E48BF">
      <w:pPr>
        <w:pStyle w:val="bourneli2"/>
      </w:pPr>
      <w:r>
        <w:t>32.</w:t>
      </w:r>
      <w:r>
        <w:rPr>
          <w:rFonts w:hint="eastAsia"/>
        </w:rPr>
        <w:t>根据</w:t>
      </w:r>
      <w:r>
        <w:t>相同的</w:t>
      </w:r>
      <w:r>
        <w:t>row space</w:t>
      </w:r>
      <w:r>
        <w:rPr>
          <w:rFonts w:hint="eastAsia"/>
        </w:rPr>
        <w:t>，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mr>
            </m:m>
          </m:e>
        </m:d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GY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那么</w:t>
      </w:r>
      <w:r>
        <w:t>Y=I,</w:t>
      </w:r>
      <w:r>
        <w:rPr>
          <w:rFonts w:hint="eastAsia"/>
        </w:rPr>
        <w:t>那么</w:t>
      </w:r>
      <w:r>
        <w:t>G=F</w:t>
      </w:r>
    </w:p>
    <w:p w:rsidR="002C140D" w:rsidRDefault="002C140D" w:rsidP="009E48BF">
      <w:pPr>
        <w:pStyle w:val="bourneli2"/>
      </w:pPr>
    </w:p>
    <w:p w:rsidR="002C140D" w:rsidRDefault="002C140D" w:rsidP="00495694">
      <w:pPr>
        <w:pStyle w:val="bourneli1"/>
      </w:pPr>
      <w:r>
        <w:t>Exam 1</w:t>
      </w:r>
    </w:p>
    <w:p w:rsidR="00E85816" w:rsidRDefault="00FB26E3" w:rsidP="00E85816">
      <w:pPr>
        <w:pStyle w:val="bourneli2"/>
      </w:pPr>
      <w:r>
        <w:rPr>
          <w:rFonts w:hint="eastAsia"/>
        </w:rPr>
        <w:t>1</w:t>
      </w:r>
    </w:p>
    <w:p w:rsidR="002C140D" w:rsidRDefault="00FB26E3" w:rsidP="00E85816">
      <w:r>
        <w:rPr>
          <w:rFonts w:hint="eastAsia"/>
        </w:rPr>
        <w:t xml:space="preserve"> (</w:t>
      </w:r>
      <w:r>
        <w:t>a</w:t>
      </w:r>
      <w:r>
        <w:rPr>
          <w:rFonts w:hint="eastAsia"/>
        </w:rPr>
        <w:t>)</w:t>
      </w:r>
      <w:r>
        <w:t xml:space="preserve"> R 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 d= (4,0,0)</w:t>
      </w:r>
    </w:p>
    <w:p w:rsidR="002C140D" w:rsidRDefault="00B21346" w:rsidP="00E85816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21346" w:rsidRPr="00A149E3" w:rsidRDefault="00B21346" w:rsidP="00E8581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eastAsia="黑体" w:hAnsi="Cambria Math"/>
                  <w:bCs/>
                  <w:kern w:val="44"/>
                  <w:sz w:val="32"/>
                  <w:szCs w:val="4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-25</m:t>
                    </m:r>
                  </m:e>
                </m:mr>
              </m:m>
            </m:e>
          </m:d>
        </m:oMath>
      </m:oMathPara>
    </w:p>
    <w:p w:rsidR="00A149E3" w:rsidRDefault="00A149E3" w:rsidP="00E85816">
      <m:oMath>
        <m:r>
          <m:rPr>
            <m:sty m:val="p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</m:m>
          </m:e>
        </m:d>
      </m:oMath>
    </w:p>
    <w:p w:rsidR="00E85816" w:rsidRDefault="00E85816" w:rsidP="00E85816">
      <w:pPr>
        <w:pStyle w:val="bourneli2"/>
      </w:pPr>
      <w:r>
        <w:rPr>
          <w:rFonts w:hint="eastAsia"/>
        </w:rPr>
        <w:t>2</w:t>
      </w:r>
    </w:p>
    <w:p w:rsidR="00E85816" w:rsidRPr="00E85816" w:rsidRDefault="00E85816" w:rsidP="00E85816">
      <w:pPr>
        <w:pStyle w:val="a8"/>
        <w:numPr>
          <w:ilvl w:val="0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+j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5816" w:rsidRDefault="00492F5B" w:rsidP="00492F5B">
      <w:pPr>
        <w:pStyle w:val="a8"/>
        <w:numPr>
          <w:ilvl w:val="0"/>
          <w:numId w:val="15"/>
        </w:numPr>
        <w:ind w:firstLineChars="0"/>
      </w:pPr>
      <w:r>
        <w:t>span(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>)</w:t>
      </w:r>
    </w:p>
    <w:p w:rsidR="00492F5B" w:rsidRDefault="006C5CD9" w:rsidP="00492F5B">
      <w:pPr>
        <w:pStyle w:val="a8"/>
        <w:numPr>
          <w:ilvl w:val="0"/>
          <w:numId w:val="15"/>
        </w:numPr>
        <w:ind w:firstLine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EA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EA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EA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EA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  <m:r>
          <w:rPr>
            <w:rFonts w:ascii="Cambria Math" w:hAnsi="Cambria Math"/>
          </w:rPr>
          <m:t>=&gt;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5742EA" w:rsidRDefault="00F86CF5" w:rsidP="00F86CF5">
      <w:pPr>
        <w:pStyle w:val="bourneli2"/>
      </w:pPr>
      <w:r>
        <w:rPr>
          <w:rFonts w:hint="eastAsia"/>
        </w:rPr>
        <w:t>3</w:t>
      </w:r>
    </w:p>
    <w:p w:rsidR="00492F5B" w:rsidRDefault="005742EA" w:rsidP="005742EA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always</w:t>
      </w:r>
      <w:r>
        <w:t>,</w:t>
      </w:r>
      <w:r>
        <w:rPr>
          <w:rFonts w:hint="eastAsia"/>
        </w:rPr>
        <w:t xml:space="preserve"> many solutions</w:t>
      </w:r>
    </w:p>
    <w:p w:rsidR="005742EA" w:rsidRPr="00D92913" w:rsidRDefault="005B07FD" w:rsidP="005742EA">
      <w:pPr>
        <w:pStyle w:val="a8"/>
        <w:numPr>
          <w:ilvl w:val="0"/>
          <w:numId w:val="16"/>
        </w:numPr>
        <w:ind w:firstLineChars="0"/>
      </w:pPr>
      <w:r>
        <w:lastRenderedPageBreak/>
        <w:t>R</w:t>
      </w:r>
      <w:r>
        <w:rPr>
          <w:vertAlign w:val="superscript"/>
        </w:rPr>
        <w:t>3</w:t>
      </w:r>
      <w:r>
        <w:t>;</w:t>
      </w:r>
      <w:r w:rsidR="008B303E">
        <w:rPr>
          <w:rFonts w:hint="eastAsia"/>
        </w:rPr>
        <w:t>零空间</w:t>
      </w:r>
      <w:r w:rsidR="008B303E">
        <w:t>维度为</w:t>
      </w:r>
      <w:r w:rsidR="008B303E">
        <w:rPr>
          <w:rFonts w:hint="eastAsia"/>
        </w:rPr>
        <w:t>2</w:t>
      </w:r>
      <w:r w:rsidR="008B303E">
        <w:rPr>
          <w:rFonts w:hint="eastAsia"/>
        </w:rPr>
        <w:t>，</w:t>
      </w:r>
      <w:r w:rsidR="008B303E">
        <w:t>属于</w:t>
      </w:r>
      <w:r w:rsidR="008B303E">
        <w:t>R</w:t>
      </w:r>
      <w:r w:rsidR="008B303E">
        <w:rPr>
          <w:vertAlign w:val="superscript"/>
        </w:rPr>
        <w:t>5</w:t>
      </w:r>
    </w:p>
    <w:p w:rsidR="00D92913" w:rsidRDefault="00D92913" w:rsidP="00D92913"/>
    <w:p w:rsidR="00422DC8" w:rsidRDefault="00D92913" w:rsidP="009C2FDE">
      <w:pPr>
        <w:pStyle w:val="bourneli2"/>
      </w:pP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 w:rsidR="00422DC8">
        <w:rPr>
          <w:rFonts w:hint="eastAsia"/>
        </w:rPr>
        <w:t>b</w:t>
      </w:r>
      <w:r w:rsidR="00422DC8">
        <w:rPr>
          <w:rFonts w:hint="eastAsia"/>
        </w:rPr>
        <w:t>属于</w:t>
      </w:r>
      <w:r w:rsidR="00422DC8">
        <w:t>C(a);(2)</w:t>
      </w:r>
      <w:r w:rsidR="00422DC8">
        <w:rPr>
          <w:rFonts w:hint="eastAsia"/>
        </w:rPr>
        <w:t>有解</w:t>
      </w:r>
    </w:p>
    <w:p w:rsidR="00D92913" w:rsidRDefault="00D92913" w:rsidP="00D92913"/>
    <w:p w:rsidR="007F6EF9" w:rsidRDefault="007F6EF9" w:rsidP="00D92913"/>
    <w:p w:rsidR="007F6EF9" w:rsidRDefault="007F6EF9" w:rsidP="007F6EF9">
      <w:pPr>
        <w:pStyle w:val="bourneli1"/>
      </w:pPr>
      <w:r>
        <w:rPr>
          <w:rFonts w:hint="eastAsia"/>
        </w:rPr>
        <w:t>Problem Set 4.1</w:t>
      </w:r>
    </w:p>
    <w:p w:rsidR="00FC214F" w:rsidRDefault="00FC214F" w:rsidP="00343E14">
      <w:pPr>
        <w:pStyle w:val="bourneli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>fase, (1,1,1)</w:t>
      </w:r>
      <w:r>
        <w:rPr>
          <w:rFonts w:hint="eastAsia"/>
        </w:rPr>
        <w:t>在</w:t>
      </w:r>
      <w:r>
        <w:t>C(A),</w:t>
      </w:r>
      <w:r>
        <w:rPr>
          <w:rFonts w:hint="eastAsia"/>
        </w:rPr>
        <w:t>(</w:t>
      </w:r>
      <w:r>
        <w:t>1,0,0</w:t>
      </w:r>
      <w:r>
        <w:rPr>
          <w:rFonts w:hint="eastAsia"/>
        </w:rPr>
        <w:t>)</w:t>
      </w:r>
      <w:r>
        <w:rPr>
          <w:rFonts w:hint="eastAsia"/>
        </w:rPr>
        <w:t>在左</w:t>
      </w:r>
      <w:r>
        <w:t>零空间</w:t>
      </w:r>
      <w:r>
        <w:t>,</w:t>
      </w:r>
      <w:r>
        <w:rPr>
          <w:rFonts w:hint="eastAsia"/>
        </w:rPr>
        <w:t>不可能</w:t>
      </w:r>
      <w:r>
        <w:t>，因为不</w:t>
      </w:r>
      <w:r>
        <w:rPr>
          <w:rFonts w:hint="eastAsia"/>
        </w:rPr>
        <w:t>正交</w:t>
      </w:r>
    </w:p>
    <w:p w:rsidR="00FC214F" w:rsidRDefault="00FC214F" w:rsidP="00FC214F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C214F" w:rsidRDefault="00FC214F" w:rsidP="00FC214F">
      <w:r>
        <w:t>(</w:t>
      </w:r>
      <w:r>
        <w:rPr>
          <w:rFonts w:hint="eastAsia"/>
        </w:rPr>
        <w:t>e)false</w:t>
      </w:r>
      <w:r>
        <w:t>, [1,1,…,1]</w:t>
      </w:r>
      <w:r>
        <w:rPr>
          <w:rFonts w:hint="eastAsia"/>
        </w:rPr>
        <w:t>不与</w:t>
      </w:r>
      <w:r>
        <w:t>自己正交</w:t>
      </w:r>
    </w:p>
    <w:p w:rsidR="00FC214F" w:rsidRDefault="003059DF" w:rsidP="00C70D5A">
      <w:pPr>
        <w:pStyle w:val="bourneli2"/>
      </w:pPr>
      <w:r>
        <w:rPr>
          <w:rFonts w:hint="eastAsia"/>
        </w:rPr>
        <w:t xml:space="preserve">9 </w:t>
      </w:r>
      <w:r>
        <w:t>A</w:t>
      </w:r>
      <w:r>
        <w:rPr>
          <w:vertAlign w:val="superscript"/>
        </w:rPr>
        <w:t>T</w:t>
      </w:r>
      <w:r>
        <w:t>A</w:t>
      </w:r>
      <w:r>
        <w:rPr>
          <w:rFonts w:hint="eastAsia"/>
        </w:rPr>
        <w:t>与</w:t>
      </w:r>
      <w:r>
        <w:t>A</w:t>
      </w:r>
      <w:r>
        <w:t>有相同的</w:t>
      </w:r>
      <w:r>
        <w:rPr>
          <w:rFonts w:hint="eastAsia"/>
        </w:rPr>
        <w:t>0</w:t>
      </w:r>
      <w:r>
        <w:rPr>
          <w:rFonts w:hint="eastAsia"/>
        </w:rPr>
        <w:t>空间</w:t>
      </w:r>
    </w:p>
    <w:p w:rsidR="00EF4776" w:rsidRDefault="00EF4776" w:rsidP="00EF4776">
      <w:pPr>
        <w:pStyle w:val="bourneli2"/>
        <w:numPr>
          <w:ilvl w:val="0"/>
          <w:numId w:val="5"/>
        </w:numPr>
      </w:pPr>
      <w:r>
        <w:rPr>
          <w:rFonts w:hint="eastAsia"/>
        </w:rPr>
        <w:t>rref</w:t>
      </w:r>
      <w:r>
        <w:t>的</w:t>
      </w:r>
      <w:r>
        <w:rPr>
          <w:rFonts w:hint="eastAsia"/>
        </w:rPr>
        <w:t>列</w:t>
      </w:r>
      <w:r>
        <w:t>相同，与列相关的</w:t>
      </w:r>
      <w:r>
        <w:rPr>
          <w:rFonts w:hint="eastAsia"/>
        </w:rPr>
        <w:t>子空间</w:t>
      </w:r>
      <w:r>
        <w:t>的基相同</w:t>
      </w:r>
    </w:p>
    <w:p w:rsidR="00512E43" w:rsidRDefault="003A1CA0" w:rsidP="003A1CA0">
      <w:pPr>
        <w:pStyle w:val="bourneli2"/>
        <w:numPr>
          <w:ilvl w:val="0"/>
          <w:numId w:val="4"/>
        </w:numPr>
      </w:pPr>
      <w:r>
        <w:rPr>
          <w:rFonts w:hint="eastAsia"/>
        </w:rPr>
        <w:t>计算</w:t>
      </w:r>
      <w:r>
        <w:rPr>
          <w:rFonts w:hint="eastAsia"/>
        </w:rPr>
        <w:t>N([</w:t>
      </w:r>
      <w:r>
        <w:t>A -B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，</w:t>
      </w:r>
      <w:r>
        <w:t>取任意向量即可</w:t>
      </w:r>
    </w:p>
    <w:p w:rsidR="003A1CA0" w:rsidRDefault="003A1CA0" w:rsidP="003A1CA0">
      <w:pPr>
        <w:pStyle w:val="bourneli2"/>
        <w:numPr>
          <w:ilvl w:val="0"/>
          <w:numId w:val="4"/>
        </w:numPr>
      </w:pPr>
      <w:r>
        <w:rPr>
          <w:rFonts w:hint="eastAsia"/>
        </w:rPr>
        <w:t>y</w:t>
      </w:r>
      <w:r>
        <w:rPr>
          <w:vertAlign w:val="superscript"/>
        </w:rPr>
        <w:t>T</w:t>
      </w:r>
      <w:r>
        <w:t>Ax=(A</w:t>
      </w:r>
      <w:r>
        <w:rPr>
          <w:vertAlign w:val="superscript"/>
        </w:rPr>
        <w:t>T</w:t>
      </w:r>
      <w:r>
        <w:t>y)</w:t>
      </w:r>
      <w:r>
        <w:rPr>
          <w:vertAlign w:val="superscript"/>
        </w:rPr>
        <w:t>T</w:t>
      </w:r>
      <w:r>
        <w:t>x=0</w:t>
      </w:r>
      <w:r>
        <w:rPr>
          <w:vertAlign w:val="superscript"/>
        </w:rPr>
        <w:t>T</w:t>
      </w:r>
      <w:r>
        <w:t>x=0</w:t>
      </w:r>
    </w:p>
    <w:p w:rsidR="00B47E1B" w:rsidRDefault="00B47E1B" w:rsidP="00B47E1B">
      <w:pPr>
        <w:pStyle w:val="bourneli2"/>
      </w:pPr>
      <w:r>
        <w:t>23.</w:t>
      </w:r>
      <w:r w:rsidR="006B5DF0">
        <w:t>v</w:t>
      </w:r>
      <w:r w:rsidR="006B5DF0">
        <w:rPr>
          <w:rFonts w:hint="eastAsia"/>
        </w:rPr>
        <w:t>属于</w:t>
      </w:r>
      <w:r w:rsidR="006B5DF0">
        <w:t>V</w:t>
      </w:r>
      <w:r w:rsidR="006B5DF0">
        <w:rPr>
          <w:rFonts w:hint="eastAsia"/>
          <w:vertAlign w:val="superscript"/>
        </w:rPr>
        <w:t>垂直</w:t>
      </w:r>
      <w:r w:rsidR="006B5DF0">
        <w:rPr>
          <w:rFonts w:hint="eastAsia"/>
        </w:rPr>
        <w:t>，</w:t>
      </w:r>
      <w:r w:rsidR="006B5DF0">
        <w:t>v=s1+s2,s1</w:t>
      </w:r>
      <w:r w:rsidR="006B5DF0">
        <w:rPr>
          <w:rFonts w:hint="eastAsia"/>
        </w:rPr>
        <w:t>可以</w:t>
      </w:r>
      <w:r w:rsidR="006B5DF0">
        <w:t>被</w:t>
      </w:r>
      <w:r w:rsidR="006B5DF0">
        <w:t>V</w:t>
      </w:r>
      <w:r w:rsidR="006B5DF0">
        <w:rPr>
          <w:rFonts w:hint="eastAsia"/>
        </w:rPr>
        <w:t>表示</w:t>
      </w:r>
      <w:r w:rsidR="006B5DF0">
        <w:t>，那么系数</w:t>
      </w:r>
      <w:r w:rsidR="006B5DF0">
        <w:rPr>
          <w:rFonts w:hint="eastAsia"/>
        </w:rPr>
        <w:t>为</w:t>
      </w:r>
      <w:r w:rsidR="006B5DF0">
        <w:rPr>
          <w:rFonts w:hint="eastAsia"/>
        </w:rPr>
        <w:t>0</w:t>
      </w:r>
      <w:r w:rsidR="006B5DF0">
        <w:rPr>
          <w:rFonts w:hint="eastAsia"/>
        </w:rPr>
        <w:t>，</w:t>
      </w:r>
      <w:r w:rsidR="006B5DF0">
        <w:t>那么</w:t>
      </w:r>
      <w:r w:rsidR="006B5DF0">
        <w:t>v=</w:t>
      </w:r>
      <w:r w:rsidR="006B5DF0">
        <w:rPr>
          <w:rFonts w:hint="eastAsia"/>
        </w:rPr>
        <w:t>s</w:t>
      </w:r>
      <w:r w:rsidR="006B5DF0">
        <w:t>2</w:t>
      </w:r>
      <w:r w:rsidR="006B5DF0">
        <w:rPr>
          <w:rFonts w:hint="eastAsia"/>
        </w:rPr>
        <w:t>。</w:t>
      </w:r>
    </w:p>
    <w:p w:rsidR="006B5DF0" w:rsidRDefault="00033FB1" w:rsidP="00B47E1B">
      <w:pPr>
        <w:pStyle w:val="bourneli2"/>
      </w:pPr>
      <w:r>
        <w:rPr>
          <w:rFonts w:hint="eastAsia"/>
        </w:rPr>
        <w:t>2</w:t>
      </w:r>
      <w:r>
        <w:t>5 A</w:t>
      </w:r>
      <w:r>
        <w:rPr>
          <w:vertAlign w:val="superscript"/>
        </w:rPr>
        <w:t>T</w:t>
      </w:r>
      <w:r>
        <w:t>A=I</w:t>
      </w:r>
    </w:p>
    <w:p w:rsidR="00033FB1" w:rsidRDefault="00C806D3" w:rsidP="00B47E1B">
      <w:pPr>
        <w:pStyle w:val="bourneli2"/>
      </w:pPr>
      <w:r>
        <w:t>28(c</w:t>
      </w:r>
      <w:r>
        <w:rPr>
          <w:rFonts w:hint="eastAsia"/>
        </w:rPr>
        <w:t>)</w:t>
      </w:r>
      <w:r>
        <w:t>比较斜的</w:t>
      </w:r>
      <w:r>
        <w:rPr>
          <w:rFonts w:hint="eastAsia"/>
        </w:rPr>
        <w:t>直线</w:t>
      </w:r>
      <w:r>
        <w:t>和平面</w:t>
      </w:r>
    </w:p>
    <w:p w:rsidR="00C806D3" w:rsidRDefault="008928BB" w:rsidP="00B47E1B">
      <w:pPr>
        <w:pStyle w:val="bourneli2"/>
      </w:pPr>
      <w:r>
        <w:rPr>
          <w:rFonts w:hint="eastAsia"/>
        </w:rPr>
        <w:t>3</w:t>
      </w:r>
      <w:r>
        <w:t>1 row space</w:t>
      </w:r>
    </w:p>
    <w:p w:rsidR="00992981" w:rsidRDefault="00992981" w:rsidP="00AE0DF3"/>
    <w:p w:rsidR="00354C09" w:rsidRDefault="00992981" w:rsidP="007C2C04">
      <w:pPr>
        <w:pStyle w:val="bourneli1"/>
      </w:pPr>
      <w:r>
        <w:t>Problem Set 4.2</w:t>
      </w:r>
    </w:p>
    <w:p w:rsidR="007C2C04" w:rsidRDefault="00D50DDF" w:rsidP="00D50DDF">
      <w:pPr>
        <w:pStyle w:val="bourneli2"/>
      </w:pPr>
      <w:r>
        <w:rPr>
          <w:rFonts w:hint="eastAsia"/>
        </w:rPr>
        <w:t xml:space="preserve">5 </w:t>
      </w:r>
      <w:r w:rsidR="007C2C04">
        <w:rPr>
          <w:rFonts w:hint="eastAsia"/>
        </w:rPr>
        <w:t>因为</w:t>
      </w:r>
      <w:r w:rsidR="007C2C04">
        <w:t>a</w:t>
      </w:r>
      <w:r w:rsidR="007C2C04">
        <w:rPr>
          <w:vertAlign w:val="subscript"/>
        </w:rPr>
        <w:t>1</w:t>
      </w:r>
      <w:r w:rsidR="007C2C04">
        <w:t>,a</w:t>
      </w:r>
      <w:r w:rsidR="007C2C04">
        <w:rPr>
          <w:vertAlign w:val="subscript"/>
        </w:rPr>
        <w:t>2</w:t>
      </w:r>
      <w:r w:rsidR="007C2C04">
        <w:rPr>
          <w:rFonts w:hint="eastAsia"/>
        </w:rPr>
        <w:t>垂直</w:t>
      </w:r>
      <w:r w:rsidR="007C2C04">
        <w:t>，所以投影到上面的向量互相垂直，假设向量</w:t>
      </w:r>
      <w:r w:rsidR="007C2C04">
        <w:t>x</w:t>
      </w:r>
      <w:r w:rsidR="007C2C04">
        <w:t>，那么</w:t>
      </w:r>
      <w:r w:rsidR="007C2C04">
        <w:rPr>
          <w:rFonts w:hint="eastAsia"/>
        </w:rPr>
        <w:t>(</w:t>
      </w:r>
      <w:r w:rsidR="007C2C04">
        <w:t>P</w:t>
      </w:r>
      <w:r w:rsidR="007C2C04">
        <w:rPr>
          <w:vertAlign w:val="subscript"/>
        </w:rPr>
        <w:t>1</w:t>
      </w:r>
      <w:r w:rsidR="007C2C04">
        <w:t>x</w:t>
      </w:r>
      <w:r w:rsidR="007C2C04">
        <w:rPr>
          <w:rFonts w:hint="eastAsia"/>
        </w:rPr>
        <w:t>)</w:t>
      </w:r>
      <w:r w:rsidR="007C2C04">
        <w:rPr>
          <w:vertAlign w:val="superscript"/>
        </w:rPr>
        <w:t>T</w:t>
      </w:r>
      <w:r w:rsidR="007C2C04">
        <w:t>P</w:t>
      </w:r>
      <w:r w:rsidR="007C2C04">
        <w:rPr>
          <w:vertAlign w:val="subscript"/>
        </w:rPr>
        <w:t>2</w:t>
      </w:r>
      <w:r w:rsidR="007C2C04">
        <w:t>x=x</w:t>
      </w:r>
      <w:r w:rsidR="007C2C04">
        <w:rPr>
          <w:vertAlign w:val="superscript"/>
        </w:rPr>
        <w:t>T</w:t>
      </w:r>
      <w:r w:rsidR="007C2C04">
        <w:t>0x</w:t>
      </w:r>
    </w:p>
    <w:p w:rsidR="00D50DDF" w:rsidRDefault="00D50DDF" w:rsidP="00D50DDF">
      <w:pPr>
        <w:pStyle w:val="bourneli2"/>
      </w:pPr>
      <w:r>
        <w:t xml:space="preserve">10 </w:t>
      </w:r>
      <w:r>
        <w:rPr>
          <w:rFonts w:hint="eastAsia"/>
        </w:rPr>
        <w:t>不是</w:t>
      </w:r>
      <w:r>
        <w:t>投影</w:t>
      </w:r>
    </w:p>
    <w:p w:rsidR="00C03FA0" w:rsidRDefault="00AB5A14" w:rsidP="00D50DDF">
      <w:pPr>
        <w:pStyle w:val="bourneli2"/>
      </w:pPr>
      <w:r>
        <w:rPr>
          <w:rFonts w:hint="eastAsia"/>
        </w:rPr>
        <w:t>18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直线</w:t>
      </w:r>
      <w:r>
        <w:t>；（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面</w:t>
      </w:r>
    </w:p>
    <w:p w:rsidR="00F62C67" w:rsidRDefault="002A5230" w:rsidP="00D50DDF">
      <w:pPr>
        <w:pStyle w:val="bourneli2"/>
      </w:pPr>
      <w:r>
        <w:rPr>
          <w:rFonts w:hint="eastAsia"/>
        </w:rPr>
        <w:lastRenderedPageBreak/>
        <w:t xml:space="preserve">23 </w:t>
      </w:r>
      <w:r>
        <w:rPr>
          <w:rFonts w:hint="eastAsia"/>
        </w:rPr>
        <w:t>当</w:t>
      </w:r>
      <w:r>
        <w:t>A</w:t>
      </w:r>
      <w:r>
        <w:t>可逆时，</w:t>
      </w:r>
      <w:r>
        <w:rPr>
          <w:rFonts w:hint="eastAsia"/>
        </w:rPr>
        <w:t>A</w:t>
      </w:r>
      <w:r>
        <w:t>可以描述整个空间，</w:t>
      </w:r>
      <w:r>
        <w:rPr>
          <w:rFonts w:hint="eastAsia"/>
        </w:rPr>
        <w:t>投影</w:t>
      </w:r>
      <w:r>
        <w:t>无意义。</w:t>
      </w:r>
      <w:r>
        <w:rPr>
          <w:rFonts w:hint="eastAsia"/>
        </w:rPr>
        <w:t>error</w:t>
      </w:r>
      <w:r>
        <w:t>为</w:t>
      </w:r>
      <w:r>
        <w:t>Z</w:t>
      </w:r>
    </w:p>
    <w:p w:rsidR="00401C3F" w:rsidRDefault="009540F2" w:rsidP="00D50DDF">
      <w:pPr>
        <w:pStyle w:val="bourneli2"/>
      </w:pPr>
      <w:r>
        <w:t>27 Ax</w:t>
      </w:r>
      <w:r>
        <w:t>属于</w:t>
      </w:r>
      <w:r>
        <w:t>N(A</w:t>
      </w:r>
      <w:r>
        <w:rPr>
          <w:vertAlign w:val="superscript"/>
        </w:rPr>
        <w:t>T</w:t>
      </w:r>
      <w:r>
        <w:t>)</w:t>
      </w:r>
      <w:r>
        <w:rPr>
          <w:rFonts w:hint="eastAsia"/>
        </w:rPr>
        <w:t>且</w:t>
      </w:r>
      <w:r>
        <w:t>Ax</w:t>
      </w:r>
      <w:r>
        <w:t>属于</w:t>
      </w:r>
      <w:r>
        <w:t>C(A),</w:t>
      </w:r>
      <w:r>
        <w:rPr>
          <w:rFonts w:hint="eastAsia"/>
        </w:rPr>
        <w:t>所以</w:t>
      </w:r>
      <w:r>
        <w:t>Ax=Z</w:t>
      </w:r>
    </w:p>
    <w:p w:rsidR="009540F2" w:rsidRDefault="009533BA" w:rsidP="00D50DDF">
      <w:pPr>
        <w:pStyle w:val="bourneli2"/>
      </w:pPr>
      <w:r>
        <w:t>28 P=P</w:t>
      </w:r>
      <w:r>
        <w:rPr>
          <w:vertAlign w:val="superscript"/>
        </w:rPr>
        <w:t>2</w:t>
      </w:r>
      <w:r>
        <w:t>=P</w:t>
      </w:r>
      <w:r>
        <w:rPr>
          <w:vertAlign w:val="superscript"/>
        </w:rPr>
        <w:t>T</w:t>
      </w:r>
      <w:r>
        <w:t>P</w:t>
      </w:r>
    </w:p>
    <w:p w:rsidR="00CE1F53" w:rsidRDefault="00CE1F53" w:rsidP="00D50DDF">
      <w:pPr>
        <w:pStyle w:val="bourneli2"/>
      </w:pPr>
      <w:r>
        <w:t>30</w:t>
      </w:r>
      <w:r w:rsidR="002B0909">
        <w:t xml:space="preserve"> (a)A</w:t>
      </w:r>
      <w:r w:rsidR="002B0909">
        <w:rPr>
          <w:rFonts w:hint="eastAsia"/>
        </w:rPr>
        <w:t>的</w:t>
      </w:r>
      <w:r w:rsidR="002B0909">
        <w:t>列线性相关，</w:t>
      </w:r>
      <w:r w:rsidR="002B0909">
        <w:t>A</w:t>
      </w:r>
      <w:r w:rsidR="002B0909">
        <w:rPr>
          <w:vertAlign w:val="superscript"/>
        </w:rPr>
        <w:t>T</w:t>
      </w:r>
      <w:r w:rsidR="002B0909">
        <w:t>A</w:t>
      </w:r>
      <w:r w:rsidR="002B0909">
        <w:rPr>
          <w:rFonts w:hint="eastAsia"/>
        </w:rPr>
        <w:t>不可</w:t>
      </w:r>
      <w:r w:rsidR="002B0909">
        <w:t>逆，</w:t>
      </w:r>
      <w:r w:rsidR="002B0909">
        <w:rPr>
          <w:rFonts w:hint="eastAsia"/>
        </w:rPr>
        <w:t>但是</w:t>
      </w:r>
      <w:r w:rsidR="002B0909">
        <w:t>投影到</w:t>
      </w:r>
      <w:r w:rsidR="002B0909">
        <w:t>A</w:t>
      </w:r>
      <w:r w:rsidR="002B0909">
        <w:t>，其实就是</w:t>
      </w:r>
      <w:r w:rsidR="002B0909">
        <w:rPr>
          <w:rFonts w:hint="eastAsia"/>
        </w:rPr>
        <w:t>投影到</w:t>
      </w:r>
      <w:r w:rsidR="002B0909">
        <w:t>其整个空间，等价投影到基，所以可以先化简为等价的基，然后在计算投影，效果等价。投影</w:t>
      </w:r>
      <w:r w:rsidR="002B0909">
        <w:rPr>
          <w:rFonts w:hint="eastAsia"/>
        </w:rPr>
        <w:t>与</w:t>
      </w:r>
      <w:r w:rsidR="002B0909">
        <w:t>特定向量无关，与</w:t>
      </w:r>
      <w:r w:rsidR="002B0909">
        <w:rPr>
          <w:rFonts w:hint="eastAsia"/>
        </w:rPr>
        <w:t>投影</w:t>
      </w:r>
      <w:r w:rsidR="002B0909">
        <w:t>空间有关，所以</w:t>
      </w:r>
      <w:r w:rsidR="002B0909">
        <w:rPr>
          <w:rFonts w:hint="eastAsia"/>
        </w:rPr>
        <w:t>基</w:t>
      </w:r>
      <w:r w:rsidR="002B0909">
        <w:t>可以随便换</w:t>
      </w:r>
    </w:p>
    <w:p w:rsidR="002B0909" w:rsidRDefault="002B0909" w:rsidP="002B0909"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B=A</w:t>
      </w:r>
      <w:r w:rsidR="00841F16">
        <w:t>, P</w:t>
      </w:r>
      <w:r w:rsidR="00841F16">
        <w:rPr>
          <w:rFonts w:hint="eastAsia"/>
          <w:vertAlign w:val="subscript"/>
        </w:rPr>
        <w:t>C</w:t>
      </w:r>
      <w:r w:rsidR="00841F16">
        <w:softHyphen/>
        <w:t>A=A, P</w:t>
      </w:r>
      <w:r w:rsidR="00841F16">
        <w:rPr>
          <w:vertAlign w:val="subscript"/>
        </w:rPr>
        <w:t>R</w:t>
      </w:r>
      <w:r w:rsidR="00841F16">
        <w:rPr>
          <w:rFonts w:hint="eastAsia"/>
        </w:rPr>
        <w:t>对称</w:t>
      </w:r>
      <w:r w:rsidR="00841F16">
        <w:t>，那么</w:t>
      </w:r>
      <w:r w:rsidR="00841F16">
        <w:t>APr</w:t>
      </w:r>
      <w:r w:rsidR="00841F16">
        <w:rPr>
          <w:rFonts w:hint="eastAsia"/>
        </w:rPr>
        <w:t>可以</w:t>
      </w:r>
      <w:r w:rsidR="00841F16">
        <w:t>通过</w:t>
      </w:r>
      <w:r w:rsidR="00841F16">
        <w:t>P</w:t>
      </w:r>
      <w:r w:rsidR="00841F16">
        <w:rPr>
          <w:vertAlign w:val="subscript"/>
        </w:rPr>
        <w:t>r</w:t>
      </w:r>
      <w:r w:rsidR="00841F16">
        <w:t>A</w:t>
      </w:r>
      <w:r w:rsidR="00841F16">
        <w:rPr>
          <w:vertAlign w:val="superscript"/>
        </w:rPr>
        <w:t>T</w:t>
      </w:r>
      <w:r w:rsidR="00841F16">
        <w:rPr>
          <w:rFonts w:hint="eastAsia"/>
        </w:rPr>
        <w:t>解释</w:t>
      </w:r>
      <w:r w:rsidR="00841F16">
        <w:t>，</w:t>
      </w:r>
      <w:r w:rsidR="00841F16">
        <w:rPr>
          <w:rFonts w:hint="eastAsia"/>
        </w:rPr>
        <w:t>显然</w:t>
      </w:r>
      <w:r w:rsidR="00841F16">
        <w:rPr>
          <w:rFonts w:hint="eastAsia"/>
        </w:rPr>
        <w:t>(</w:t>
      </w:r>
      <w:r w:rsidR="00841F16">
        <w:rPr>
          <w:rFonts w:hint="eastAsia"/>
        </w:rPr>
        <w:t>自己</w:t>
      </w:r>
      <w:r w:rsidR="00841F16">
        <w:t>投影到自己</w:t>
      </w:r>
      <w:r w:rsidR="00841F16">
        <w:rPr>
          <w:rFonts w:hint="eastAsia"/>
        </w:rPr>
        <w:t>)</w:t>
      </w:r>
      <w:r w:rsidR="00841F16">
        <w:t>P</w:t>
      </w:r>
      <w:r w:rsidR="00841F16">
        <w:rPr>
          <w:vertAlign w:val="subscript"/>
        </w:rPr>
        <w:t>r</w:t>
      </w:r>
      <w:r w:rsidR="00841F16">
        <w:t>A</w:t>
      </w:r>
      <w:r w:rsidR="00841F16">
        <w:rPr>
          <w:vertAlign w:val="superscript"/>
        </w:rPr>
        <w:t>T</w:t>
      </w:r>
      <w:r w:rsidR="00841F16">
        <w:t>=A</w:t>
      </w:r>
      <w:r w:rsidR="00841F16">
        <w:rPr>
          <w:vertAlign w:val="superscript"/>
        </w:rPr>
        <w:t>T</w:t>
      </w:r>
      <w:r w:rsidR="00841F16">
        <w:rPr>
          <w:rFonts w:hint="eastAsia"/>
        </w:rPr>
        <w:t>，</w:t>
      </w:r>
      <w:r w:rsidR="00841F16">
        <w:t>所以</w:t>
      </w:r>
      <w:r w:rsidR="00841F16">
        <w:t>AP</w:t>
      </w:r>
      <w:r w:rsidR="00841F16">
        <w:rPr>
          <w:vertAlign w:val="subscript"/>
        </w:rPr>
        <w:t>r</w:t>
      </w:r>
      <w:r w:rsidR="00841F16">
        <w:t>=A,</w:t>
      </w:r>
      <w:r w:rsidR="00841F16">
        <w:rPr>
          <w:rFonts w:hint="eastAsia"/>
        </w:rPr>
        <w:t>所以</w:t>
      </w:r>
      <w:r w:rsidR="00841F16">
        <w:t>B=P</w:t>
      </w:r>
      <w:r w:rsidR="00841F16">
        <w:rPr>
          <w:vertAlign w:val="subscript"/>
        </w:rPr>
        <w:t>c</w:t>
      </w:r>
      <w:r w:rsidR="00841F16">
        <w:t>AP</w:t>
      </w:r>
      <w:r w:rsidR="00841F16">
        <w:rPr>
          <w:vertAlign w:val="subscript"/>
        </w:rPr>
        <w:t>r</w:t>
      </w:r>
      <w:r w:rsidR="00841F16">
        <w:t>=</w:t>
      </w:r>
      <w:r w:rsidR="00841F16" w:rsidRPr="00841F16">
        <w:t xml:space="preserve"> </w:t>
      </w:r>
      <w:r w:rsidR="00841F16">
        <w:t>(P</w:t>
      </w:r>
      <w:r w:rsidR="00841F16">
        <w:rPr>
          <w:vertAlign w:val="subscript"/>
        </w:rPr>
        <w:t>c</w:t>
      </w:r>
      <w:r w:rsidR="00841F16">
        <w:t>A)P</w:t>
      </w:r>
      <w:r w:rsidR="00841F16">
        <w:rPr>
          <w:vertAlign w:val="subscript"/>
        </w:rPr>
        <w:t>r</w:t>
      </w:r>
      <w:r w:rsidR="00841F16">
        <w:t>=AP</w:t>
      </w:r>
      <w:r w:rsidR="00841F16">
        <w:rPr>
          <w:vertAlign w:val="subscript"/>
        </w:rPr>
        <w:t>r</w:t>
      </w:r>
      <w:r w:rsidR="00841F16">
        <w:t>=A</w:t>
      </w:r>
    </w:p>
    <w:p w:rsidR="00227017" w:rsidRDefault="0041184E" w:rsidP="0041184E">
      <w:pPr>
        <w:pStyle w:val="bourneli2"/>
      </w:pPr>
      <w:r>
        <w:rPr>
          <w:rFonts w:hint="eastAsia"/>
        </w:rPr>
        <w:t>3</w:t>
      </w:r>
      <w:r>
        <w:t>1</w:t>
      </w:r>
      <w:r w:rsidR="001F7396">
        <w:t xml:space="preserve">. </w:t>
      </w:r>
      <w:r>
        <w:t xml:space="preserve"> b-p </w:t>
      </w:r>
      <w:r>
        <w:rPr>
          <w:rFonts w:ascii="黑体" w:hAnsi="黑体" w:hint="eastAsia"/>
        </w:rPr>
        <w:t>⊥</w:t>
      </w:r>
      <w:r>
        <w:t>c(A)</w:t>
      </w:r>
    </w:p>
    <w:p w:rsidR="001F7396" w:rsidRDefault="00C647B4" w:rsidP="0041184E">
      <w:pPr>
        <w:pStyle w:val="bourneli2"/>
      </w:pPr>
      <w:r>
        <w:t>32</w:t>
      </w:r>
      <w:r>
        <w:rPr>
          <w:rFonts w:hint="eastAsia"/>
        </w:rPr>
        <w:t>最后</w:t>
      </w:r>
      <w:r>
        <w:t>仍然投影到</w:t>
      </w:r>
      <w:r>
        <w:t>P</w:t>
      </w:r>
      <w:r>
        <w:rPr>
          <w:vertAlign w:val="subscript"/>
        </w:rPr>
        <w:t>2</w:t>
      </w:r>
      <w:r>
        <w:rPr>
          <w:rFonts w:hint="eastAsia"/>
        </w:rPr>
        <w:t>上</w:t>
      </w:r>
      <w:r>
        <w:t>，但是打了一个则</w:t>
      </w:r>
    </w:p>
    <w:p w:rsidR="00D43E0A" w:rsidRDefault="00D43E0A" w:rsidP="0041184E">
      <w:pPr>
        <w:pStyle w:val="bourneli2"/>
        <w:rPr>
          <w:vertAlign w:val="subscript"/>
        </w:rPr>
      </w:pPr>
      <w:r>
        <w:rPr>
          <w:rFonts w:hint="eastAsia"/>
        </w:rPr>
        <w:t xml:space="preserve">33 </w:t>
      </w:r>
      <w:r>
        <w:t>P</w:t>
      </w:r>
      <w:r>
        <w:rPr>
          <w:vertAlign w:val="subscript"/>
        </w:rPr>
        <w:t>1</w:t>
      </w:r>
      <w:r>
        <w:t>=P</w:t>
      </w:r>
      <w:r>
        <w:rPr>
          <w:vertAlign w:val="subscript"/>
        </w:rPr>
        <w:t>2</w:t>
      </w:r>
      <w:r>
        <w:rPr>
          <w:rFonts w:hint="eastAsia"/>
        </w:rPr>
        <w:t>或</w:t>
      </w:r>
      <w:r>
        <w:t>P</w:t>
      </w:r>
      <w:r>
        <w:rPr>
          <w:vertAlign w:val="subscript"/>
        </w:rPr>
        <w:t>1</w:t>
      </w:r>
      <w:r w:rsidR="00A26E32">
        <w:rPr>
          <w:rFonts w:ascii="黑体" w:hAnsi="黑体" w:hint="eastAsia"/>
        </w:rPr>
        <w:t>⊥</w:t>
      </w:r>
      <w:r w:rsidR="00A26E32">
        <w:t>P</w:t>
      </w:r>
      <w:r w:rsidR="00A26E32">
        <w:rPr>
          <w:vertAlign w:val="subscript"/>
        </w:rPr>
        <w:t>2</w:t>
      </w:r>
    </w:p>
    <w:p w:rsidR="00A26E32" w:rsidRDefault="00A26E32" w:rsidP="00780BF0"/>
    <w:p w:rsidR="00780BF0" w:rsidRDefault="00780BF0" w:rsidP="00947512">
      <w:pPr>
        <w:pStyle w:val="bourneli1"/>
      </w:pPr>
      <w:r>
        <w:rPr>
          <w:rFonts w:hint="eastAsia"/>
        </w:rPr>
        <w:t>Problem Set 4.3</w:t>
      </w:r>
    </w:p>
    <w:p w:rsidR="00780BF0" w:rsidRDefault="00095A62" w:rsidP="00095A62">
      <w:pPr>
        <w:pStyle w:val="bourneli2"/>
        <w:numPr>
          <w:ilvl w:val="0"/>
          <w:numId w:val="13"/>
        </w:numPr>
      </w:pPr>
      <w:r>
        <w:rPr>
          <w:rFonts w:hint="eastAsia"/>
        </w:rPr>
        <w:t>均值</w:t>
      </w:r>
      <w:r>
        <w:t>作为</w:t>
      </w:r>
      <w:r>
        <w:rPr>
          <w:rFonts w:hint="eastAsia"/>
        </w:rPr>
        <w:t>截距</w:t>
      </w:r>
    </w:p>
    <w:p w:rsidR="00095A62" w:rsidRDefault="00095A62" w:rsidP="00095A62">
      <w:pPr>
        <w:pStyle w:val="bourneli2"/>
      </w:pPr>
      <w:r>
        <w:rPr>
          <w:rFonts w:hint="eastAsia"/>
        </w:rPr>
        <w:t xml:space="preserve">6. </w:t>
      </w:r>
      <w:r w:rsidR="001C46FB">
        <w:rPr>
          <w:rFonts w:hint="eastAsia"/>
        </w:rPr>
        <w:t>如果固定</w:t>
      </w:r>
      <w:r w:rsidR="001C46FB">
        <w:t>从原点开始，</w:t>
      </w:r>
      <w:r w:rsidR="001C46FB">
        <w:rPr>
          <w:rFonts w:hint="eastAsia"/>
        </w:rPr>
        <w:t>减少</w:t>
      </w:r>
      <w:r w:rsidR="001C46FB">
        <w:t>了描述空间</w:t>
      </w:r>
    </w:p>
    <w:p w:rsidR="001C46FB" w:rsidRDefault="001C46FB" w:rsidP="00095A62">
      <w:pPr>
        <w:pStyle w:val="bourneli2"/>
      </w:pPr>
      <w:r>
        <w:t>7</w:t>
      </w:r>
      <w:r w:rsidR="006833C0">
        <w:rPr>
          <w:rFonts w:hint="eastAsia"/>
        </w:rPr>
        <w:t>．因为</w:t>
      </w:r>
      <w:r w:rsidR="006833C0">
        <w:t>A</w:t>
      </w:r>
      <w:r w:rsidR="006833C0">
        <w:t>可逆，所以</w:t>
      </w:r>
      <w:r w:rsidR="006833C0">
        <w:t>p=b,e=0</w:t>
      </w:r>
    </w:p>
    <w:p w:rsidR="009A0EB6" w:rsidRDefault="009A0EB6" w:rsidP="00095A62">
      <w:pPr>
        <w:pStyle w:val="bourneli2"/>
      </w:pPr>
      <w:r>
        <w:t>11. (b)</w:t>
      </w:r>
      <w:r>
        <w:rPr>
          <w:rFonts w:hint="eastAsia"/>
        </w:rPr>
        <w:t>将</w:t>
      </w:r>
      <w:r>
        <w:t>方程展开，可以得到中心点与</w:t>
      </w:r>
      <w:r>
        <w:t>C</w:t>
      </w:r>
      <w:r>
        <w:t>，</w:t>
      </w:r>
      <w:r>
        <w:t>D</w:t>
      </w:r>
      <w:r>
        <w:t>的关系</w:t>
      </w:r>
    </w:p>
    <w:p w:rsidR="00947512" w:rsidRDefault="00947512" w:rsidP="00DA5FDA"/>
    <w:p w:rsidR="00947512" w:rsidRDefault="00947512" w:rsidP="00947512">
      <w:pPr>
        <w:pStyle w:val="bourneli1"/>
      </w:pPr>
      <w:r>
        <w:rPr>
          <w:rFonts w:hint="eastAsia"/>
        </w:rPr>
        <w:t>Problem Set 4.4</w:t>
      </w:r>
    </w:p>
    <w:p w:rsidR="00947512" w:rsidRDefault="00A275F2" w:rsidP="006E75EF">
      <w:pPr>
        <w:pStyle w:val="bourneli2"/>
      </w:pPr>
      <w:r>
        <w:rPr>
          <w:rFonts w:hint="eastAsia"/>
        </w:rPr>
        <w:t>8</w:t>
      </w:r>
      <w:r>
        <w:t xml:space="preserve"> </w:t>
      </w:r>
      <w:r w:rsidR="00CE70A7">
        <w:t xml:space="preserve"> </w:t>
      </w:r>
      <w:r>
        <w:t>q</w:t>
      </w:r>
      <w:r>
        <w:rPr>
          <w:vertAlign w:val="subscript"/>
        </w:rPr>
        <w:t>1</w:t>
      </w:r>
      <w:r>
        <w:rPr>
          <w:vertAlign w:val="superscript"/>
        </w:rPr>
        <w:t>T</w:t>
      </w:r>
      <w:r>
        <w:t>b,</w:t>
      </w:r>
      <w:r w:rsidRPr="00A275F2">
        <w:t xml:space="preserve"> </w:t>
      </w:r>
      <w:r>
        <w:t>q</w:t>
      </w:r>
      <w:r>
        <w:rPr>
          <w:vertAlign w:val="subscript"/>
        </w:rPr>
        <w:t>2</w:t>
      </w:r>
      <w:r>
        <w:rPr>
          <w:vertAlign w:val="superscript"/>
        </w:rPr>
        <w:t>T</w:t>
      </w:r>
      <w:r>
        <w:t>b</w:t>
      </w:r>
      <w:r>
        <w:rPr>
          <w:rFonts w:hint="eastAsia"/>
        </w:rPr>
        <w:t>，</w:t>
      </w:r>
      <w:r>
        <w:t>对于</w:t>
      </w:r>
      <w:r>
        <w:t>norm</w:t>
      </w:r>
      <w:r>
        <w:t>向量，点</w:t>
      </w:r>
      <w:r>
        <w:rPr>
          <w:rFonts w:hint="eastAsia"/>
        </w:rPr>
        <w:t>积</w:t>
      </w:r>
      <w:r>
        <w:t>可以计算投影长度</w:t>
      </w:r>
    </w:p>
    <w:p w:rsidR="00A275F2" w:rsidRDefault="00A275F2" w:rsidP="006E75EF">
      <w:pPr>
        <w:pStyle w:val="bourneli2"/>
      </w:pPr>
      <w:r>
        <w:rPr>
          <w:rFonts w:hint="eastAsia"/>
        </w:rPr>
        <w:t>10</w:t>
      </w:r>
      <w:r w:rsidR="00E84CC9">
        <w:t xml:space="preserve"> (b) Qx=0 =&gt; Q</w:t>
      </w:r>
      <w:r w:rsidR="00E84CC9">
        <w:rPr>
          <w:vertAlign w:val="superscript"/>
        </w:rPr>
        <w:t>T</w:t>
      </w:r>
      <w:r w:rsidR="00E84CC9">
        <w:t>Qx=Q</w:t>
      </w:r>
      <w:r w:rsidR="00E84CC9">
        <w:rPr>
          <w:vertAlign w:val="superscript"/>
        </w:rPr>
        <w:t>T</w:t>
      </w:r>
      <w:r w:rsidR="00E84CC9">
        <w:t>0=0, =&gt; x=0</w:t>
      </w:r>
    </w:p>
    <w:p w:rsidR="00657523" w:rsidRDefault="00B35D72" w:rsidP="006E75EF">
      <w:pPr>
        <w:pStyle w:val="bourneli2"/>
      </w:pPr>
      <w:r>
        <w:t xml:space="preserve">18 </w:t>
      </w:r>
      <w:r>
        <w:rPr>
          <w:rFonts w:hint="eastAsia"/>
        </w:rPr>
        <w:t>使用</w:t>
      </w:r>
      <w:r>
        <w:t>改进的</w:t>
      </w:r>
      <w:r>
        <w:t>Gram-Schmidt</w:t>
      </w:r>
      <w:r>
        <w:rPr>
          <w:rFonts w:hint="eastAsia"/>
        </w:rPr>
        <w:t>方法</w:t>
      </w:r>
      <w:r>
        <w:t>可以极大提高计算效率。</w:t>
      </w:r>
    </w:p>
    <w:p w:rsidR="006626D2" w:rsidRDefault="00B72C68" w:rsidP="006E75EF">
      <w:pPr>
        <w:pStyle w:val="bourneli2"/>
      </w:pPr>
      <w:r>
        <w:rPr>
          <w:rFonts w:hint="eastAsia"/>
        </w:rPr>
        <w:lastRenderedPageBreak/>
        <w:t>30 W</w:t>
      </w:r>
      <w:r>
        <w:rPr>
          <w:vertAlign w:val="superscript"/>
        </w:rPr>
        <w:t>-1</w:t>
      </w:r>
      <w:r>
        <w:t>=W</w:t>
      </w:r>
      <w:r>
        <w:rPr>
          <w:vertAlign w:val="superscript"/>
        </w:rPr>
        <w:t>T</w:t>
      </w:r>
      <w:r w:rsidR="006626D2">
        <w:t>,W</w:t>
      </w:r>
      <w:r w:rsidR="006626D2">
        <w:rPr>
          <w:rFonts w:hint="eastAsia"/>
        </w:rPr>
        <w:t>是</w:t>
      </w:r>
      <w:r w:rsidR="006626D2">
        <w:t>Q</w:t>
      </w:r>
      <w:r w:rsidR="006626D2">
        <w:t>，标准</w:t>
      </w:r>
      <w:r w:rsidR="006626D2">
        <w:rPr>
          <w:rFonts w:hint="eastAsia"/>
        </w:rPr>
        <w:t>正交基</w:t>
      </w:r>
    </w:p>
    <w:p w:rsidR="00366429" w:rsidRDefault="00CE236B" w:rsidP="006E75EF">
      <w:pPr>
        <w:pStyle w:val="bourneli2"/>
      </w:pPr>
      <w:r>
        <w:rPr>
          <w:rFonts w:hint="eastAsia"/>
        </w:rPr>
        <w:t>33</w:t>
      </w:r>
      <w:r w:rsidR="00366429">
        <w:t xml:space="preserve"> </w:t>
      </w:r>
      <w:r>
        <w:t xml:space="preserve"> </w:t>
      </w:r>
      <w:r>
        <w:rPr>
          <w:rFonts w:hint="eastAsia"/>
        </w:rPr>
        <w:t>所有</w:t>
      </w:r>
      <w:r>
        <w:t>对角矩阵</w:t>
      </w:r>
    </w:p>
    <w:p w:rsidR="00CE236B" w:rsidRDefault="00686323" w:rsidP="006E75EF">
      <w:pPr>
        <w:pStyle w:val="bourneli2"/>
      </w:pPr>
      <w:r>
        <w:rPr>
          <w:rFonts w:hint="eastAsia"/>
        </w:rPr>
        <w:t xml:space="preserve">36 </w:t>
      </w:r>
      <w:r>
        <w:t>C(Q</w:t>
      </w:r>
      <w:r>
        <w:rPr>
          <w:vertAlign w:val="subscript"/>
        </w:rPr>
        <w:t>1</w:t>
      </w:r>
      <w:r>
        <w:t>)=C(A)</w:t>
      </w:r>
      <w:r w:rsidR="00225EEA">
        <w:t>,C(Q</w:t>
      </w:r>
      <w:r w:rsidR="00225EEA">
        <w:rPr>
          <w:vertAlign w:val="subscript"/>
        </w:rPr>
        <w:t>2</w:t>
      </w:r>
      <w:r w:rsidR="00225EEA">
        <w:t>)=N(A</w:t>
      </w:r>
      <w:r w:rsidR="00225EEA">
        <w:rPr>
          <w:vertAlign w:val="superscript"/>
        </w:rPr>
        <w:t>T</w:t>
      </w:r>
      <w:r w:rsidR="00225EEA">
        <w:t>)</w:t>
      </w:r>
    </w:p>
    <w:p w:rsidR="00DA5FDA" w:rsidRDefault="00DA5FDA" w:rsidP="00832EC7"/>
    <w:p w:rsidR="00305E87" w:rsidRDefault="00DA5FDA" w:rsidP="00305E87">
      <w:pPr>
        <w:pStyle w:val="bourneli1"/>
      </w:pPr>
      <w:r>
        <w:t>Problem Set 5.1</w:t>
      </w:r>
    </w:p>
    <w:p w:rsidR="00305E87" w:rsidRDefault="00305E87" w:rsidP="00305E87">
      <w:pPr>
        <w:pStyle w:val="bourneli2"/>
      </w:pPr>
      <w:r>
        <w:rPr>
          <w:rFonts w:hint="eastAsia"/>
        </w:rPr>
        <w:t>1</w:t>
      </w:r>
      <w:r>
        <w:t xml:space="preserve"> det(2A)=2</w:t>
      </w:r>
      <w:r>
        <w:rPr>
          <w:vertAlign w:val="superscript"/>
        </w:rPr>
        <w:t>4</w:t>
      </w:r>
      <w:r>
        <w:t>det(A), det(-A)=det(A), det(A</w:t>
      </w:r>
      <w:r>
        <w:rPr>
          <w:vertAlign w:val="superscript"/>
        </w:rPr>
        <w:t>2</w:t>
      </w:r>
      <w:r>
        <w:t>)=det(A)</w:t>
      </w:r>
      <w:r>
        <w:rPr>
          <w:vertAlign w:val="superscript"/>
        </w:rPr>
        <w:t>2</w:t>
      </w:r>
      <w:r>
        <w:t xml:space="preserve">,      </w:t>
      </w:r>
    </w:p>
    <w:p w:rsidR="00305E87" w:rsidRDefault="00305E87" w:rsidP="00305E87">
      <w:pPr>
        <w:rPr>
          <w:vertAlign w:val="superscript"/>
        </w:rPr>
      </w:pPr>
      <w:r>
        <w:t>det(A</w:t>
      </w:r>
      <w:r>
        <w:rPr>
          <w:vertAlign w:val="superscript"/>
        </w:rPr>
        <w:t>-1</w:t>
      </w:r>
      <w:r>
        <w:t>)=det(A)</w:t>
      </w:r>
      <w:r>
        <w:rPr>
          <w:vertAlign w:val="superscript"/>
        </w:rPr>
        <w:t>-1</w:t>
      </w:r>
    </w:p>
    <w:p w:rsidR="00305E87" w:rsidRPr="00647E98" w:rsidRDefault="00647E98" w:rsidP="00647E98">
      <w:pPr>
        <w:pStyle w:val="bourneli2"/>
      </w:pPr>
      <w:r>
        <w:rPr>
          <w:rFonts w:eastAsia="宋体" w:hint="eastAsia"/>
          <w:bCs w:val="0"/>
        </w:rPr>
        <w:t>5</w:t>
      </w:r>
      <m:oMath>
        <m:r>
          <m:rPr>
            <m:sty m:val="p"/>
          </m:rPr>
          <w:rPr>
            <w:rFonts w:ascii="Cambria Math" w:hAnsi="Cambria Math"/>
          </w:rPr>
          <m:t xml:space="preserve"> det⁡(</m:t>
        </m:r>
        <m:sSub>
          <m:sSubPr>
            <m:ctrlPr>
              <w:rPr>
                <w:rFonts w:ascii="Cambria Math" w:hAnsi="Cambria Math"/>
                <w:bCs w:val="0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  &amp;n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奇数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  &amp;n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为偶数</m:t>
                </m:r>
              </m:e>
            </m:eqArr>
          </m:e>
        </m:d>
      </m:oMath>
    </w:p>
    <w:p w:rsidR="00647E98" w:rsidRDefault="00470C8F" w:rsidP="00647E98">
      <w:pPr>
        <w:pStyle w:val="bourneli2"/>
        <w:rPr>
          <w:vertAlign w:val="superscript"/>
        </w:rPr>
      </w:pPr>
      <w:r>
        <w:rPr>
          <w:rFonts w:hint="eastAsia"/>
        </w:rPr>
        <w:t xml:space="preserve">11 </w:t>
      </w:r>
      <w:r>
        <w:t>(</w:t>
      </w:r>
      <w:r>
        <w:rPr>
          <w:rFonts w:hint="eastAsia"/>
        </w:rPr>
        <w:t>-1)</w:t>
      </w:r>
      <w:r>
        <w:rPr>
          <w:vertAlign w:val="superscript"/>
        </w:rPr>
        <w:t>n</w:t>
      </w:r>
    </w:p>
    <w:p w:rsidR="005B5F7F" w:rsidRDefault="005B5F7F" w:rsidP="005B5F7F">
      <w:pPr>
        <w:pStyle w:val="bourneli2"/>
      </w:pPr>
      <w:r>
        <w:t xml:space="preserve">12 </w:t>
      </w:r>
      <w:r>
        <w:rPr>
          <w:rFonts w:hint="eastAsia"/>
        </w:rPr>
        <w:t>与</w:t>
      </w:r>
      <w:r>
        <w:rPr>
          <w:rFonts w:hint="eastAsia"/>
        </w:rPr>
        <w:t>11</w:t>
      </w:r>
      <w:r>
        <w:rPr>
          <w:rFonts w:hint="eastAsia"/>
        </w:rPr>
        <w:t>类似</w:t>
      </w:r>
    </w:p>
    <w:p w:rsidR="005B5F7F" w:rsidRDefault="00B70B41" w:rsidP="005B5F7F">
      <w:pPr>
        <w:pStyle w:val="bourneli2"/>
      </w:pPr>
      <w:r>
        <w:rPr>
          <w:rFonts w:hint="eastAsia"/>
        </w:rPr>
        <w:t xml:space="preserve">21 </w:t>
      </w:r>
      <w:r>
        <w:rPr>
          <w:rFonts w:hint="eastAsia"/>
        </w:rPr>
        <w:t>证明</w:t>
      </w:r>
      <w:r>
        <w:t>了</w:t>
      </w:r>
      <w:r>
        <w:t>rule2</w:t>
      </w:r>
    </w:p>
    <w:p w:rsidR="00B70B41" w:rsidRDefault="00127E7D" w:rsidP="005B5F7F">
      <w:pPr>
        <w:pStyle w:val="bourneli2"/>
      </w:pPr>
      <w:r>
        <w:t>25</w:t>
      </w:r>
      <w:r w:rsidR="00885773">
        <w:t xml:space="preserve"> rank</w:t>
      </w:r>
      <w:r w:rsidR="00885773">
        <w:rPr>
          <w:rFonts w:hint="eastAsia"/>
        </w:rPr>
        <w:t>(</w:t>
      </w:r>
      <w:r w:rsidR="00885773">
        <w:t>A</w:t>
      </w:r>
      <w:r w:rsidR="00885773">
        <w:rPr>
          <w:rFonts w:hint="eastAsia"/>
        </w:rPr>
        <w:t>)=1</w:t>
      </w:r>
    </w:p>
    <w:p w:rsidR="00885773" w:rsidRDefault="00885773" w:rsidP="005B5F7F">
      <w:pPr>
        <w:pStyle w:val="bourneli2"/>
      </w:pPr>
      <w:r>
        <w:t xml:space="preserve">26 </w:t>
      </w:r>
      <w:r>
        <w:rPr>
          <w:rFonts w:hint="eastAsia"/>
        </w:rPr>
        <w:t>n</w:t>
      </w:r>
      <w:r>
        <w:t>行减去</w:t>
      </w:r>
      <w:r>
        <w:t>n-1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与</w:t>
      </w:r>
      <w:r>
        <w:t>row2-row1</w:t>
      </w:r>
      <w:r>
        <w:rPr>
          <w:rFonts w:hint="eastAsia"/>
        </w:rPr>
        <w:t>相同</w:t>
      </w:r>
    </w:p>
    <w:p w:rsidR="000D491E" w:rsidRDefault="000D491E" w:rsidP="005B5F7F">
      <w:pPr>
        <w:pStyle w:val="bourneli2"/>
      </w:pPr>
      <w:r>
        <w:rPr>
          <w:rFonts w:hint="eastAsia"/>
        </w:rPr>
        <w:t>29 A</w:t>
      </w:r>
      <w:r>
        <w:rPr>
          <w:rFonts w:hint="eastAsia"/>
        </w:rPr>
        <w:t>可以</w:t>
      </w:r>
      <w:r>
        <w:t>不是</w:t>
      </w:r>
      <w:r>
        <w:rPr>
          <w:rFonts w:hint="eastAsia"/>
        </w:rPr>
        <w:t>方阵</w:t>
      </w:r>
    </w:p>
    <w:p w:rsidR="000D491E" w:rsidRDefault="00DE450F" w:rsidP="005B5F7F">
      <w:pPr>
        <w:pStyle w:val="bourneli2"/>
      </w:pPr>
      <w:r>
        <w:rPr>
          <w:rFonts w:hint="eastAsia"/>
        </w:rPr>
        <w:t xml:space="preserve">30 </w:t>
      </w:r>
      <w:r>
        <w:t>|B|=-6</w:t>
      </w:r>
    </w:p>
    <w:p w:rsidR="00055B8E" w:rsidRDefault="00055B8E" w:rsidP="00504351"/>
    <w:p w:rsidR="00055B8E" w:rsidRDefault="00055B8E" w:rsidP="00504351"/>
    <w:p w:rsidR="00055B8E" w:rsidRDefault="00055B8E" w:rsidP="00055B8E">
      <w:pPr>
        <w:pStyle w:val="bourneli1"/>
      </w:pPr>
      <w:r>
        <w:t>Problem Set 5.2</w:t>
      </w:r>
    </w:p>
    <w:p w:rsidR="00055B8E" w:rsidRDefault="00055B8E" w:rsidP="00055B8E">
      <w:pPr>
        <w:pStyle w:val="bourneli2"/>
      </w:pPr>
      <w:r>
        <w:rPr>
          <w:rFonts w:hint="eastAsia"/>
        </w:rPr>
        <w:t>2</w:t>
      </w:r>
      <w:r w:rsidR="00A204E0">
        <w:t xml:space="preserve"> |A|=</w:t>
      </w:r>
      <w:r w:rsidR="000B171B">
        <w:t>-</w:t>
      </w:r>
      <w:r w:rsidR="00A204E0">
        <w:t>2,|C|=4</w:t>
      </w:r>
      <w:r w:rsidR="000B171B">
        <w:t>,</w:t>
      </w:r>
      <w:r w:rsidR="005B5FE7">
        <w:rPr>
          <w:rFonts w:hint="eastAsia"/>
        </w:rPr>
        <w:t>|</w:t>
      </w:r>
      <w:r w:rsidR="005B5FE7">
        <w:t>B</w:t>
      </w:r>
      <w:r w:rsidR="005B5FE7">
        <w:rPr>
          <w:rFonts w:hint="eastAsia"/>
        </w:rPr>
        <w:t>|</w:t>
      </w:r>
      <w:r w:rsidR="005B5FE7">
        <w:t>=0,|D|=0</w:t>
      </w:r>
    </w:p>
    <w:p w:rsidR="005B5FE7" w:rsidRDefault="00981575" w:rsidP="00981575">
      <w:pPr>
        <w:pStyle w:val="bourneli2"/>
        <w:numPr>
          <w:ilvl w:val="0"/>
          <w:numId w:val="12"/>
        </w:numPr>
      </w:pPr>
      <w:r>
        <w:rPr>
          <w:rFonts w:hint="eastAsia"/>
        </w:rPr>
        <w:t>感觉</w:t>
      </w:r>
      <w:r>
        <w:t>剧透了下一节的内容</w:t>
      </w:r>
    </w:p>
    <w:p w:rsidR="00981575" w:rsidRDefault="00595C8B" w:rsidP="00981575">
      <w:pPr>
        <w:pStyle w:val="bourneli2"/>
        <w:numPr>
          <w:ilvl w:val="0"/>
          <w:numId w:val="12"/>
        </w:numPr>
      </w:pPr>
      <w:r>
        <w:rPr>
          <w:rFonts w:hint="eastAsia"/>
        </w:rPr>
        <w:t>0,12</w:t>
      </w:r>
    </w:p>
    <w:p w:rsidR="00E4047F" w:rsidRDefault="00E4047F" w:rsidP="00981575">
      <w:pPr>
        <w:pStyle w:val="bourneli2"/>
        <w:numPr>
          <w:ilvl w:val="0"/>
          <w:numId w:val="12"/>
        </w:numPr>
      </w:pPr>
      <w:r>
        <w:t>(a)4,(b)7</w:t>
      </w:r>
    </w:p>
    <w:p w:rsidR="00E4047F" w:rsidRDefault="0079793A" w:rsidP="00101A37">
      <w:pPr>
        <w:pStyle w:val="bourneli2"/>
      </w:pPr>
      <w:r>
        <w:rPr>
          <w:rFonts w:hint="eastAsia"/>
        </w:rPr>
        <w:t>12</w:t>
      </w:r>
      <w:r w:rsidR="006A5C87">
        <w:t xml:space="preserve"> C</w:t>
      </w:r>
      <w:r w:rsidR="006A5C87">
        <w:rPr>
          <w:vertAlign w:val="subscript"/>
        </w:rPr>
        <w:t>n</w:t>
      </w:r>
      <w:r w:rsidR="006A5C87">
        <w:t>=-C</w:t>
      </w:r>
      <w:r w:rsidR="006A5C87">
        <w:rPr>
          <w:vertAlign w:val="subscript"/>
        </w:rPr>
        <w:t>n-2</w:t>
      </w:r>
      <w:r w:rsidR="006A5C87">
        <w:t>, C</w:t>
      </w:r>
      <w:r w:rsidR="006A5C87">
        <w:softHyphen/>
      </w:r>
      <w:r w:rsidR="006A5C87">
        <w:rPr>
          <w:vertAlign w:val="subscript"/>
        </w:rPr>
        <w:t>10</w:t>
      </w:r>
      <w:r w:rsidR="006A5C87">
        <w:t>=-C</w:t>
      </w:r>
      <w:r w:rsidR="006A5C87">
        <w:rPr>
          <w:vertAlign w:val="subscript"/>
        </w:rPr>
        <w:t>8</w:t>
      </w:r>
      <w:r w:rsidR="006A5C87">
        <w:t>=C</w:t>
      </w:r>
      <w:r w:rsidR="006A5C87">
        <w:rPr>
          <w:vertAlign w:val="subscript"/>
        </w:rPr>
        <w:t>6</w:t>
      </w:r>
      <w:r w:rsidR="006A5C87">
        <w:t>=-C</w:t>
      </w:r>
      <w:r w:rsidR="006A5C87">
        <w:rPr>
          <w:vertAlign w:val="subscript"/>
        </w:rPr>
        <w:t>4</w:t>
      </w:r>
      <w:r w:rsidR="006A5C87">
        <w:t>=-1</w:t>
      </w:r>
    </w:p>
    <w:p w:rsidR="00134F8C" w:rsidRDefault="00134F8C" w:rsidP="00101A37">
      <w:pPr>
        <w:pStyle w:val="bourneli2"/>
      </w:pPr>
      <w:r>
        <w:lastRenderedPageBreak/>
        <w:t>15 E</w:t>
      </w:r>
      <w:r>
        <w:rPr>
          <w:vertAlign w:val="subscript"/>
        </w:rPr>
        <w:t>100</w:t>
      </w:r>
      <w:r>
        <w:t>=-1</w:t>
      </w:r>
    </w:p>
    <w:p w:rsidR="00134F8C" w:rsidRDefault="006A6596" w:rsidP="00101A37">
      <w:pPr>
        <w:pStyle w:val="bourneli2"/>
      </w:pPr>
      <w:r>
        <w:t>20 G</w:t>
      </w:r>
      <w:r>
        <w:rPr>
          <w:vertAlign w:val="subscript"/>
        </w:rPr>
        <w:t>n</w:t>
      </w:r>
      <w:r>
        <w:t>=-2G</w:t>
      </w:r>
      <w:r>
        <w:rPr>
          <w:vertAlign w:val="subscript"/>
        </w:rPr>
        <w:t>n-1</w:t>
      </w:r>
      <w:r>
        <w:t>-G</w:t>
      </w:r>
      <w:r>
        <w:rPr>
          <w:vertAlign w:val="subscript"/>
        </w:rPr>
        <w:t>n-2</w:t>
      </w:r>
    </w:p>
    <w:p w:rsidR="006A6596" w:rsidRDefault="009C5D2C" w:rsidP="00101A37">
      <w:pPr>
        <w:pStyle w:val="bourneli2"/>
      </w:pPr>
      <w:r>
        <w:t>21 S</w:t>
      </w:r>
      <w:r>
        <w:rPr>
          <w:vertAlign w:val="subscript"/>
        </w:rPr>
        <w:t>4</w:t>
      </w:r>
      <w:r>
        <w:t>=55</w:t>
      </w:r>
    </w:p>
    <w:p w:rsidR="00D9324C" w:rsidRDefault="00D9324C" w:rsidP="00101A37">
      <w:pPr>
        <w:pStyle w:val="bourneli2"/>
      </w:pPr>
      <w:r>
        <w:t xml:space="preserve">26, </w:t>
      </w:r>
      <w:r>
        <w:rPr>
          <w:rFonts w:hint="eastAsia"/>
        </w:rPr>
        <w:t>点积</w:t>
      </w:r>
      <w:r>
        <w:t>，或</w:t>
      </w:r>
      <w:r>
        <w:rPr>
          <w:rFonts w:hint="eastAsia"/>
        </w:rPr>
        <w:t>0</w:t>
      </w:r>
    </w:p>
    <w:p w:rsidR="000579B4" w:rsidRDefault="003878F9" w:rsidP="00101A37">
      <w:pPr>
        <w:pStyle w:val="bourneli2"/>
      </w:pPr>
      <w:r>
        <w:t xml:space="preserve">34, </w:t>
      </w:r>
      <w:r>
        <w:rPr>
          <w:rFonts w:hint="eastAsia"/>
        </w:rPr>
        <w:t>大</w:t>
      </w:r>
      <w:r>
        <w:t>公式的每个子项中都有</w:t>
      </w:r>
      <w:r>
        <w:rPr>
          <w:rFonts w:hint="eastAsia"/>
        </w:rPr>
        <w:t>0</w:t>
      </w:r>
    </w:p>
    <w:p w:rsidR="00F632BE" w:rsidRDefault="00F632BE" w:rsidP="004164A0"/>
    <w:p w:rsidR="00F632BE" w:rsidRDefault="00F632BE" w:rsidP="00F632BE">
      <w:pPr>
        <w:pStyle w:val="bourneli1"/>
      </w:pPr>
      <w:r>
        <w:t>Problem Set 5.3</w:t>
      </w:r>
    </w:p>
    <w:p w:rsidR="00F632BE" w:rsidRDefault="00F632BE" w:rsidP="00F632BE">
      <w:pPr>
        <w:pStyle w:val="bourneli2"/>
      </w:pPr>
      <w:r>
        <w:rPr>
          <w:rFonts w:hint="eastAsia"/>
        </w:rPr>
        <w:t>1</w:t>
      </w:r>
      <w:r>
        <w:t xml:space="preserve"> (a) x=(-2,1)</w:t>
      </w:r>
      <w:r w:rsidR="00D71C70">
        <w:t>;(c)x=(3/4. -1/2,1/4)</w:t>
      </w:r>
    </w:p>
    <w:p w:rsidR="00746D29" w:rsidRDefault="00746D29" w:rsidP="00F632BE">
      <w:pPr>
        <w:pStyle w:val="bourneli2"/>
      </w:pPr>
      <w:r>
        <w:t>3 (a)</w:t>
      </w:r>
      <w:r>
        <w:rPr>
          <w:rFonts w:hint="eastAsia"/>
        </w:rPr>
        <w:t>等式</w:t>
      </w:r>
      <w:r>
        <w:t>不成立</w:t>
      </w:r>
      <w:r>
        <w:rPr>
          <w:rFonts w:hint="eastAsia"/>
        </w:rPr>
        <w:t>;(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等式</w:t>
      </w:r>
      <w:r>
        <w:t>成立，但是无法</w:t>
      </w:r>
      <w:r>
        <w:rPr>
          <w:rFonts w:hint="eastAsia"/>
        </w:rPr>
        <w:t>解</w:t>
      </w:r>
      <w:r>
        <w:t>x</w:t>
      </w:r>
    </w:p>
    <w:p w:rsidR="00746D29" w:rsidRDefault="001F26EC" w:rsidP="00485D3D">
      <w:pPr>
        <w:pStyle w:val="bourneli2"/>
        <w:numPr>
          <w:ilvl w:val="0"/>
          <w:numId w:val="13"/>
        </w:numPr>
      </w:pPr>
      <w:r>
        <w:t>x=(1,0,0)</w:t>
      </w:r>
    </w:p>
    <w:p w:rsidR="00485D3D" w:rsidRDefault="00485D3D" w:rsidP="00485D3D">
      <w:pPr>
        <w:pStyle w:val="bourneli2"/>
        <w:numPr>
          <w:ilvl w:val="0"/>
          <w:numId w:val="13"/>
        </w:numPr>
      </w:pPr>
      <w:r>
        <w:t>C</w:t>
      </w:r>
      <w:r>
        <w:rPr>
          <w:vertAlign w:val="superscript"/>
        </w:rPr>
        <w:t>T</w:t>
      </w:r>
      <w:r>
        <w:t>=0</w:t>
      </w:r>
      <w:r>
        <w:rPr>
          <w:rFonts w:hint="eastAsia"/>
        </w:rPr>
        <w:t>那么</w:t>
      </w:r>
      <w:r>
        <w:t>如果</w:t>
      </w:r>
      <w:r>
        <w:t>|A|!=0</w:t>
      </w:r>
      <w:r>
        <w:rPr>
          <w:rFonts w:hint="eastAsia"/>
        </w:rPr>
        <w:t>，</w:t>
      </w:r>
      <w:r>
        <w:t>A</w:t>
      </w:r>
      <w:r>
        <w:rPr>
          <w:vertAlign w:val="superscript"/>
        </w:rPr>
        <w:t>-1</w:t>
      </w:r>
      <w:r>
        <w:t>=0,</w:t>
      </w:r>
      <w:r>
        <w:rPr>
          <w:rFonts w:hint="eastAsia"/>
        </w:rPr>
        <w:t>这种情况</w:t>
      </w:r>
      <w:r>
        <w:t>不可能</w:t>
      </w:r>
      <w:r>
        <w:rPr>
          <w:rFonts w:hint="eastAsia"/>
        </w:rPr>
        <w:t>，</w:t>
      </w:r>
      <w:r>
        <w:t>所以</w:t>
      </w:r>
      <w:r>
        <w:t>|A|=0</w:t>
      </w:r>
      <w:r>
        <w:rPr>
          <w:rFonts w:hint="eastAsia"/>
        </w:rPr>
        <w:t>成立</w:t>
      </w:r>
      <w:r>
        <w:t>，所以</w:t>
      </w:r>
      <w:r>
        <w:t>A</w:t>
      </w:r>
      <w:r>
        <w:t>不可逆。</w:t>
      </w:r>
      <w:r>
        <w:rPr>
          <w:rFonts w:hint="eastAsia"/>
        </w:rPr>
        <w:t>若</w:t>
      </w:r>
      <w:r>
        <w:t>所有</w:t>
      </w:r>
      <w:r>
        <w:rPr>
          <w:rFonts w:hint="eastAsia"/>
        </w:rPr>
        <w:t>代数余子式</w:t>
      </w:r>
      <w:r>
        <w:t>都不为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A</w:t>
      </w:r>
      <w:r>
        <w:t>可能不可逆。比如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85D3D" w:rsidRDefault="004A7E6C" w:rsidP="004A7E6C">
      <w:pPr>
        <w:pStyle w:val="bourneli2"/>
        <w:numPr>
          <w:ilvl w:val="0"/>
          <w:numId w:val="13"/>
        </w:numPr>
      </w:pPr>
      <w:r>
        <w:rPr>
          <w:rFonts w:hint="eastAsia"/>
        </w:rPr>
        <w:t>因为</w:t>
      </w:r>
      <w:r>
        <w:rPr>
          <w:rFonts w:hint="eastAsia"/>
        </w:rPr>
        <w:t>4</w:t>
      </w:r>
      <w:r>
        <w:rPr>
          <w:rFonts w:hint="eastAsia"/>
        </w:rPr>
        <w:t>不参与</w:t>
      </w:r>
      <w:r>
        <w:t>最后计算</w:t>
      </w:r>
    </w:p>
    <w:p w:rsidR="004A7E6C" w:rsidRDefault="00EF7E1F" w:rsidP="004A7E6C">
      <w:pPr>
        <w:pStyle w:val="bourneli2"/>
      </w:pPr>
      <w:r>
        <w:rPr>
          <w:rFonts w:hint="eastAsia"/>
        </w:rPr>
        <w:t xml:space="preserve">14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）</w:t>
      </w:r>
      <w:r>
        <w:rPr>
          <w:rFonts w:hint="eastAsia"/>
        </w:rPr>
        <w:t>C</w:t>
      </w:r>
      <w:r>
        <w:rPr>
          <w:vertAlign w:val="superscript"/>
        </w:rPr>
        <w:t>T</w:t>
      </w:r>
      <w:r>
        <w:t>=Q</w:t>
      </w:r>
      <w:r>
        <w:rPr>
          <w:vertAlign w:val="superscript"/>
        </w:rPr>
        <w:t>T</w:t>
      </w:r>
      <w:r>
        <w:rPr>
          <w:rFonts w:hint="eastAsia"/>
        </w:rPr>
        <w:t>或</w:t>
      </w:r>
      <w:r>
        <w:t>-Q</w:t>
      </w:r>
      <w:r>
        <w:rPr>
          <w:vertAlign w:val="superscript"/>
        </w:rPr>
        <w:t>T</w:t>
      </w:r>
    </w:p>
    <w:p w:rsidR="00EF7E1F" w:rsidRDefault="001D4117" w:rsidP="004A7E6C">
      <w:pPr>
        <w:pStyle w:val="bourneli2"/>
      </w:pPr>
      <w:r>
        <w:t>16</w:t>
      </w:r>
    </w:p>
    <w:p w:rsidR="004164A0" w:rsidRDefault="004164A0" w:rsidP="004164A0"/>
    <w:p w:rsidR="004164A0" w:rsidRDefault="004164A0" w:rsidP="004164A0">
      <w:pPr>
        <w:pStyle w:val="bourneli1"/>
      </w:pPr>
      <w:r>
        <w:t>Problem Set 6.1</w:t>
      </w:r>
    </w:p>
    <w:p w:rsidR="004164A0" w:rsidRDefault="004164A0" w:rsidP="004A7E6C">
      <w:pPr>
        <w:pStyle w:val="bourneli2"/>
      </w:pPr>
      <w:r>
        <w:rPr>
          <w:rFonts w:hint="eastAsia"/>
        </w:rPr>
        <w:t xml:space="preserve">1 </w:t>
      </w:r>
      <w:r w:rsidR="004B1933">
        <w:t>(b)0</w:t>
      </w:r>
      <w:r w:rsidR="004B1933">
        <w:rPr>
          <w:rFonts w:hint="eastAsia"/>
        </w:rPr>
        <w:t>特征</w:t>
      </w:r>
      <w:r w:rsidR="004B1933">
        <w:t>值，表示</w:t>
      </w:r>
      <w:r w:rsidR="004B1933">
        <w:t>A</w:t>
      </w:r>
      <w:r w:rsidR="004B1933">
        <w:t>是奇异的，也就</w:t>
      </w:r>
      <w:r w:rsidR="004B1933">
        <w:rPr>
          <w:rFonts w:hint="eastAsia"/>
        </w:rPr>
        <w:t>不可逆</w:t>
      </w:r>
      <w:r w:rsidR="004B1933">
        <w:t>，消元</w:t>
      </w:r>
      <w:r w:rsidR="004B1933">
        <w:rPr>
          <w:rFonts w:hint="eastAsia"/>
        </w:rPr>
        <w:t>后</w:t>
      </w:r>
      <w:r w:rsidR="004B1933">
        <w:t>仍然不可逆，所以</w:t>
      </w:r>
      <w:r w:rsidR="004B1933">
        <w:rPr>
          <w:rFonts w:hint="eastAsia"/>
        </w:rPr>
        <w:t>0</w:t>
      </w:r>
      <w:r w:rsidR="004B1933">
        <w:rPr>
          <w:rFonts w:hint="eastAsia"/>
        </w:rPr>
        <w:t>特征值</w:t>
      </w:r>
      <w:r w:rsidR="004B1933">
        <w:t>仍然存在。</w:t>
      </w:r>
    </w:p>
    <w:p w:rsidR="004B1933" w:rsidRDefault="00AC6388" w:rsidP="00395CCF">
      <w:pPr>
        <w:pStyle w:val="bourneli2"/>
        <w:numPr>
          <w:ilvl w:val="0"/>
          <w:numId w:val="17"/>
        </w:numPr>
      </w:pPr>
      <w:r>
        <w:rPr>
          <w:rFonts w:hint="eastAsia"/>
        </w:rPr>
        <w:t>特征</w:t>
      </w:r>
      <w:r>
        <w:t>值无相加性，因为特征向量不同。</w:t>
      </w:r>
    </w:p>
    <w:p w:rsidR="00CC09B5" w:rsidRDefault="00395CCF" w:rsidP="00395CCF">
      <w:pPr>
        <w:pStyle w:val="bourneli2"/>
      </w:pPr>
      <w:r>
        <w:t xml:space="preserve">10 </w:t>
      </w:r>
      <w:r w:rsidR="00CC09B5">
        <w:rPr>
          <w:rFonts w:hint="eastAsia"/>
        </w:rPr>
        <w:t>(</w:t>
      </w:r>
      <w:r w:rsidR="00CC09B5">
        <w:t>0.4</w:t>
      </w:r>
      <w:r w:rsidR="00CC09B5">
        <w:rPr>
          <w:rFonts w:hint="eastAsia"/>
        </w:rPr>
        <w:t>)</w:t>
      </w:r>
      <w:r w:rsidR="00CC09B5">
        <w:rPr>
          <w:vertAlign w:val="superscript"/>
        </w:rPr>
        <w:t>100</w:t>
      </w:r>
      <w:r w:rsidR="00CC09B5">
        <w:rPr>
          <w:rFonts w:ascii="黑体" w:hAnsi="黑体" w:hint="eastAsia"/>
        </w:rPr>
        <w:t>≈</w:t>
      </w:r>
      <w:r w:rsidR="00CC09B5">
        <w:t>0</w:t>
      </w:r>
    </w:p>
    <w:p w:rsidR="00395CCF" w:rsidRDefault="00395CCF" w:rsidP="00395CCF">
      <w:pPr>
        <w:pStyle w:val="bourneli2"/>
        <w:rPr>
          <w:rFonts w:ascii="黑体" w:hAnsi="黑体"/>
          <w:vertAlign w:val="subscript"/>
        </w:rPr>
      </w:pPr>
      <w:r>
        <w:rPr>
          <w:rFonts w:hint="eastAsia"/>
        </w:rPr>
        <w:lastRenderedPageBreak/>
        <w:t>11 x</w:t>
      </w:r>
      <w:r>
        <w:rPr>
          <w:vertAlign w:val="subscript"/>
        </w:rPr>
        <w:t>2</w:t>
      </w:r>
      <w:r>
        <w:rPr>
          <w:rFonts w:hint="eastAsia"/>
        </w:rPr>
        <w:t>在</w:t>
      </w:r>
      <w:r>
        <w:t>列空间，</w:t>
      </w:r>
      <w:r>
        <w:t>x</w:t>
      </w:r>
      <w:r>
        <w:rPr>
          <w:vertAlign w:val="subscript"/>
        </w:rPr>
        <w:t>1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空间</w:t>
      </w:r>
      <w:r w:rsidR="00F22016">
        <w:rPr>
          <w:rFonts w:hint="eastAsia"/>
        </w:rPr>
        <w:t>。</w:t>
      </w:r>
      <w:r w:rsidR="00F22016">
        <w:rPr>
          <w:rFonts w:ascii="黑体" w:hAnsi="黑体" w:hint="eastAsia"/>
        </w:rPr>
        <w:t>λ</w:t>
      </w:r>
      <w:r w:rsidR="00F22016">
        <w:rPr>
          <w:rFonts w:ascii="黑体" w:hAnsi="黑体" w:hint="eastAsia"/>
          <w:vertAlign w:val="subscript"/>
        </w:rPr>
        <w:t>1</w:t>
      </w:r>
      <w:r w:rsidR="00F22016">
        <w:rPr>
          <w:rFonts w:ascii="Cambria Math" w:hAnsi="Cambria Math"/>
        </w:rPr>
        <w:t>≠</w:t>
      </w:r>
      <w:r w:rsidR="00F22016">
        <w:rPr>
          <w:rFonts w:ascii="黑体" w:hAnsi="黑体" w:hint="eastAsia"/>
        </w:rPr>
        <w:t>λ</w:t>
      </w:r>
      <w:r w:rsidR="00F22016">
        <w:rPr>
          <w:rFonts w:ascii="黑体" w:hAnsi="黑体" w:hint="eastAsia"/>
          <w:vertAlign w:val="subscript"/>
        </w:rPr>
        <w:t>2</w:t>
      </w:r>
      <w:r w:rsidR="00F22016">
        <w:rPr>
          <w:rFonts w:ascii="黑体" w:hAnsi="黑体" w:hint="eastAsia"/>
        </w:rPr>
        <w:t>表示</w:t>
      </w:r>
      <w:r w:rsidR="00F22016">
        <w:rPr>
          <w:rFonts w:ascii="黑体" w:hAnsi="黑体"/>
        </w:rPr>
        <w:t>x</w:t>
      </w:r>
      <w:r w:rsidR="00F22016">
        <w:rPr>
          <w:rFonts w:ascii="黑体" w:hAnsi="黑体"/>
          <w:vertAlign w:val="subscript"/>
        </w:rPr>
        <w:t>1</w:t>
      </w:r>
      <w:r w:rsidR="00F22016">
        <w:rPr>
          <w:rFonts w:ascii="黑体" w:hAnsi="黑体" w:hint="eastAsia"/>
        </w:rPr>
        <w:t>与</w:t>
      </w:r>
      <w:r w:rsidR="00F22016">
        <w:rPr>
          <w:rFonts w:ascii="黑体" w:hAnsi="黑体"/>
        </w:rPr>
        <w:t>x</w:t>
      </w:r>
      <w:r w:rsidR="00F22016">
        <w:rPr>
          <w:rFonts w:ascii="黑体" w:hAnsi="黑体"/>
          <w:vertAlign w:val="subscript"/>
        </w:rPr>
        <w:t>2</w:t>
      </w:r>
      <w:r w:rsidR="00F22016">
        <w:rPr>
          <w:rFonts w:ascii="黑体" w:hAnsi="黑体" w:hint="eastAsia"/>
        </w:rPr>
        <w:t>不</w:t>
      </w:r>
      <w:r w:rsidR="00F22016">
        <w:rPr>
          <w:rFonts w:ascii="黑体" w:hAnsi="黑体"/>
        </w:rPr>
        <w:t>共线，</w:t>
      </w:r>
      <w:r w:rsidR="00F22016">
        <w:rPr>
          <w:rFonts w:ascii="黑体" w:hAnsi="黑体" w:hint="eastAsia"/>
        </w:rPr>
        <w:t>那么</w:t>
      </w:r>
      <w:r w:rsidR="00F22016">
        <w:rPr>
          <w:rFonts w:ascii="黑体" w:hAnsi="黑体"/>
        </w:rPr>
        <w:t>可以span R</w:t>
      </w:r>
      <w:r w:rsidR="00F22016">
        <w:rPr>
          <w:rFonts w:ascii="黑体" w:hAnsi="黑体"/>
          <w:vertAlign w:val="superscript"/>
        </w:rPr>
        <w:t>2</w:t>
      </w:r>
    </w:p>
    <w:p w:rsidR="003A4401" w:rsidRDefault="008B3D84" w:rsidP="008B3D84">
      <w:pPr>
        <w:pStyle w:val="bourneli2"/>
      </w:pPr>
      <w:r>
        <w:t xml:space="preserve">16 </w:t>
      </w:r>
      <w:r>
        <w:rPr>
          <w:rFonts w:hint="eastAsia"/>
        </w:rPr>
        <w:t>通过</w:t>
      </w:r>
      <w:r>
        <w:t>分解</w:t>
      </w:r>
      <w:r w:rsidR="00536C30">
        <w:rPr>
          <w:rFonts w:hint="eastAsia"/>
        </w:rPr>
        <w:t>多项式</w:t>
      </w:r>
      <w:r w:rsidR="00536C30">
        <w:t>因式分解</w:t>
      </w:r>
      <w:r>
        <w:t>，可以证明</w:t>
      </w:r>
    </w:p>
    <w:p w:rsidR="008B3D84" w:rsidRPr="008B3D84" w:rsidRDefault="006C5CD9" w:rsidP="008B3D84">
      <w:pPr>
        <w:pStyle w:val="bourneli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8B3D84" w:rsidRDefault="008F0B0E" w:rsidP="008B3D84">
      <w:pPr>
        <w:pStyle w:val="bourneli2"/>
      </w:pPr>
      <w:r>
        <w:rPr>
          <w:rFonts w:hint="eastAsia"/>
        </w:rPr>
        <w:t>1</w:t>
      </w:r>
      <w:r>
        <w:t xml:space="preserve">8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:rsidR="00E2117D" w:rsidRDefault="00E2117D" w:rsidP="008B3D84">
      <w:pPr>
        <w:pStyle w:val="bourneli2"/>
      </w:pPr>
      <w:r>
        <w:rPr>
          <w:rFonts w:hint="eastAsia"/>
        </w:rPr>
        <w:t xml:space="preserve">19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|</w:t>
      </w:r>
      <w:r>
        <w:t>B</w:t>
      </w:r>
      <w:r>
        <w:rPr>
          <w:rFonts w:hint="eastAsia"/>
        </w:rPr>
        <w:t>|</w:t>
      </w:r>
      <w:r>
        <w:t>=0 =&gt; rank(B)&lt;3 =&gt; 1</w:t>
      </w:r>
      <w:r>
        <w:rPr>
          <w:rFonts w:hint="eastAsia"/>
        </w:rPr>
        <w:t>不可能</w:t>
      </w:r>
      <w:r>
        <w:t>，那么</w:t>
      </w:r>
      <w:r>
        <w:rPr>
          <w:rFonts w:hint="eastAsia"/>
        </w:rPr>
        <w:t>只有</w:t>
      </w:r>
      <w:r>
        <w:rPr>
          <w:rFonts w:hint="eastAsia"/>
        </w:rPr>
        <w:t>2</w:t>
      </w:r>
    </w:p>
    <w:p w:rsidR="00E2117D" w:rsidRDefault="00E2117D" w:rsidP="008B3D84">
      <w:pPr>
        <w:pStyle w:val="bourneli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0</w:t>
      </w:r>
    </w:p>
    <w:p w:rsidR="00E2117D" w:rsidRDefault="00556E50" w:rsidP="008B3D84">
      <w:pPr>
        <w:pStyle w:val="bourneli2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t>）</w:t>
      </w:r>
      <w:r w:rsidR="00C039CF">
        <w:rPr>
          <w:rFonts w:hint="eastAsia"/>
        </w:rPr>
        <w:t>|</w:t>
      </w:r>
      <w:r w:rsidR="00C039CF">
        <w:t>B</w:t>
      </w:r>
      <w:r w:rsidR="00C039CF">
        <w:rPr>
          <w:vertAlign w:val="superscript"/>
        </w:rPr>
        <w:t>T</w:t>
      </w:r>
      <w:r w:rsidR="00C039CF">
        <w:t>(B-</w:t>
      </w:r>
      <w:r w:rsidR="00C039CF">
        <w:rPr>
          <w:rFonts w:ascii="黑体" w:hAnsi="黑体" w:hint="eastAsia"/>
        </w:rPr>
        <w:t>λI</w:t>
      </w:r>
      <w:r w:rsidR="00C039CF">
        <w:t>)</w:t>
      </w:r>
      <w:r w:rsidR="00C039CF">
        <w:rPr>
          <w:rFonts w:hint="eastAsia"/>
        </w:rPr>
        <w:t>|</w:t>
      </w:r>
      <w:r w:rsidR="00C039CF">
        <w:t>=|B</w:t>
      </w:r>
      <w:r w:rsidR="00C039CF">
        <w:rPr>
          <w:vertAlign w:val="superscript"/>
        </w:rPr>
        <w:t>T</w:t>
      </w:r>
      <w:r w:rsidR="00C039CF">
        <w:t>||</w:t>
      </w:r>
      <w:r w:rsidR="00C039CF" w:rsidRPr="00C039CF">
        <w:t xml:space="preserve"> </w:t>
      </w:r>
      <w:r w:rsidR="00C039CF">
        <w:t>B-</w:t>
      </w:r>
      <w:r w:rsidR="00C039CF">
        <w:rPr>
          <w:rFonts w:ascii="黑体" w:hAnsi="黑体" w:hint="eastAsia"/>
        </w:rPr>
        <w:t>λI</w:t>
      </w:r>
      <w:r w:rsidR="00C039CF">
        <w:t xml:space="preserve"> |=0*|</w:t>
      </w:r>
      <w:r w:rsidR="00C039CF" w:rsidRPr="00C039CF">
        <w:t xml:space="preserve"> </w:t>
      </w:r>
      <w:r w:rsidR="00C039CF">
        <w:t>B-</w:t>
      </w:r>
      <w:r w:rsidR="00C039CF">
        <w:rPr>
          <w:rFonts w:ascii="黑体" w:hAnsi="黑体" w:hint="eastAsia"/>
        </w:rPr>
        <w:t>λI</w:t>
      </w:r>
      <w:r w:rsidR="00C039CF">
        <w:t xml:space="preserve"> |=0,</w:t>
      </w:r>
      <w:r w:rsidR="00C039CF">
        <w:rPr>
          <w:rFonts w:hint="eastAsia"/>
        </w:rPr>
        <w:t>无法</w:t>
      </w:r>
      <w:r w:rsidR="00C039CF">
        <w:t>计算</w:t>
      </w:r>
      <w:r w:rsidR="00C039CF">
        <w:rPr>
          <w:rFonts w:ascii="黑体" w:hAnsi="黑体" w:hint="eastAsia"/>
        </w:rPr>
        <w:t>λ</w:t>
      </w:r>
      <w:r w:rsidR="00C039CF">
        <w:t xml:space="preserve"> </w:t>
      </w:r>
      <w:r>
        <w:t>(d)</w:t>
      </w:r>
      <w:r>
        <w:rPr>
          <w:rFonts w:hint="eastAsia"/>
        </w:rPr>
        <w:t>平方</w:t>
      </w:r>
      <w:r>
        <w:t>，</w:t>
      </w:r>
      <w:r>
        <w:rPr>
          <w:rFonts w:hint="eastAsia"/>
        </w:rPr>
        <w:t>I</w:t>
      </w:r>
      <w:r>
        <w:t>相加和倒数</w:t>
      </w:r>
      <w:r>
        <w:rPr>
          <w:rFonts w:hint="eastAsia"/>
        </w:rPr>
        <w:t>，</w:t>
      </w:r>
      <w:r>
        <w:t>(</w:t>
      </w:r>
      <w:r>
        <w:rPr>
          <w:rFonts w:ascii="黑体" w:hAnsi="黑体" w:hint="eastAsia"/>
        </w:rPr>
        <w:t>λ</w:t>
      </w:r>
      <w:r>
        <w:rPr>
          <w:rFonts w:ascii="黑体" w:hAnsi="黑体" w:hint="eastAsia"/>
          <w:vertAlign w:val="superscript"/>
        </w:rPr>
        <w:t>2</w:t>
      </w:r>
      <w:r>
        <w:rPr>
          <w:rFonts w:ascii="黑体" w:hAnsi="黑体"/>
        </w:rPr>
        <w:t>+1</w:t>
      </w:r>
      <w:r>
        <w:t>)</w:t>
      </w:r>
      <w:r>
        <w:rPr>
          <w:vertAlign w:val="superscript"/>
        </w:rPr>
        <w:t>-1</w:t>
      </w:r>
    </w:p>
    <w:p w:rsidR="00451D52" w:rsidRDefault="00451D52" w:rsidP="008B3D84">
      <w:pPr>
        <w:pStyle w:val="bourneli2"/>
      </w:pPr>
      <w:r>
        <w:t xml:space="preserve">20 </w:t>
      </w:r>
      <w:r>
        <w:rPr>
          <w:rFonts w:hint="eastAsia"/>
        </w:rPr>
        <w:t>变成</w:t>
      </w:r>
      <w:r>
        <w:t>解线性方程组</w:t>
      </w:r>
    </w:p>
    <w:p w:rsidR="00451D52" w:rsidRDefault="00451D52" w:rsidP="008B3D84">
      <w:pPr>
        <w:pStyle w:val="bourneli2"/>
      </w:pPr>
      <w:r>
        <w:rPr>
          <w:rFonts w:hint="eastAsia"/>
        </w:rPr>
        <w:t xml:space="preserve">21 </w:t>
      </w:r>
      <w:r>
        <w:t>A,A</w:t>
      </w:r>
      <w:r>
        <w:rPr>
          <w:vertAlign w:val="superscript"/>
        </w:rPr>
        <w:t>T</w:t>
      </w:r>
      <w:r>
        <w:rPr>
          <w:rFonts w:hint="eastAsia"/>
        </w:rPr>
        <w:t>的特征</w:t>
      </w:r>
      <w:r>
        <w:t>值相同，但是特征向量不同</w:t>
      </w:r>
    </w:p>
    <w:p w:rsidR="0063349E" w:rsidRDefault="0063349E" w:rsidP="008B3D84">
      <w:pPr>
        <w:pStyle w:val="bourneli2"/>
        <w:rPr>
          <w:rFonts w:ascii="黑体" w:hAnsi="黑体"/>
        </w:rPr>
      </w:pPr>
      <w:r>
        <w:t xml:space="preserve">22 </w:t>
      </w:r>
      <w:r>
        <w:rPr>
          <w:rFonts w:hint="eastAsia"/>
        </w:rPr>
        <w:t>有种</w:t>
      </w:r>
      <w:r>
        <w:t>感觉，</w:t>
      </w:r>
      <w:r w:rsidR="002475B5">
        <w:rPr>
          <w:rFonts w:hint="eastAsia"/>
        </w:rPr>
        <w:t>特征值</w:t>
      </w:r>
      <w:r w:rsidR="002475B5">
        <w:t>个数</w:t>
      </w:r>
      <w:r w:rsidR="002475B5">
        <w:rPr>
          <w:rFonts w:hint="eastAsia"/>
        </w:rPr>
        <w:t>=rank</w:t>
      </w:r>
      <w:r w:rsidR="002475B5">
        <w:t>，</w:t>
      </w:r>
      <w:r w:rsidR="002475B5">
        <w:rPr>
          <w:rFonts w:hint="eastAsia"/>
        </w:rPr>
        <w:t>后续</w:t>
      </w:r>
      <w:r w:rsidR="002475B5">
        <w:t>有待证明。这样</w:t>
      </w:r>
      <w:r w:rsidR="002475B5">
        <w:rPr>
          <w:rFonts w:hint="eastAsia"/>
        </w:rPr>
        <w:t>，</w:t>
      </w:r>
      <w:r w:rsidR="002475B5">
        <w:rPr>
          <w:rFonts w:ascii="黑体" w:hAnsi="黑体" w:hint="eastAsia"/>
        </w:rPr>
        <w:t>λ=</w:t>
      </w:r>
      <w:r w:rsidR="002475B5">
        <w:rPr>
          <w:rFonts w:ascii="黑体" w:hAnsi="黑体"/>
        </w:rPr>
        <w:t>0</w:t>
      </w:r>
      <w:r w:rsidR="002475B5">
        <w:rPr>
          <w:rFonts w:ascii="黑体" w:hAnsi="黑体" w:hint="eastAsia"/>
        </w:rPr>
        <w:t>,1，-</w:t>
      </w:r>
      <w:r w:rsidR="002475B5">
        <w:rPr>
          <w:rFonts w:ascii="黑体" w:hAnsi="黑体"/>
        </w:rPr>
        <w:t>0.5</w:t>
      </w:r>
    </w:p>
    <w:p w:rsidR="00E717DF" w:rsidRDefault="00E717DF" w:rsidP="008B3D84">
      <w:pPr>
        <w:pStyle w:val="bourneli2"/>
        <w:rPr>
          <w:rFonts w:ascii="黑体" w:hAnsi="黑体"/>
        </w:rPr>
      </w:pPr>
      <w:r>
        <w:rPr>
          <w:rFonts w:ascii="黑体" w:hAnsi="黑体"/>
        </w:rPr>
        <w:t xml:space="preserve">23 </w:t>
      </w:r>
      <w:r>
        <w:rPr>
          <w:rFonts w:ascii="黑体" w:hAnsi="黑体" w:hint="eastAsia"/>
        </w:rPr>
        <w:t>通过</w:t>
      </w:r>
      <w:r>
        <w:rPr>
          <w:rFonts w:ascii="黑体" w:hAnsi="黑体"/>
        </w:rPr>
        <w:t>代数运算，A</w:t>
      </w:r>
      <w:r>
        <w:rPr>
          <w:rFonts w:ascii="黑体" w:hAnsi="黑体"/>
          <w:vertAlign w:val="superscript"/>
        </w:rPr>
        <w:t>2</w:t>
      </w:r>
      <w:r>
        <w:rPr>
          <w:rFonts w:ascii="黑体" w:hAnsi="黑体"/>
        </w:rPr>
        <w:t>=0</w:t>
      </w:r>
      <w:r>
        <w:rPr>
          <w:rFonts w:ascii="黑体" w:hAnsi="黑体" w:hint="eastAsia"/>
        </w:rPr>
        <w:t>必然</w:t>
      </w:r>
      <w:r>
        <w:rPr>
          <w:rFonts w:ascii="黑体" w:hAnsi="黑体"/>
        </w:rPr>
        <w:t>存在</w:t>
      </w:r>
    </w:p>
    <w:p w:rsidR="00C72F34" w:rsidRDefault="00C72F34" w:rsidP="008B3D84">
      <w:pPr>
        <w:pStyle w:val="bourneli2"/>
        <w:rPr>
          <w:rFonts w:ascii="黑体" w:hAnsi="黑体"/>
        </w:rPr>
      </w:pPr>
      <w:r>
        <w:rPr>
          <w:rFonts w:ascii="黑体" w:hAnsi="黑体"/>
        </w:rPr>
        <w:t xml:space="preserve">24 </w:t>
      </w:r>
      <w:r>
        <w:rPr>
          <w:rFonts w:ascii="黑体" w:hAnsi="黑体" w:hint="eastAsia"/>
        </w:rPr>
        <w:t>对于3</w:t>
      </w:r>
      <w:r>
        <w:rPr>
          <w:rFonts w:ascii="黑体" w:hAnsi="黑体"/>
        </w:rPr>
        <w:t>*3</w:t>
      </w:r>
      <w:r>
        <w:rPr>
          <w:rFonts w:ascii="黑体" w:hAnsi="黑体" w:hint="eastAsia"/>
        </w:rPr>
        <w:t>，</w:t>
      </w:r>
      <w:r>
        <w:rPr>
          <w:rFonts w:ascii="黑体" w:hAnsi="黑体"/>
        </w:rPr>
        <w:t>rank=1</w:t>
      </w:r>
      <w:r>
        <w:rPr>
          <w:rFonts w:ascii="黑体" w:hAnsi="黑体" w:hint="eastAsia"/>
        </w:rPr>
        <w:t>的</w:t>
      </w:r>
      <w:r>
        <w:rPr>
          <w:rFonts w:ascii="黑体" w:hAnsi="黑体"/>
        </w:rPr>
        <w:t>矩阵，</w:t>
      </w:r>
      <w:r>
        <w:rPr>
          <w:rFonts w:ascii="黑体" w:hAnsi="黑体" w:hint="eastAsia"/>
        </w:rPr>
        <w:t>特征值</w:t>
      </w:r>
      <w:r>
        <w:rPr>
          <w:rFonts w:ascii="黑体" w:hAnsi="黑体"/>
        </w:rPr>
        <w:t>计算</w:t>
      </w:r>
      <w:r>
        <w:rPr>
          <w:rFonts w:ascii="黑体" w:hAnsi="黑体" w:hint="eastAsia"/>
        </w:rPr>
        <w:t>公式，矩阵</w:t>
      </w:r>
      <w:r>
        <w:rPr>
          <w:rFonts w:ascii="黑体" w:hAnsi="黑体"/>
        </w:rPr>
        <w:t>形如下</w:t>
      </w:r>
    </w:p>
    <w:p w:rsidR="00C72F34" w:rsidRPr="00C72F34" w:rsidRDefault="00C72F34" w:rsidP="00F523BC">
      <w:pPr>
        <w:rPr>
          <w:rFonts w:ascii="黑体" w:hAnsi="黑体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ja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jc</m:t>
                    </m:r>
                  </m:e>
                </m:mr>
              </m:m>
            </m:e>
          </m:d>
        </m:oMath>
      </m:oMathPara>
    </w:p>
    <w:p w:rsidR="00C72F34" w:rsidRDefault="00C72F34" w:rsidP="00F523BC">
      <w:r>
        <w:rPr>
          <w:rFonts w:hint="eastAsia"/>
        </w:rPr>
        <w:t>解</w:t>
      </w:r>
      <w:r>
        <w:t>下面方程</w:t>
      </w:r>
    </w:p>
    <w:p w:rsidR="00C72F34" w:rsidRPr="006B1855" w:rsidRDefault="006C5CD9" w:rsidP="00F523BC">
      <m:oMathPara>
        <m:oMath>
          <m:sSup>
            <m:sSupPr>
              <m:ctrlPr>
                <w:rPr>
                  <w:rFonts w:ascii="Cambria Math" w:eastAsia="黑体" w:hAnsi="Cambria Math"/>
                  <w:bCs/>
                  <w:kern w:val="44"/>
                  <w:sz w:val="32"/>
                  <w:szCs w:val="4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黑体" w:hAnsi="Cambria Math"/>
                  <w:bCs/>
                  <w:kern w:val="44"/>
                  <w:sz w:val="32"/>
                  <w:szCs w:val="44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+kb+jc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B1855" w:rsidRDefault="006B1855" w:rsidP="00F523BC"/>
    <w:p w:rsidR="006B1855" w:rsidRDefault="006B1855" w:rsidP="006B1855">
      <w:pPr>
        <w:pStyle w:val="bourneli2"/>
      </w:pP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感觉</w:t>
      </w:r>
      <w:r>
        <w:t>是</w:t>
      </w:r>
      <w:r>
        <w:t>SVD</w:t>
      </w:r>
      <w:r>
        <w:t>的框架</w:t>
      </w:r>
    </w:p>
    <w:p w:rsidR="006B1855" w:rsidRDefault="006B1855" w:rsidP="006B1855">
      <w:pPr>
        <w:rPr>
          <w:rFonts w:eastAsia="黑体"/>
        </w:rPr>
      </w:pPr>
      <w:r>
        <w:rPr>
          <w:rFonts w:eastAsia="黑体" w:hint="eastAsia"/>
        </w:rPr>
        <w:lastRenderedPageBreak/>
        <w:t>根据</w:t>
      </w:r>
      <w:r>
        <w:rPr>
          <w:rFonts w:eastAsia="黑体"/>
        </w:rPr>
        <w:t>特征值定义</w:t>
      </w:r>
      <w:r>
        <w:rPr>
          <w:rFonts w:eastAsia="黑体" w:hint="eastAsia"/>
        </w:rPr>
        <w:t>的</w:t>
      </w:r>
      <w:r>
        <w:rPr>
          <w:rFonts w:eastAsia="黑体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6B1855" w:rsidRDefault="006B1855" w:rsidP="006B1855">
      <w:pPr>
        <w:rPr>
          <w:rFonts w:eastAsia="黑体"/>
        </w:rPr>
      </w:pPr>
      <w:r>
        <w:rPr>
          <w:rFonts w:eastAsia="黑体" w:hint="eastAsia"/>
        </w:rPr>
        <w:t>提取</w:t>
      </w:r>
      <w:r>
        <w:rPr>
          <w:rFonts w:eastAsia="黑体"/>
        </w:rPr>
        <w:t>公共部分</w:t>
      </w:r>
      <m:oMath>
        <m:r>
          <m:rPr>
            <m:sty m:val="p"/>
          </m:rPr>
          <w:rPr>
            <w:rFonts w:ascii="Cambria Math" w:eastAsia="黑体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6B1855" w:rsidRDefault="006B1855" w:rsidP="006B1855">
      <w:pPr>
        <w:rPr>
          <w:rFonts w:ascii="黑体" w:eastAsia="黑体" w:hAnsi="黑体"/>
        </w:rPr>
      </w:pPr>
      <w:r>
        <w:rPr>
          <w:rFonts w:eastAsia="黑体" w:hint="eastAsia"/>
        </w:rPr>
        <w:t>令</w:t>
      </w:r>
      <w:r>
        <w:rPr>
          <w:rFonts w:eastAsia="黑体"/>
        </w:rPr>
        <w:t>X=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="黑体" w:hint="eastAsia"/>
        </w:rPr>
        <w:t>,</w:t>
      </w:r>
      <w:r>
        <w:rPr>
          <w:rFonts w:ascii="黑体" w:eastAsia="黑体" w:hAnsi="黑体" w:hint="eastAsia"/>
        </w:rPr>
        <w:t>Λ</w:t>
      </w:r>
      <w:r>
        <w:rPr>
          <w:rFonts w:eastAsia="黑体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="黑体" w:hint="eastAsia"/>
        </w:rPr>
        <w:t>,</w:t>
      </w:r>
      <w:r>
        <w:rPr>
          <w:rFonts w:eastAsia="黑体" w:hint="eastAsia"/>
        </w:rPr>
        <w:t>得到</w:t>
      </w:r>
      <w:r>
        <w:rPr>
          <w:rFonts w:eastAsia="黑体"/>
        </w:rPr>
        <w:t>AX=X</w:t>
      </w:r>
      <w:r>
        <w:rPr>
          <w:rFonts w:ascii="黑体" w:eastAsia="黑体" w:hAnsi="黑体" w:hint="eastAsia"/>
        </w:rPr>
        <w:t>Λ,</w:t>
      </w:r>
    </w:p>
    <w:p w:rsidR="006B1855" w:rsidRPr="009545A1" w:rsidRDefault="006B1855" w:rsidP="006B1855">
      <w:pPr>
        <w:rPr>
          <w:rFonts w:ascii="黑体" w:eastAsia="黑体" w:hAnsi="黑体"/>
          <w:b/>
          <w:color w:val="0070C0"/>
        </w:rPr>
      </w:pPr>
      <w:r w:rsidRPr="009545A1">
        <w:rPr>
          <w:rFonts w:ascii="黑体" w:eastAsia="黑体" w:hAnsi="黑体" w:hint="eastAsia"/>
          <w:b/>
          <w:color w:val="0070C0"/>
        </w:rPr>
        <w:t>由于</w:t>
      </w:r>
      <w:r w:rsidRPr="009545A1">
        <w:rPr>
          <w:rFonts w:ascii="黑体" w:eastAsia="黑体" w:hAnsi="黑体"/>
          <w:b/>
          <w:color w:val="0070C0"/>
        </w:rPr>
        <w:t>X可逆，所以A=X</w:t>
      </w:r>
      <w:r w:rsidRPr="009545A1">
        <w:rPr>
          <w:rFonts w:ascii="黑体" w:eastAsia="黑体" w:hAnsi="黑体" w:hint="eastAsia"/>
          <w:b/>
          <w:color w:val="0070C0"/>
        </w:rPr>
        <w:t>ΛX</w:t>
      </w:r>
      <w:r w:rsidRPr="009545A1">
        <w:rPr>
          <w:rFonts w:ascii="黑体" w:eastAsia="黑体" w:hAnsi="黑体"/>
          <w:b/>
          <w:color w:val="0070C0"/>
          <w:vertAlign w:val="superscript"/>
        </w:rPr>
        <w:t>-1</w:t>
      </w:r>
      <w:r w:rsidRPr="009545A1">
        <w:rPr>
          <w:rFonts w:ascii="黑体" w:eastAsia="黑体" w:hAnsi="黑体"/>
          <w:b/>
          <w:color w:val="0070C0"/>
        </w:rPr>
        <w:t>,</w:t>
      </w:r>
      <w:r w:rsidRPr="009545A1">
        <w:rPr>
          <w:rFonts w:ascii="黑体" w:eastAsia="黑体" w:hAnsi="黑体" w:hint="eastAsia"/>
          <w:b/>
          <w:color w:val="0070C0"/>
        </w:rPr>
        <w:t>同理</w:t>
      </w:r>
      <w:r w:rsidRPr="009545A1">
        <w:rPr>
          <w:rFonts w:ascii="黑体" w:eastAsia="黑体" w:hAnsi="黑体"/>
          <w:b/>
          <w:color w:val="0070C0"/>
        </w:rPr>
        <w:t>可以</w:t>
      </w:r>
      <w:r w:rsidRPr="009545A1">
        <w:rPr>
          <w:rFonts w:ascii="黑体" w:eastAsia="黑体" w:hAnsi="黑体" w:hint="eastAsia"/>
          <w:b/>
          <w:color w:val="0070C0"/>
        </w:rPr>
        <w:t>得</w:t>
      </w:r>
      <w:r w:rsidRPr="009545A1">
        <w:rPr>
          <w:rFonts w:ascii="黑体" w:eastAsia="黑体" w:hAnsi="黑体"/>
          <w:b/>
          <w:color w:val="0070C0"/>
        </w:rPr>
        <w:t>B= X</w:t>
      </w:r>
      <w:r w:rsidRPr="009545A1">
        <w:rPr>
          <w:rFonts w:ascii="黑体" w:eastAsia="黑体" w:hAnsi="黑体" w:hint="eastAsia"/>
          <w:b/>
          <w:color w:val="0070C0"/>
        </w:rPr>
        <w:t>ΛX</w:t>
      </w:r>
      <w:r w:rsidRPr="009545A1">
        <w:rPr>
          <w:rFonts w:ascii="黑体" w:eastAsia="黑体" w:hAnsi="黑体"/>
          <w:b/>
          <w:color w:val="0070C0"/>
          <w:vertAlign w:val="superscript"/>
        </w:rPr>
        <w:t>-1,</w:t>
      </w:r>
      <w:r w:rsidRPr="009545A1">
        <w:rPr>
          <w:rFonts w:ascii="黑体" w:eastAsia="黑体" w:hAnsi="黑体"/>
          <w:b/>
          <w:color w:val="0070C0"/>
        </w:rPr>
        <w:t>,</w:t>
      </w:r>
      <w:r w:rsidRPr="009545A1">
        <w:rPr>
          <w:rFonts w:ascii="黑体" w:eastAsia="黑体" w:hAnsi="黑体" w:hint="eastAsia"/>
          <w:b/>
          <w:color w:val="0070C0"/>
        </w:rPr>
        <w:t>所以</w:t>
      </w:r>
      <w:r w:rsidRPr="009545A1">
        <w:rPr>
          <w:rFonts w:ascii="黑体" w:eastAsia="黑体" w:hAnsi="黑体"/>
          <w:b/>
          <w:color w:val="0070C0"/>
        </w:rPr>
        <w:t>A=B</w:t>
      </w:r>
    </w:p>
    <w:p w:rsidR="00C973B5" w:rsidRDefault="00C973B5" w:rsidP="006B1855">
      <w:pPr>
        <w:rPr>
          <w:rFonts w:ascii="黑体" w:eastAsia="黑体" w:hAnsi="黑体"/>
        </w:rPr>
      </w:pPr>
    </w:p>
    <w:p w:rsidR="00C973B5" w:rsidRPr="00C973B5" w:rsidRDefault="00C973B5" w:rsidP="006B18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若</w:t>
      </w:r>
      <w:r>
        <w:rPr>
          <w:rFonts w:ascii="黑体" w:eastAsia="黑体" w:hAnsi="黑体"/>
        </w:rPr>
        <w:t>特征值</w:t>
      </w:r>
      <w:r>
        <w:rPr>
          <w:rFonts w:ascii="黑体" w:eastAsia="黑体" w:hAnsi="黑体" w:hint="eastAsia"/>
        </w:rPr>
        <w:t>λ</w:t>
      </w:r>
      <w:r>
        <w:rPr>
          <w:rFonts w:ascii="黑体" w:eastAsia="黑体" w:hAnsi="黑体"/>
          <w:vertAlign w:val="subscript"/>
        </w:rPr>
        <w:t>1</w:t>
      </w:r>
      <w:r>
        <w:rPr>
          <w:rFonts w:ascii="Cambria Math" w:eastAsia="黑体" w:hAnsi="Cambria Math"/>
          <w:vertAlign w:val="superscript"/>
        </w:rPr>
        <w:t>≠</w:t>
      </w:r>
      <w:r>
        <w:rPr>
          <w:rFonts w:ascii="黑体" w:eastAsia="黑体" w:hAnsi="黑体" w:hint="eastAsia"/>
        </w:rPr>
        <w:t>λ</w:t>
      </w:r>
      <w:r>
        <w:rPr>
          <w:rFonts w:ascii="黑体" w:eastAsia="黑体" w:hAnsi="黑体"/>
          <w:vertAlign w:val="subscript"/>
        </w:rPr>
        <w:t>2+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那么对应的特征向量必然线性无关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可以通过反正法推导。</w:t>
      </w:r>
    </w:p>
    <w:p w:rsidR="00C973B5" w:rsidRDefault="00C973B5" w:rsidP="00C973B5">
      <w:pPr>
        <w:pStyle w:val="bourneli2"/>
      </w:pPr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通过</w:t>
      </w:r>
      <w:r>
        <w:t>行列式分块计算方法，可</w:t>
      </w:r>
      <w:r>
        <w:rPr>
          <w:rFonts w:hint="eastAsia"/>
        </w:rPr>
        <w:t>参考</w:t>
      </w:r>
      <w:hyperlink r:id="rId14" w:anchor="Block_matrices" w:history="1">
        <w:r w:rsidRPr="00C973B5">
          <w:rPr>
            <w:rStyle w:val="ac"/>
            <w:rFonts w:hint="eastAsia"/>
          </w:rPr>
          <w:t>wiki</w:t>
        </w:r>
      </w:hyperlink>
    </w:p>
    <w:p w:rsidR="00C973B5" w:rsidRDefault="00EB7F72" w:rsidP="00EB7F72">
      <w:pPr>
        <w:pStyle w:val="bourneli2"/>
      </w:pPr>
      <w:r>
        <w:rPr>
          <w:rFonts w:hint="eastAsia"/>
        </w:rPr>
        <w:t>27</w:t>
      </w:r>
      <w:r>
        <w:t xml:space="preserve"> </w:t>
      </w:r>
      <w:r>
        <w:rPr>
          <w:rFonts w:hint="eastAsia"/>
        </w:rPr>
        <w:t>还是</w:t>
      </w:r>
      <w:r>
        <w:t>参考上面的行列式</w:t>
      </w:r>
      <w:r>
        <w:rPr>
          <w:rFonts w:hint="eastAsia"/>
        </w:rPr>
        <w:t>块计算</w:t>
      </w:r>
      <w:r>
        <w:t>分解</w:t>
      </w:r>
    </w:p>
    <w:p w:rsidR="0063511E" w:rsidRDefault="0063511E" w:rsidP="00EB7F72">
      <w:pPr>
        <w:pStyle w:val="bourneli2"/>
        <w:rPr>
          <w:rFonts w:ascii="黑体" w:hAnsi="黑体"/>
        </w:rPr>
      </w:pPr>
      <w:r>
        <w:rPr>
          <w:rFonts w:hint="eastAsia"/>
        </w:rPr>
        <w:t xml:space="preserve">30 </w:t>
      </w:r>
      <w:r>
        <w:rPr>
          <w:rFonts w:ascii="黑体" w:hAnsi="黑体" w:hint="eastAsia"/>
        </w:rPr>
        <w:t>λ=</w:t>
      </w:r>
      <w:r>
        <w:rPr>
          <w:rFonts w:ascii="黑体" w:hAnsi="黑体"/>
        </w:rPr>
        <w:t xml:space="preserve">a+b </w:t>
      </w:r>
      <w:r>
        <w:rPr>
          <w:rFonts w:ascii="黑体" w:hAnsi="黑体" w:hint="eastAsia"/>
        </w:rPr>
        <w:t xml:space="preserve">或 </w:t>
      </w:r>
      <w:r>
        <w:rPr>
          <w:rFonts w:ascii="黑体" w:hAnsi="黑体"/>
        </w:rPr>
        <w:t xml:space="preserve">b-d, </w:t>
      </w:r>
      <w:r>
        <w:rPr>
          <w:rFonts w:ascii="黑体" w:hAnsi="黑体" w:hint="eastAsia"/>
        </w:rPr>
        <w:t>使用</w:t>
      </w:r>
      <w:r>
        <w:rPr>
          <w:rFonts w:ascii="黑体" w:hAnsi="黑体"/>
        </w:rPr>
        <w:t>trace</w:t>
      </w:r>
    </w:p>
    <w:p w:rsidR="0063511E" w:rsidRDefault="00245369" w:rsidP="00EB7F72">
      <w:pPr>
        <w:pStyle w:val="bourneli2"/>
        <w:rPr>
          <w:rFonts w:ascii="黑体" w:hAnsi="黑体"/>
        </w:rPr>
      </w:pPr>
      <w:r>
        <w:rPr>
          <w:rFonts w:ascii="黑体" w:hAnsi="黑体"/>
        </w:rPr>
        <w:t xml:space="preserve">31 </w:t>
      </w:r>
      <w:r>
        <w:rPr>
          <w:rFonts w:ascii="黑体" w:hAnsi="黑体" w:hint="eastAsia"/>
        </w:rPr>
        <w:t>好像</w:t>
      </w:r>
      <w:r>
        <w:rPr>
          <w:rFonts w:ascii="黑体" w:hAnsi="黑体"/>
        </w:rPr>
        <w:t>就是排列组合了一下，P</w:t>
      </w:r>
      <w:r>
        <w:rPr>
          <w:rFonts w:ascii="黑体" w:hAnsi="黑体"/>
          <w:vertAlign w:val="superscript"/>
        </w:rPr>
        <w:t>T</w:t>
      </w:r>
      <w:r>
        <w:rPr>
          <w:rFonts w:ascii="黑体" w:hAnsi="黑体"/>
        </w:rPr>
        <w:t>X</w:t>
      </w:r>
      <w:r>
        <w:rPr>
          <w:rFonts w:ascii="黑体" w:hAnsi="黑体"/>
          <w:vertAlign w:val="subscript"/>
        </w:rPr>
        <w:t>B</w:t>
      </w:r>
      <w:r>
        <w:rPr>
          <w:rFonts w:ascii="黑体" w:hAnsi="黑体"/>
        </w:rPr>
        <w:t>=X</w:t>
      </w:r>
      <w:r>
        <w:rPr>
          <w:rFonts w:ascii="黑体" w:hAnsi="黑体"/>
          <w:vertAlign w:val="subscript"/>
        </w:rPr>
        <w:t>A</w:t>
      </w:r>
    </w:p>
    <w:p w:rsidR="00245369" w:rsidRDefault="008B4F86" w:rsidP="00EB7F72">
      <w:pPr>
        <w:pStyle w:val="bourneli2"/>
        <w:rPr>
          <w:rFonts w:ascii="黑体" w:hAnsi="黑体"/>
        </w:rPr>
      </w:pPr>
      <w:r>
        <w:rPr>
          <w:rFonts w:ascii="黑体" w:hAnsi="黑体"/>
        </w:rPr>
        <w:t>32(a)N(A)=span(u),C(A)=span(w,v)</w:t>
      </w:r>
    </w:p>
    <w:p w:rsidR="008B4F86" w:rsidRDefault="008B4F86" w:rsidP="00EB7F72">
      <w:pPr>
        <w:pStyle w:val="bourneli2"/>
        <w:rPr>
          <w:rFonts w:ascii="黑体" w:hAnsi="黑体"/>
        </w:rPr>
      </w:pPr>
      <w:r>
        <w:rPr>
          <w:rFonts w:ascii="黑体" w:hAnsi="黑体"/>
        </w:rPr>
        <w:t>(b)u=(1,0,0),v=(0,1,0),w=(0,0,1)</w:t>
      </w:r>
    </w:p>
    <w:p w:rsidR="008B4F86" w:rsidRDefault="008B4F86" w:rsidP="00EB7F72">
      <w:pPr>
        <w:pStyle w:val="bourneli2"/>
      </w:pP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>null space</w:t>
      </w:r>
      <w:r>
        <w:rPr>
          <w:rFonts w:hint="eastAsia"/>
        </w:rPr>
        <w:t>在</w:t>
      </w:r>
      <w:r>
        <w:t>column space</w:t>
      </w:r>
    </w:p>
    <w:p w:rsidR="008B4F86" w:rsidRDefault="00C51AC1" w:rsidP="00EB7F72">
      <w:pPr>
        <w:pStyle w:val="bourneli2"/>
      </w:pPr>
      <w:r>
        <w:rPr>
          <w:rFonts w:hint="eastAsia"/>
        </w:rPr>
        <w:t>3</w:t>
      </w:r>
      <w:r>
        <w:t xml:space="preserve">3 </w:t>
      </w:r>
      <w:r>
        <w:rPr>
          <w:rFonts w:hint="eastAsia"/>
        </w:rPr>
        <w:t>都是</w:t>
      </w:r>
      <w:r>
        <w:rPr>
          <w:rFonts w:hint="eastAsia"/>
        </w:rPr>
        <w:t>0</w:t>
      </w:r>
    </w:p>
    <w:p w:rsidR="00C51AC1" w:rsidRDefault="00A17F6C" w:rsidP="00EB7F72">
      <w:pPr>
        <w:pStyle w:val="bourneli2"/>
      </w:pPr>
      <w:r>
        <w:t xml:space="preserve">34 </w:t>
      </w:r>
      <w:r>
        <w:rPr>
          <w:rFonts w:ascii="黑体" w:hAnsi="黑体" w:hint="eastAsia"/>
        </w:rPr>
        <w:t>λ</w:t>
      </w:r>
      <w:r>
        <w:t>=1</w:t>
      </w:r>
      <w:r>
        <w:rPr>
          <w:rFonts w:hint="eastAsia"/>
        </w:rPr>
        <w:t>，</w:t>
      </w:r>
      <w:r>
        <w:t>x=(1,1,1,1)</w:t>
      </w:r>
      <w:r>
        <w:rPr>
          <w:rFonts w:hint="eastAsia"/>
        </w:rPr>
        <w:t>一定存在</w:t>
      </w:r>
      <w:r>
        <w:t>。</w:t>
      </w:r>
      <w:r w:rsidR="00C412F7">
        <w:rPr>
          <w:rFonts w:hint="eastAsia"/>
        </w:rPr>
        <w:t>其他</w:t>
      </w:r>
      <w:r w:rsidR="00C412F7">
        <w:t>是哪个需要</w:t>
      </w:r>
      <w:r w:rsidR="00C412F7">
        <w:rPr>
          <w:rFonts w:hint="eastAsia"/>
        </w:rPr>
        <w:t>虚数</w:t>
      </w:r>
      <w:r w:rsidR="00C412F7">
        <w:t>计算。</w:t>
      </w:r>
    </w:p>
    <w:p w:rsidR="00C412F7" w:rsidRDefault="006749E8" w:rsidP="00EB7F72">
      <w:pPr>
        <w:pStyle w:val="bourneli2"/>
        <w:rPr>
          <w:rFonts w:ascii="黑体" w:hAnsi="黑体"/>
          <w:vertAlign w:val="superscript"/>
        </w:rPr>
      </w:pPr>
      <w:r>
        <w:rPr>
          <w:rFonts w:hint="eastAsia"/>
        </w:rPr>
        <w:t>37</w:t>
      </w:r>
      <w:r>
        <w:t>使用</w:t>
      </w:r>
      <w:r>
        <w:rPr>
          <w:rFonts w:hint="eastAsia"/>
        </w:rPr>
        <w:t>25</w:t>
      </w:r>
      <w:r>
        <w:rPr>
          <w:rFonts w:hint="eastAsia"/>
        </w:rPr>
        <w:t>题</w:t>
      </w:r>
      <w:r>
        <w:t>结论即可</w:t>
      </w:r>
      <w:r w:rsidR="00D60D2F">
        <w:rPr>
          <w:rFonts w:ascii="黑体" w:hAnsi="黑体"/>
        </w:rPr>
        <w:t>A</w:t>
      </w:r>
      <w:r w:rsidR="00D60D2F">
        <w:rPr>
          <w:rFonts w:ascii="黑体" w:hAnsi="黑体" w:hint="eastAsia"/>
          <w:vertAlign w:val="superscript"/>
        </w:rPr>
        <w:t>∞</w:t>
      </w:r>
      <w:r w:rsidR="00D60D2F">
        <w:rPr>
          <w:rFonts w:ascii="黑体" w:hAnsi="黑体"/>
        </w:rPr>
        <w:t>=</w:t>
      </w:r>
      <w:r w:rsidR="00D60D2F" w:rsidRPr="006B1855">
        <w:rPr>
          <w:rFonts w:ascii="黑体" w:hAnsi="黑体"/>
        </w:rPr>
        <w:t xml:space="preserve"> </w:t>
      </w:r>
      <w:r w:rsidR="00D60D2F">
        <w:rPr>
          <w:rFonts w:ascii="黑体" w:hAnsi="黑体"/>
        </w:rPr>
        <w:t>X</w:t>
      </w:r>
      <w:r w:rsidR="00D60D2F">
        <w:rPr>
          <w:rFonts w:ascii="黑体" w:hAnsi="黑体" w:hint="eastAsia"/>
        </w:rPr>
        <w:t>Λ</w:t>
      </w:r>
      <w:r w:rsidR="00D60D2F">
        <w:rPr>
          <w:rFonts w:ascii="黑体" w:hAnsi="黑体" w:hint="eastAsia"/>
          <w:vertAlign w:val="superscript"/>
        </w:rPr>
        <w:t>∞</w:t>
      </w:r>
      <w:r w:rsidR="00D60D2F">
        <w:rPr>
          <w:rFonts w:ascii="黑体" w:hAnsi="黑体" w:hint="eastAsia"/>
        </w:rPr>
        <w:t>X</w:t>
      </w:r>
      <w:r w:rsidR="00D60D2F">
        <w:rPr>
          <w:rFonts w:ascii="黑体" w:hAnsi="黑体"/>
          <w:vertAlign w:val="superscript"/>
        </w:rPr>
        <w:t>-1</w:t>
      </w:r>
    </w:p>
    <w:p w:rsidR="009545A1" w:rsidRPr="009545A1" w:rsidRDefault="009545A1" w:rsidP="00EB7F72">
      <w:pPr>
        <w:pStyle w:val="bourneli2"/>
        <w:rPr>
          <w:rFonts w:ascii="黑体" w:hAnsi="黑体"/>
        </w:rPr>
      </w:pPr>
    </w:p>
    <w:p w:rsidR="009545A1" w:rsidRDefault="00F912F9" w:rsidP="00F912F9">
      <w:pPr>
        <w:pStyle w:val="bourneli1"/>
      </w:pPr>
      <w:r>
        <w:rPr>
          <w:rFonts w:hint="eastAsia"/>
        </w:rPr>
        <w:t>P</w:t>
      </w:r>
      <w:r>
        <w:t>roblem Set 6.2</w:t>
      </w:r>
    </w:p>
    <w:p w:rsidR="00F912F9" w:rsidRDefault="00A60D6F" w:rsidP="00A60D6F">
      <w:pPr>
        <w:pStyle w:val="bourneli2"/>
        <w:rPr>
          <w:rFonts w:ascii="黑体" w:hAnsi="黑体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特征</w:t>
      </w:r>
      <w:r>
        <w:t>向量</w:t>
      </w:r>
      <w:r>
        <w:t>x</w:t>
      </w:r>
      <w:r>
        <w:t>不变，</w:t>
      </w:r>
      <w:r>
        <w:rPr>
          <w:rFonts w:hint="eastAsia"/>
        </w:rPr>
        <w:t>新</w:t>
      </w:r>
      <w:r>
        <w:t>的特征向量矩阵为</w:t>
      </w:r>
      <w:r>
        <w:rPr>
          <w:rFonts w:ascii="黑体" w:hAnsi="黑体" w:hint="eastAsia"/>
        </w:rPr>
        <w:t>Λ=Λ+</w:t>
      </w:r>
      <w:r>
        <w:rPr>
          <w:rFonts w:ascii="黑体" w:hAnsi="黑体"/>
        </w:rPr>
        <w:t>2I</w:t>
      </w:r>
    </w:p>
    <w:p w:rsidR="00A178C4" w:rsidRDefault="00A178C4" w:rsidP="00A60D6F">
      <w:pPr>
        <w:pStyle w:val="bourneli2"/>
        <w:rPr>
          <w:rFonts w:ascii="黑体" w:hAnsi="黑体"/>
        </w:rPr>
      </w:pPr>
      <w:r>
        <w:rPr>
          <w:rFonts w:ascii="黑体" w:hAnsi="黑体"/>
        </w:rPr>
        <w:t>4</w:t>
      </w:r>
      <w:r w:rsidR="00380073">
        <w:rPr>
          <w:rFonts w:ascii="黑体" w:hAnsi="黑体"/>
        </w:rPr>
        <w:t xml:space="preserve"> (a)</w:t>
      </w:r>
      <w:r w:rsidR="00380073">
        <w:rPr>
          <w:rFonts w:ascii="黑体" w:hAnsi="黑体" w:hint="eastAsia"/>
        </w:rPr>
        <w:t>特征值</w:t>
      </w:r>
      <w:r w:rsidR="00380073">
        <w:rPr>
          <w:rFonts w:ascii="黑体" w:hAnsi="黑体"/>
        </w:rPr>
        <w:t>可能为</w:t>
      </w:r>
      <w:r w:rsidR="00380073">
        <w:rPr>
          <w:rFonts w:ascii="黑体" w:hAnsi="黑体" w:hint="eastAsia"/>
        </w:rPr>
        <w:t>0，</w:t>
      </w:r>
      <w:r w:rsidR="00380073">
        <w:rPr>
          <w:rFonts w:ascii="黑体" w:hAnsi="黑体"/>
        </w:rPr>
        <w:t>导致A不可导</w:t>
      </w:r>
    </w:p>
    <w:p w:rsidR="00380073" w:rsidRDefault="00380073" w:rsidP="0038007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对；</w:t>
      </w:r>
      <w:r>
        <w:t>（</w:t>
      </w:r>
      <w:r>
        <w:rPr>
          <w:rFonts w:hint="eastAsia"/>
        </w:rPr>
        <w:t>c</w:t>
      </w:r>
      <w:r>
        <w:t>）</w:t>
      </w:r>
      <w:r>
        <w:rPr>
          <w:rFonts w:hint="eastAsia"/>
        </w:rPr>
        <w:t>对</w:t>
      </w:r>
      <w:r>
        <w:t>；（</w:t>
      </w:r>
      <w:r>
        <w:rPr>
          <w:rFonts w:hint="eastAsia"/>
        </w:rPr>
        <w:t>d</w:t>
      </w:r>
      <w:r>
        <w:t>）</w:t>
      </w:r>
      <w:r>
        <w:rPr>
          <w:rFonts w:hint="eastAsia"/>
        </w:rPr>
        <w:t>可逆</w:t>
      </w:r>
      <w:r>
        <w:t>不一定可对角化，</w:t>
      </w:r>
      <w:r>
        <w:rPr>
          <w:rFonts w:hint="eastAsia"/>
        </w:rPr>
        <w:t>因为</w:t>
      </w:r>
      <w:r>
        <w:t>特征值的维度</w:t>
      </w:r>
      <w:r>
        <w:rPr>
          <w:rFonts w:hint="eastAsia"/>
        </w:rPr>
        <w:t>不够。特征</w:t>
      </w:r>
      <w:r>
        <w:t>值重复，不可对角化</w:t>
      </w:r>
      <w:r>
        <w:rPr>
          <w:rFonts w:hint="eastAsia"/>
        </w:rPr>
        <w:t>，但是</w:t>
      </w:r>
      <w:r>
        <w:t>可以逆，比如单位矩阵。</w:t>
      </w:r>
    </w:p>
    <w:p w:rsidR="00873D6B" w:rsidRDefault="0011708B" w:rsidP="00873D6B">
      <w:pPr>
        <w:pStyle w:val="bourneli2"/>
        <w:numPr>
          <w:ilvl w:val="0"/>
          <w:numId w:val="18"/>
        </w:numPr>
      </w:pPr>
      <w:r>
        <w:rPr>
          <w:rFonts w:hint="eastAsia"/>
        </w:rPr>
        <w:t>单位矩阵的特征</w:t>
      </w:r>
      <w:r>
        <w:t>矩阵可以构成单位向量</w:t>
      </w:r>
      <w:r w:rsidR="005D4EC7">
        <w:rPr>
          <w:rFonts w:hint="eastAsia"/>
        </w:rPr>
        <w:t>，上三角</w:t>
      </w:r>
      <w:r w:rsidR="005D4EC7">
        <w:t>矩阵相乘仍然可以得到上三角矩阵。</w:t>
      </w:r>
    </w:p>
    <w:p w:rsidR="005D4EC7" w:rsidRPr="00873D6B" w:rsidRDefault="00873D6B" w:rsidP="00873D6B">
      <w:pPr>
        <w:pStyle w:val="bourneli2"/>
      </w:pPr>
      <w:r>
        <w:rPr>
          <w:rFonts w:hint="eastAsia"/>
        </w:rPr>
        <w:lastRenderedPageBreak/>
        <w:t xml:space="preserve">7 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mr>
            </m:m>
          </m:e>
        </m:d>
      </m:oMath>
    </w:p>
    <w:p w:rsidR="00873D6B" w:rsidRDefault="00866032" w:rsidP="00873D6B">
      <w:pPr>
        <w:pStyle w:val="bourneli2"/>
        <w:rPr>
          <w:rFonts w:ascii="黑体" w:hAnsi="黑体"/>
        </w:rPr>
      </w:pPr>
      <w:r>
        <w:t>9</w:t>
      </w:r>
      <w:r>
        <w:rPr>
          <w:rFonts w:ascii="黑体" w:hAnsi="黑体" w:hint="eastAsia"/>
        </w:rPr>
        <w:t>λ=1或-1/2</w:t>
      </w:r>
    </w:p>
    <w:p w:rsidR="00866032" w:rsidRDefault="003954A1" w:rsidP="009E5973">
      <w:pPr>
        <w:pStyle w:val="bourneli2"/>
        <w:numPr>
          <w:ilvl w:val="0"/>
          <w:numId w:val="19"/>
        </w:numPr>
        <w:rPr>
          <w:rFonts w:ascii="黑体" w:hAnsi="黑体"/>
        </w:rPr>
      </w:pPr>
      <w:r>
        <w:rPr>
          <w:rFonts w:ascii="黑体" w:hAnsi="黑体" w:hint="eastAsia"/>
        </w:rPr>
        <w:t>数学归纳法</w:t>
      </w:r>
    </w:p>
    <w:p w:rsidR="009E5973" w:rsidRDefault="009E5973" w:rsidP="004D3E32">
      <w:pPr>
        <w:pStyle w:val="bourneli2"/>
        <w:numPr>
          <w:ilvl w:val="0"/>
          <w:numId w:val="19"/>
        </w:numPr>
      </w:pPr>
      <w:r>
        <w:rPr>
          <w:rFonts w:hint="eastAsia"/>
        </w:rPr>
        <w:t>特征值</w:t>
      </w:r>
      <w:r w:rsidR="004D3E32">
        <w:t>不同，特征向量</w:t>
      </w:r>
      <w:r w:rsidR="004D3E32">
        <w:rPr>
          <w:rFonts w:hint="eastAsia"/>
        </w:rPr>
        <w:t>必</w:t>
      </w:r>
      <w:r>
        <w:t>线性独立，可逆且</w:t>
      </w:r>
      <w:r>
        <w:rPr>
          <w:rFonts w:hint="eastAsia"/>
        </w:rPr>
        <w:t>可</w:t>
      </w:r>
      <w:r>
        <w:t>对角化</w:t>
      </w:r>
    </w:p>
    <w:p w:rsidR="004D3E32" w:rsidRDefault="000F71DA" w:rsidP="000F71DA">
      <w:pPr>
        <w:pStyle w:val="bourneli2"/>
        <w:numPr>
          <w:ilvl w:val="0"/>
          <w:numId w:val="19"/>
        </w:numPr>
      </w:pPr>
      <w:r>
        <w:rPr>
          <w:rFonts w:hint="eastAsia"/>
        </w:rPr>
        <w:t>重复</w:t>
      </w:r>
      <w:r>
        <w:t>特征值，</w:t>
      </w:r>
      <w:r>
        <w:rPr>
          <w:rFonts w:hint="eastAsia"/>
        </w:rPr>
        <w:t>特征</w:t>
      </w:r>
      <w:r>
        <w:t>向量线性相关</w:t>
      </w:r>
      <w:r w:rsidR="00BC310F">
        <w:rPr>
          <w:rFonts w:hint="eastAsia"/>
        </w:rPr>
        <w:t>，</w:t>
      </w:r>
      <w:r w:rsidR="00BC310F">
        <w:t>不可逆，不可对角化</w:t>
      </w:r>
    </w:p>
    <w:p w:rsidR="000F71DA" w:rsidRDefault="00B6060D" w:rsidP="00B6060D">
      <w:pPr>
        <w:pStyle w:val="bourneli2"/>
      </w:pPr>
      <w:r>
        <w:t>15 A</w:t>
      </w:r>
      <w:r>
        <w:rPr>
          <w:vertAlign w:val="subscript"/>
        </w:rPr>
        <w:t>2</w:t>
      </w:r>
      <w:r>
        <w:rPr>
          <w:vertAlign w:val="superscript"/>
        </w:rPr>
        <w:t>n</w:t>
      </w:r>
      <w:r>
        <w:t>=0,</w:t>
      </w:r>
    </w:p>
    <w:p w:rsidR="00B6060D" w:rsidRDefault="00B60AE2" w:rsidP="00B6060D">
      <w:pPr>
        <w:pStyle w:val="bourneli2"/>
      </w:pPr>
      <w:r>
        <w:t>16</w:t>
      </w:r>
      <w:r w:rsidR="00836D5E">
        <w:t xml:space="preserve"> </w:t>
      </w:r>
      <w:r w:rsidR="00836D5E">
        <w:rPr>
          <w:rFonts w:hint="eastAsia"/>
        </w:rPr>
        <w:t>只</w:t>
      </w:r>
      <w:r w:rsidR="00836D5E">
        <w:t>看到了特征</w:t>
      </w:r>
      <w:r w:rsidR="00836D5E">
        <w:rPr>
          <w:rFonts w:hint="eastAsia"/>
        </w:rPr>
        <w:t>值</w:t>
      </w:r>
      <w:r w:rsidR="00836D5E">
        <w:t>为</w:t>
      </w:r>
      <w:r w:rsidR="00836D5E">
        <w:rPr>
          <w:rFonts w:hint="eastAsia"/>
        </w:rPr>
        <w:t>1</w:t>
      </w:r>
      <w:r w:rsidR="00836D5E">
        <w:rPr>
          <w:rFonts w:hint="eastAsia"/>
        </w:rPr>
        <w:t>的</w:t>
      </w:r>
      <w:r w:rsidR="00836D5E">
        <w:t>特征向量</w:t>
      </w:r>
    </w:p>
    <w:p w:rsidR="00836D5E" w:rsidRDefault="00836D5E" w:rsidP="00B6060D">
      <w:pPr>
        <w:pStyle w:val="bourneli2"/>
      </w:pPr>
      <w:r>
        <w:rPr>
          <w:rFonts w:hint="eastAsia"/>
        </w:rPr>
        <w:t xml:space="preserve">17 </w:t>
      </w:r>
      <w:r w:rsidR="00AF2DE7">
        <w:rPr>
          <w:rFonts w:hint="eastAsia"/>
        </w:rPr>
        <w:t>验证</w:t>
      </w:r>
      <w:r w:rsidR="00AF2DE7">
        <w:t>了</w:t>
      </w:r>
      <w:r w:rsidR="00AF2DE7">
        <w:t>power</w:t>
      </w:r>
      <w:r w:rsidR="00AF2DE7">
        <w:t>计算</w:t>
      </w:r>
    </w:p>
    <w:p w:rsidR="00AF2DE7" w:rsidRDefault="00AF2DE7" w:rsidP="00B6060D">
      <w:pPr>
        <w:pStyle w:val="bourneli2"/>
      </w:pPr>
      <w:r>
        <w:rPr>
          <w:rFonts w:hint="eastAsia"/>
        </w:rPr>
        <w:t xml:space="preserve">18 </w:t>
      </w:r>
      <w:r>
        <w:rPr>
          <w:rFonts w:hint="eastAsia"/>
        </w:rPr>
        <w:t>对称</w:t>
      </w:r>
      <w:r>
        <w:t>矩阵，对角后还是对称的</w:t>
      </w:r>
    </w:p>
    <w:p w:rsidR="00A442E8" w:rsidRDefault="00A442E8" w:rsidP="00B6060D">
      <w:pPr>
        <w:pStyle w:val="bourneli2"/>
      </w:pPr>
      <w:r>
        <w:rPr>
          <w:rFonts w:hint="eastAsia"/>
        </w:rPr>
        <w:t xml:space="preserve">19 </w:t>
      </w:r>
      <w:r>
        <w:rPr>
          <w:rFonts w:hint="eastAsia"/>
        </w:rPr>
        <w:t>上</w:t>
      </w:r>
      <w:r>
        <w:t>三角</w:t>
      </w:r>
      <w:r>
        <w:rPr>
          <w:rFonts w:hint="eastAsia"/>
        </w:rPr>
        <w:t>，</w:t>
      </w:r>
      <w:r>
        <w:t>power</w:t>
      </w:r>
      <w:r>
        <w:t>后还是上三角</w:t>
      </w:r>
    </w:p>
    <w:p w:rsidR="002C7925" w:rsidRDefault="002C7925" w:rsidP="00B6060D">
      <w:pPr>
        <w:pStyle w:val="bourneli2"/>
      </w:pPr>
      <w:r>
        <w:rPr>
          <w:rFonts w:hint="eastAsia"/>
        </w:rPr>
        <w:t xml:space="preserve">21 </w:t>
      </w:r>
      <w:r>
        <w:t>trace=</w:t>
      </w:r>
      <w:r>
        <w:rPr>
          <w:rFonts w:hint="eastAsia"/>
        </w:rPr>
        <w:t>特征值</w:t>
      </w:r>
      <w:r>
        <w:t>值之和</w:t>
      </w:r>
    </w:p>
    <w:p w:rsidR="00703082" w:rsidRDefault="00703082" w:rsidP="00B6060D">
      <w:pPr>
        <w:pStyle w:val="bourneli2"/>
      </w:pPr>
      <w:r>
        <w:rPr>
          <w:rFonts w:hint="eastAsia"/>
        </w:rPr>
        <w:t xml:space="preserve">23 </w:t>
      </w:r>
      <w:r>
        <w:t>S</w:t>
      </w:r>
      <w:r>
        <w:t>可逆，说明特征只足够，可以对角化，那么块状也可以，</w:t>
      </w:r>
      <w:r>
        <w:rPr>
          <w:rFonts w:hint="eastAsia"/>
        </w:rPr>
        <w:t>特征值</w:t>
      </w:r>
      <w:r>
        <w:t>此时的作用不大。</w:t>
      </w:r>
    </w:p>
    <w:p w:rsidR="00C32656" w:rsidRDefault="00C32656" w:rsidP="00B6060D">
      <w:pPr>
        <w:pStyle w:val="bourneli2"/>
      </w:pPr>
      <w:r>
        <w:rPr>
          <w:rFonts w:hint="eastAsia"/>
        </w:rPr>
        <w:t>25 A</w:t>
      </w:r>
      <w:r>
        <w:rPr>
          <w:vertAlign w:val="superscript"/>
        </w:rPr>
        <w:t>T</w:t>
      </w:r>
      <w:r>
        <w:t>(A</w:t>
      </w:r>
      <w:r>
        <w:rPr>
          <w:vertAlign w:val="superscript"/>
        </w:rPr>
        <w:t>T</w:t>
      </w:r>
      <w:r>
        <w:t>-I)=0</w:t>
      </w:r>
      <w:r>
        <w:rPr>
          <w:rFonts w:hint="eastAsia"/>
        </w:rPr>
        <w:t>可以</w:t>
      </w:r>
      <w:r>
        <w:t>拿到</w:t>
      </w:r>
      <w:r>
        <w:t>A</w:t>
      </w:r>
      <w:r>
        <w:t>的</w:t>
      </w:r>
      <w:r>
        <w:rPr>
          <w:rFonts w:hint="eastAsia"/>
        </w:rPr>
        <w:t>左</w:t>
      </w:r>
      <w:r>
        <w:rPr>
          <w:rFonts w:hint="eastAsia"/>
        </w:rPr>
        <w:t>0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此时</w:t>
      </w:r>
      <w:r>
        <w:t>特征值为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t>A</w:t>
      </w:r>
      <w:r>
        <w:rPr>
          <w:vertAlign w:val="superscript"/>
        </w:rPr>
        <w:t>2</w:t>
      </w:r>
      <w:r>
        <w:t>=A</w:t>
      </w:r>
      <w:r>
        <w:rPr>
          <w:rFonts w:hint="eastAsia"/>
        </w:rPr>
        <w:t>可以</w:t>
      </w:r>
      <w:r>
        <w:t>拿到</w:t>
      </w:r>
      <w:r>
        <w:t>A</w:t>
      </w:r>
      <w:r>
        <w:t>的列空间，此时特征值为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>由于</w:t>
      </w:r>
      <w:r>
        <w:rPr>
          <w:rFonts w:hint="eastAsia"/>
        </w:rPr>
        <w:t>列空间</w:t>
      </w:r>
      <w:r>
        <w:t>+</w:t>
      </w:r>
      <w:r>
        <w:t>左零空间</w:t>
      </w:r>
      <w:r>
        <w:rPr>
          <w:rFonts w:hint="eastAsia"/>
        </w:rPr>
        <w:t>可以</w:t>
      </w:r>
      <w:r>
        <w:t>span</w:t>
      </w:r>
      <w:r>
        <w:t>整个空间，那么可逆。</w:t>
      </w:r>
    </w:p>
    <w:p w:rsidR="007E2C2C" w:rsidRDefault="007E2C2C" w:rsidP="00B6060D">
      <w:pPr>
        <w:pStyle w:val="bourneli2"/>
      </w:pPr>
      <w:r>
        <w:rPr>
          <w:rFonts w:hint="eastAsia"/>
        </w:rPr>
        <w:t xml:space="preserve">26 </w:t>
      </w:r>
      <w:r>
        <w:rPr>
          <w:rFonts w:hint="eastAsia"/>
        </w:rPr>
        <w:t>列</w:t>
      </w:r>
      <w:r>
        <w:t>空间的基友是左零空间，行空间的基友是</w:t>
      </w:r>
      <w:r>
        <w:rPr>
          <w:rFonts w:hint="eastAsia"/>
        </w:rPr>
        <w:t>0</w:t>
      </w:r>
      <w:r>
        <w:rPr>
          <w:rFonts w:hint="eastAsia"/>
        </w:rPr>
        <w:t>空间</w:t>
      </w:r>
      <w:r>
        <w:t>，不要由于行列相同，就偷换概念</w:t>
      </w:r>
    </w:p>
    <w:p w:rsidR="007E2C2C" w:rsidRDefault="00AF4EAE" w:rsidP="00B6060D">
      <w:pPr>
        <w:pStyle w:val="bourneli2"/>
      </w:pPr>
      <w:r>
        <w:rPr>
          <w:rFonts w:hint="eastAsia"/>
        </w:rPr>
        <w:t xml:space="preserve">28 </w:t>
      </w:r>
      <w:r>
        <w:rPr>
          <w:rFonts w:hint="eastAsia"/>
        </w:rPr>
        <w:t>简单</w:t>
      </w:r>
      <w:r>
        <w:t>替换即可</w:t>
      </w:r>
    </w:p>
    <w:p w:rsidR="00277F67" w:rsidRDefault="008748F2" w:rsidP="00B6060D">
      <w:pPr>
        <w:pStyle w:val="bourneli2"/>
      </w:pPr>
      <w:r>
        <w:rPr>
          <w:rFonts w:hint="eastAsia"/>
        </w:rPr>
        <w:t xml:space="preserve">32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nary>
        <m:r>
          <m:rPr>
            <m:sty m:val="p"/>
          </m:rPr>
          <w:rPr>
            <w:rFonts w:ascii="Cambria Math" w:hAnsi="Cambria Math"/>
          </w:rPr>
          <m:t>=S(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77F67">
        <w:rPr>
          <w:rFonts w:hint="eastAsia"/>
        </w:rPr>
        <w:t>=0</w:t>
      </w:r>
      <w:r w:rsidR="00277F67">
        <w:t>,</w:t>
      </w:r>
      <w:r w:rsidR="00277F67">
        <w:rPr>
          <w:rFonts w:hint="eastAsia"/>
        </w:rPr>
        <w:t>中间</w:t>
      </w:r>
      <w:r w:rsidR="00277F67">
        <w:t>那部分</w:t>
      </w:r>
      <w:r w:rsidR="00277F67">
        <w:rPr>
          <w:rFonts w:hint="eastAsia"/>
        </w:rPr>
        <w:t>连乘是</w:t>
      </w:r>
      <w:r w:rsidR="00277F67">
        <w:t>为</w:t>
      </w:r>
      <w:r w:rsidR="00277F67">
        <w:rPr>
          <w:rFonts w:hint="eastAsia"/>
        </w:rPr>
        <w:t>0</w:t>
      </w:r>
      <w:r w:rsidR="00277F67">
        <w:rPr>
          <w:rFonts w:hint="eastAsia"/>
        </w:rPr>
        <w:t>的</w:t>
      </w:r>
      <w:r w:rsidR="00277F67">
        <w:t>。</w:t>
      </w:r>
    </w:p>
    <w:p w:rsidR="008748F2" w:rsidRDefault="00277F67" w:rsidP="00277F67">
      <w:r>
        <w:rPr>
          <w:rFonts w:hint="eastAsia"/>
        </w:rPr>
        <w:t>用</w:t>
      </w:r>
      <w:r>
        <w:rPr>
          <w:rFonts w:ascii="黑体" w:hAnsi="黑体" w:hint="eastAsia"/>
        </w:rPr>
        <w:t>λ</w:t>
      </w:r>
      <w:r>
        <w:rPr>
          <w:rFonts w:hint="eastAsia"/>
        </w:rPr>
        <w:t>代替</w:t>
      </w:r>
      <w:r>
        <w:t>A</w:t>
      </w:r>
      <w:r>
        <w:t>，得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eastAsia="黑体" w:hAnsi="Cambria Math"/>
                        <w:bCs/>
                        <w:kern w:val="44"/>
                        <w:sz w:val="32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A-λI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nary>
      </m:oMath>
      <w:r>
        <w:rPr>
          <w:rFonts w:hint="eastAsia"/>
        </w:rPr>
        <w:t>总</w:t>
      </w:r>
      <w:r>
        <w:t>成立。</w:t>
      </w:r>
    </w:p>
    <w:p w:rsidR="00277F67" w:rsidRDefault="000E1C70" w:rsidP="000E1C70">
      <w:pPr>
        <w:pStyle w:val="bourneli2"/>
      </w:pPr>
      <w:r>
        <w:rPr>
          <w:rFonts w:hint="eastAsia"/>
        </w:rPr>
        <w:lastRenderedPageBreak/>
        <w:t xml:space="preserve">37 </w:t>
      </w:r>
      <w:r>
        <w:rPr>
          <w:rFonts w:hint="eastAsia"/>
        </w:rPr>
        <w:t>等式</w:t>
      </w:r>
      <w:r>
        <w:t>右边往左证明比较容易</w:t>
      </w:r>
    </w:p>
    <w:p w:rsidR="000E1C70" w:rsidRDefault="009D44B3" w:rsidP="000E1C70">
      <w:pPr>
        <w:pStyle w:val="bourneli2"/>
      </w:pPr>
      <w:r>
        <w:t>38 C=-1/(n+1)</w:t>
      </w:r>
    </w:p>
    <w:p w:rsidR="00495694" w:rsidRDefault="00495694" w:rsidP="004F73A1"/>
    <w:p w:rsidR="004F73A1" w:rsidRDefault="004F73A1" w:rsidP="00495694">
      <w:pPr>
        <w:pStyle w:val="bourneli1"/>
      </w:pPr>
      <w:r>
        <w:t>Problem Set 8.3</w:t>
      </w:r>
    </w:p>
    <w:p w:rsidR="004F73A1" w:rsidRDefault="004F73A1" w:rsidP="004F73A1">
      <w:pPr>
        <w:pStyle w:val="bourneli2"/>
      </w:pPr>
      <w:r>
        <w:rPr>
          <w:rFonts w:hint="eastAsia"/>
        </w:rPr>
        <w:t xml:space="preserve">1 </w:t>
      </w:r>
      <w:r>
        <w:t>x=(0.</w:t>
      </w:r>
      <w:r w:rsidR="00B01023">
        <w:t>6</w:t>
      </w:r>
      <w:r>
        <w:t>,</w:t>
      </w:r>
      <w:r w:rsidR="00B01023">
        <w:t>0.4</w:t>
      </w:r>
      <w:r>
        <w:t>)</w:t>
      </w:r>
    </w:p>
    <w:p w:rsidR="00E2318C" w:rsidRDefault="00E2318C" w:rsidP="004F73A1">
      <w:pPr>
        <w:pStyle w:val="bourneli2"/>
      </w:pPr>
      <w:r>
        <w:t xml:space="preserve">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mr>
            </m:m>
          </m:e>
        </m:d>
      </m:oMath>
    </w:p>
    <w:p w:rsidR="00693273" w:rsidRDefault="00693273" w:rsidP="004F73A1">
      <w:pPr>
        <w:pStyle w:val="bourneli2"/>
      </w:pPr>
      <w:r>
        <w:rPr>
          <w:rFonts w:hint="eastAsia"/>
        </w:rPr>
        <w:t xml:space="preserve">3 </w:t>
      </w:r>
      <w:r>
        <w:rPr>
          <w:rFonts w:hint="eastAsia"/>
        </w:rPr>
        <w:t>无论</w:t>
      </w:r>
      <w:r>
        <w:t>怎么样，</w:t>
      </w:r>
      <w:r>
        <w:rPr>
          <w:rFonts w:hint="eastAsia"/>
        </w:rPr>
        <w:t>稳态</w:t>
      </w:r>
      <w:r>
        <w:t>的向量与</w:t>
      </w:r>
      <w:r>
        <w:t>u</w:t>
      </w:r>
      <w:r>
        <w:rPr>
          <w:vertAlign w:val="subscript"/>
        </w:rPr>
        <w:t>0</w:t>
      </w:r>
      <w:r>
        <w:rPr>
          <w:rFonts w:hint="eastAsia"/>
        </w:rPr>
        <w:t>无关</w:t>
      </w:r>
      <w:r>
        <w:t>，但是需要</w:t>
      </w:r>
      <w:r>
        <w:rPr>
          <w:rFonts w:hint="eastAsia"/>
        </w:rPr>
        <w:t>明确</w:t>
      </w:r>
      <w:r>
        <w:t>的证明。</w:t>
      </w:r>
      <w:r>
        <w:rPr>
          <w:rFonts w:hint="eastAsia"/>
        </w:rPr>
        <w:t>c</w:t>
      </w:r>
      <w:r>
        <w:softHyphen/>
      </w:r>
      <w:r>
        <w:rPr>
          <w:vertAlign w:val="subscript"/>
        </w:rPr>
        <w:t>1</w:t>
      </w:r>
      <w:r>
        <w:t>x</w:t>
      </w:r>
      <w:r>
        <w:softHyphen/>
      </w:r>
      <w:r>
        <w:rPr>
          <w:vertAlign w:val="subscript"/>
        </w:rPr>
        <w:t>1</w:t>
      </w:r>
      <w:r>
        <w:rPr>
          <w:rFonts w:hint="eastAsia"/>
        </w:rPr>
        <w:t>是</w:t>
      </w:r>
      <w:r>
        <w:t>一个</w:t>
      </w:r>
      <w:r>
        <w:t>probability vector</w:t>
      </w:r>
      <w:r>
        <w:rPr>
          <w:rFonts w:hint="eastAsia"/>
        </w:rPr>
        <w:t>即是</w:t>
      </w:r>
      <w:r>
        <w:t>稳态。</w:t>
      </w:r>
    </w:p>
    <w:p w:rsidR="005971CD" w:rsidRDefault="005971CD" w:rsidP="004F73A1">
      <w:pPr>
        <w:pStyle w:val="bourneli2"/>
      </w:pPr>
      <w:r>
        <w:rPr>
          <w:rFonts w:hint="eastAsia"/>
        </w:rPr>
        <w:t>对于</w:t>
      </w:r>
      <w:r w:rsidR="00455BAF">
        <w:t>存在</w:t>
      </w:r>
      <w:r w:rsidR="00455BAF">
        <w:rPr>
          <w:rFonts w:hint="eastAsia"/>
        </w:rPr>
        <w:t>0,</w:t>
      </w:r>
      <w:r w:rsidR="00455BAF">
        <w:t>0</w:t>
      </w:r>
      <w:r w:rsidR="00455BAF">
        <w:rPr>
          <w:rFonts w:hint="eastAsia"/>
        </w:rPr>
        <w:t>,</w:t>
      </w:r>
      <w:r w:rsidR="00455BAF">
        <w:t>1markov</w:t>
      </w:r>
      <w:r w:rsidR="00455BAF">
        <w:rPr>
          <w:rFonts w:hint="eastAsia"/>
        </w:rPr>
        <w:t>矩阵</w:t>
      </w:r>
      <w:r w:rsidR="00455BAF">
        <w:t>，</w:t>
      </w:r>
      <w:r w:rsidR="00455BAF">
        <w:rPr>
          <w:rFonts w:hint="eastAsia"/>
        </w:rPr>
        <w:t>终态</w:t>
      </w:r>
      <w:r w:rsidR="00455BAF">
        <w:t>必须为（</w:t>
      </w:r>
      <w:r w:rsidR="00455BAF">
        <w:rPr>
          <w:rFonts w:hint="eastAsia"/>
        </w:rPr>
        <w:t>0,0,1</w:t>
      </w:r>
      <w:r w:rsidR="00455BAF">
        <w:t>）</w:t>
      </w:r>
      <w:r w:rsidR="005765D4">
        <w:rPr>
          <w:rFonts w:hint="eastAsia"/>
        </w:rPr>
        <w:t>，</w:t>
      </w:r>
      <w:r w:rsidR="005765D4">
        <w:t>必须</w:t>
      </w:r>
      <w:r w:rsidR="005765D4">
        <w:rPr>
          <w:rFonts w:hint="eastAsia"/>
        </w:rPr>
        <w:t>将</w:t>
      </w:r>
      <w:r w:rsidR="005765D4">
        <w:t>终态放在最后一列</w:t>
      </w:r>
      <w:r w:rsidR="006D551A">
        <w:rPr>
          <w:rFonts w:hint="eastAsia"/>
        </w:rPr>
        <w:t>,</w:t>
      </w:r>
      <w:r w:rsidR="006D551A">
        <w:rPr>
          <w:rFonts w:hint="eastAsia"/>
        </w:rPr>
        <w:t>位置</w:t>
      </w:r>
      <w:r w:rsidR="006D551A">
        <w:t>不重要</w:t>
      </w:r>
    </w:p>
    <w:p w:rsidR="005765D4" w:rsidRDefault="005765D4" w:rsidP="002010D6">
      <w:pPr>
        <w:pStyle w:val="bourneli2"/>
        <w:rPr>
          <w:rFonts w:ascii="黑体" w:hAnsi="黑体"/>
        </w:rPr>
      </w:pPr>
      <w:r>
        <w:rPr>
          <w:rFonts w:hint="eastAsia"/>
        </w:rPr>
        <w:t xml:space="preserve">4 </w:t>
      </w:r>
      <w:r w:rsidR="002010D6">
        <w:t>A</w:t>
      </w:r>
      <w:r w:rsidR="002010D6">
        <w:rPr>
          <w:vertAlign w:val="superscript"/>
        </w:rPr>
        <w:t>T</w:t>
      </w:r>
      <w:r w:rsidR="002010D6">
        <w:t>=(S</w:t>
      </w:r>
      <w:r w:rsidR="002010D6">
        <w:rPr>
          <w:rFonts w:ascii="黑体" w:hAnsi="黑体" w:hint="eastAsia"/>
        </w:rPr>
        <w:t>Λ</w:t>
      </w:r>
      <w:r w:rsidR="002010D6">
        <w:t>S</w:t>
      </w:r>
      <w:r w:rsidR="002010D6">
        <w:rPr>
          <w:vertAlign w:val="superscript"/>
        </w:rPr>
        <w:t>-1</w:t>
      </w:r>
      <w:r w:rsidR="002010D6">
        <w:t>)</w:t>
      </w:r>
      <w:r w:rsidR="002010D6">
        <w:rPr>
          <w:vertAlign w:val="superscript"/>
        </w:rPr>
        <w:t>T</w:t>
      </w:r>
      <w:r w:rsidR="002010D6">
        <w:t>=(S</w:t>
      </w:r>
      <w:r w:rsidR="002010D6">
        <w:rPr>
          <w:vertAlign w:val="superscript"/>
        </w:rPr>
        <w:t>T</w:t>
      </w:r>
      <w:r w:rsidR="002010D6">
        <w:t>)</w:t>
      </w:r>
      <w:r w:rsidR="002010D6">
        <w:rPr>
          <w:vertAlign w:val="superscript"/>
        </w:rPr>
        <w:t>-1</w:t>
      </w:r>
      <w:r w:rsidR="002010D6">
        <w:rPr>
          <w:rFonts w:ascii="黑体" w:hAnsi="黑体" w:hint="eastAsia"/>
        </w:rPr>
        <w:t>Λ</w:t>
      </w:r>
      <w:r w:rsidR="002010D6">
        <w:rPr>
          <w:rFonts w:ascii="黑体" w:hAnsi="黑体" w:hint="eastAsia"/>
          <w:vertAlign w:val="superscript"/>
        </w:rPr>
        <w:t>T</w:t>
      </w:r>
      <w:r w:rsidR="002010D6">
        <w:rPr>
          <w:rFonts w:ascii="黑体" w:hAnsi="黑体"/>
        </w:rPr>
        <w:t>S</w:t>
      </w:r>
      <w:r w:rsidR="002010D6">
        <w:rPr>
          <w:rFonts w:ascii="黑体" w:hAnsi="黑体"/>
          <w:vertAlign w:val="superscript"/>
        </w:rPr>
        <w:t>T</w:t>
      </w:r>
      <w:r w:rsidR="002010D6">
        <w:rPr>
          <w:rFonts w:ascii="黑体" w:hAnsi="黑体"/>
        </w:rPr>
        <w:t>=</w:t>
      </w:r>
      <w:r w:rsidR="002010D6">
        <w:t>(S</w:t>
      </w:r>
      <w:r w:rsidR="002010D6">
        <w:rPr>
          <w:vertAlign w:val="superscript"/>
        </w:rPr>
        <w:t>-1</w:t>
      </w:r>
      <w:r w:rsidR="002010D6">
        <w:t>)</w:t>
      </w:r>
      <w:r w:rsidR="002010D6">
        <w:rPr>
          <w:vertAlign w:val="superscript"/>
        </w:rPr>
        <w:t>T</w:t>
      </w:r>
      <w:r w:rsidR="002010D6">
        <w:rPr>
          <w:rFonts w:ascii="黑体" w:hAnsi="黑体" w:hint="eastAsia"/>
        </w:rPr>
        <w:t>Λ</w:t>
      </w:r>
      <w:r w:rsidR="002010D6">
        <w:rPr>
          <w:rFonts w:ascii="黑体" w:hAnsi="黑体"/>
        </w:rPr>
        <w:t>S</w:t>
      </w:r>
      <w:r w:rsidR="002010D6">
        <w:rPr>
          <w:rFonts w:ascii="黑体" w:hAnsi="黑体"/>
          <w:vertAlign w:val="superscript"/>
        </w:rPr>
        <w:t>T</w:t>
      </w:r>
    </w:p>
    <w:p w:rsidR="00A878CC" w:rsidRDefault="006D551A" w:rsidP="002010D6">
      <w:pPr>
        <w:pStyle w:val="bourneli2"/>
      </w:pPr>
      <w:r>
        <w:rPr>
          <w:rFonts w:hint="eastAsia"/>
        </w:rPr>
        <w:t xml:space="preserve">5 </w:t>
      </w:r>
      <w:r>
        <w:rPr>
          <w:rFonts w:hint="eastAsia"/>
        </w:rPr>
        <w:t>全部</w:t>
      </w:r>
      <w:r>
        <w:t>死光，稳态</w:t>
      </w:r>
      <w:r>
        <w:rPr>
          <w:rFonts w:hint="eastAsia"/>
        </w:rPr>
        <w:t>(</w:t>
      </w:r>
      <w:r>
        <w:t>0,0,1</w:t>
      </w:r>
      <w:r>
        <w:rPr>
          <w:rFonts w:hint="eastAsia"/>
        </w:rPr>
        <w:t>)</w:t>
      </w:r>
      <w:r w:rsidR="00EF5FB1">
        <w:t>,</w:t>
      </w:r>
      <w:r w:rsidR="00EF5FB1">
        <w:rPr>
          <w:rFonts w:hint="eastAsia"/>
        </w:rPr>
        <w:t>绘制</w:t>
      </w:r>
      <w:r w:rsidR="00EF5FB1">
        <w:t>的曲线，如下</w:t>
      </w:r>
    </w:p>
    <w:p w:rsidR="006D551A" w:rsidRDefault="00EF5FB1" w:rsidP="006616F4">
      <w:r>
        <w:rPr>
          <w:noProof/>
        </w:rPr>
        <w:drawing>
          <wp:inline distT="0" distB="0" distL="0" distR="0" wp14:anchorId="31A54D1D" wp14:editId="604A231C">
            <wp:extent cx="5274310" cy="2556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B1" w:rsidRDefault="00EF5FB1" w:rsidP="00316F25">
      <w:pPr>
        <w:pStyle w:val="bourneli2"/>
        <w:numPr>
          <w:ilvl w:val="0"/>
          <w:numId w:val="18"/>
        </w:numPr>
      </w:pPr>
      <w:r>
        <w:rPr>
          <w:rFonts w:hint="eastAsia"/>
        </w:rPr>
        <w:t>[</w:t>
      </w:r>
      <w:r>
        <w:t>1…1</w:t>
      </w:r>
      <w:r>
        <w:rPr>
          <w:rFonts w:hint="eastAsia"/>
        </w:rPr>
        <w:t>]</w:t>
      </w:r>
      <w:r>
        <w:t>x=[1…1]Ax=[1…1]</w:t>
      </w:r>
      <w:r>
        <w:rPr>
          <w:rFonts w:ascii="黑体" w:hAnsi="黑体" w:hint="eastAsia"/>
        </w:rPr>
        <w:t>λ</w:t>
      </w:r>
      <w:r w:rsidR="00316F25">
        <w:t>x</w:t>
      </w:r>
      <w:r w:rsidR="00316F25">
        <w:rPr>
          <w:rFonts w:hint="eastAsia"/>
        </w:rPr>
        <w:t>=</w:t>
      </w:r>
      <w:r w:rsidR="00316F25">
        <w:rPr>
          <w:rFonts w:ascii="黑体" w:hAnsi="黑体" w:hint="eastAsia"/>
        </w:rPr>
        <w:t>λ</w:t>
      </w:r>
      <w:r w:rsidR="00316F25">
        <w:t>[1…1] x,</w:t>
      </w:r>
      <w:r w:rsidR="00316F25">
        <w:rPr>
          <w:rFonts w:hint="eastAsia"/>
        </w:rPr>
        <w:t>其中</w:t>
      </w:r>
      <w:r w:rsidR="00316F25">
        <w:rPr>
          <w:rFonts w:ascii="黑体" w:hAnsi="黑体" w:hint="eastAsia"/>
        </w:rPr>
        <w:t>λ</w:t>
      </w:r>
      <w:r w:rsidR="00316F25">
        <w:rPr>
          <w:rFonts w:ascii="Cambria Math" w:hAnsi="Cambria Math"/>
        </w:rPr>
        <w:t>≠</w:t>
      </w:r>
      <w:r w:rsidR="00316F25">
        <w:rPr>
          <w:rFonts w:ascii="黑体" w:hAnsi="黑体"/>
        </w:rPr>
        <w:t>1</w:t>
      </w:r>
      <w:r w:rsidR="00316F25">
        <w:rPr>
          <w:rFonts w:ascii="黑体" w:hAnsi="黑体" w:hint="eastAsia"/>
        </w:rPr>
        <w:t>，</w:t>
      </w:r>
      <w:r w:rsidR="00316F25">
        <w:rPr>
          <w:rFonts w:ascii="黑体" w:hAnsi="黑体"/>
        </w:rPr>
        <w:t>所以</w:t>
      </w:r>
      <w:r w:rsidR="00316F25">
        <w:rPr>
          <w:rFonts w:ascii="黑体" w:hAnsi="黑体" w:hint="eastAsia"/>
        </w:rPr>
        <w:t xml:space="preserve"> </w:t>
      </w:r>
      <w:r w:rsidR="00316F25">
        <w:t>[1…1] x=0</w:t>
      </w:r>
    </w:p>
    <w:p w:rsidR="00316F25" w:rsidRDefault="00075A3E" w:rsidP="00075A3E">
      <w:pPr>
        <w:pStyle w:val="bourneli2"/>
        <w:numPr>
          <w:ilvl w:val="0"/>
          <w:numId w:val="18"/>
        </w:numPr>
        <w:rPr>
          <w:rFonts w:ascii="黑体" w:hAnsi="黑体"/>
        </w:rPr>
      </w:pPr>
      <w:r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t>,</w:t>
      </w:r>
      <w:r>
        <w:rPr>
          <w:rFonts w:hint="eastAsia"/>
        </w:rPr>
        <w:t>如果</w:t>
      </w:r>
      <w:r>
        <w:t>稳态是</w:t>
      </w:r>
      <w:r>
        <w:t>(</w:t>
      </w:r>
      <w:r>
        <w:rPr>
          <w:rFonts w:hint="eastAsia"/>
        </w:rPr>
        <w:t>0.6,0.4</w:t>
      </w:r>
      <w:r>
        <w:t>),</w:t>
      </w:r>
      <w:r>
        <w:rPr>
          <w:rFonts w:hint="eastAsia"/>
        </w:rPr>
        <w:t>那么</w:t>
      </w:r>
      <w:r>
        <w:rPr>
          <w:rFonts w:ascii="黑体" w:hAnsi="黑体" w:hint="eastAsia"/>
        </w:rPr>
        <w:t>λ=</w:t>
      </w:r>
      <w:r>
        <w:rPr>
          <w:rFonts w:ascii="黑体" w:hAnsi="黑体"/>
        </w:rPr>
        <w:t>1</w:t>
      </w:r>
      <w:r>
        <w:rPr>
          <w:rFonts w:ascii="黑体" w:hAnsi="黑体" w:hint="eastAsia"/>
        </w:rPr>
        <w:t>的</w:t>
      </w:r>
      <w:r>
        <w:rPr>
          <w:rFonts w:ascii="黑体" w:hAnsi="黑体"/>
        </w:rPr>
        <w:t>特征向量比满足</w:t>
      </w:r>
      <w:r>
        <w:rPr>
          <w:rFonts w:ascii="黑体" w:hAnsi="黑体"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rPr>
          <w:rFonts w:ascii="黑体" w:hAnsi="黑体" w:hint="eastAsia"/>
        </w:rPr>
        <w:t>，</w:t>
      </w:r>
      <w:r>
        <w:rPr>
          <w:rFonts w:ascii="黑体" w:hAnsi="黑体"/>
        </w:rPr>
        <w:t>并且符合markov矩阵，得到如下线性方程组</w:t>
      </w:r>
    </w:p>
    <w:p w:rsidR="00075A3E" w:rsidRPr="00075A3E" w:rsidRDefault="006C5CD9" w:rsidP="00075A3E">
      <w:pPr>
        <w:pStyle w:val="bourneli2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75A3E" w:rsidRDefault="00075A3E" w:rsidP="00075A3E">
      <w:pPr>
        <w:pStyle w:val="bourneli2"/>
      </w:pPr>
      <w:r>
        <w:rPr>
          <w:rFonts w:hint="eastAsia"/>
        </w:rPr>
        <w:t>解</w:t>
      </w:r>
      <w:r>
        <w:t>上面线性方程组即可</w:t>
      </w:r>
      <w:r w:rsidR="00D81A93">
        <w:rPr>
          <w:rFonts w:hint="eastAsia"/>
        </w:rPr>
        <w:t xml:space="preserve"> </w:t>
      </w:r>
    </w:p>
    <w:p w:rsidR="007279AE" w:rsidRDefault="007279AE" w:rsidP="00075A3E">
      <w:pPr>
        <w:pStyle w:val="bourneli2"/>
      </w:pPr>
      <w:r>
        <w:t xml:space="preserve">8 </w:t>
      </w:r>
      <w:r>
        <w:rPr>
          <w:rFonts w:ascii="黑体" w:hAnsi="黑体" w:hint="eastAsia"/>
        </w:rPr>
        <w:t>λ=1,-1,i,-</w:t>
      </w:r>
      <w:r>
        <w:rPr>
          <w:rFonts w:ascii="黑体" w:hAnsi="黑体"/>
        </w:rPr>
        <w:t>i,</w:t>
      </w:r>
      <w:r>
        <w:rPr>
          <w:rFonts w:ascii="黑体" w:hAnsi="黑体" w:hint="eastAsia"/>
        </w:rPr>
        <w:t>不收敛</w:t>
      </w:r>
    </w:p>
    <w:p w:rsidR="007279AE" w:rsidRPr="009774A4" w:rsidRDefault="009774A4" w:rsidP="00946D7B">
      <w:pPr>
        <w:pStyle w:val="bourneli2"/>
        <w:numPr>
          <w:ilvl w:val="0"/>
          <w:numId w:val="18"/>
        </w:numPr>
      </w:pPr>
      <w:r>
        <w:rPr>
          <w:rFonts w:hint="eastAsia"/>
        </w:rPr>
        <w:t>[</w:t>
      </w:r>
      <w:r>
        <w:t>1 … 1</w:t>
      </w:r>
      <w:r>
        <w:rPr>
          <w:rFonts w:hint="eastAsia"/>
        </w:rPr>
        <w:t>]</w:t>
      </w:r>
      <w:r>
        <w:t>A</w:t>
      </w:r>
      <w:r>
        <w:rPr>
          <w:vertAlign w:val="superscript"/>
        </w:rPr>
        <w:t>2</w:t>
      </w:r>
      <w:r>
        <w:t>=[1 … 1]AA=[1 … 1]A=[1 … 1]</w:t>
      </w:r>
    </w:p>
    <w:p w:rsidR="007279AE" w:rsidRDefault="00946D7B" w:rsidP="00946D7B">
      <w:pPr>
        <w:pStyle w:val="bourneli2"/>
      </w:pPr>
      <w:r>
        <w:t xml:space="preserve">10 </w:t>
      </w:r>
      <w:r w:rsidR="00B73E14">
        <w:rPr>
          <w:rFonts w:hint="eastAsia"/>
        </w:rPr>
        <w:t>a+d-1, x=(</w:t>
      </w:r>
      <w:r w:rsidR="00B73E14">
        <w:t>b, 1-a</w:t>
      </w:r>
      <w:r w:rsidR="00B73E14">
        <w:rPr>
          <w:rFonts w:hint="eastAsia"/>
        </w:rPr>
        <w:t>)</w:t>
      </w:r>
    </w:p>
    <w:p w:rsidR="00946D7B" w:rsidRDefault="00946D7B" w:rsidP="00946D7B">
      <w:pPr>
        <w:pStyle w:val="bourneli2"/>
      </w:pPr>
      <w:r>
        <w:rPr>
          <w:rFonts w:hint="eastAsia"/>
        </w:rPr>
        <w:t>11 A=A</w:t>
      </w:r>
      <w:r>
        <w:rPr>
          <w:vertAlign w:val="superscript"/>
        </w:rPr>
        <w:t>T</w:t>
      </w:r>
      <w:r>
        <w:t>,</w:t>
      </w:r>
      <w:r>
        <w:rPr>
          <w:rFonts w:hint="eastAsia"/>
        </w:rPr>
        <w:t>推出</w:t>
      </w:r>
      <w:r>
        <w:rPr>
          <w:rFonts w:hint="eastAsia"/>
        </w:rPr>
        <w:t xml:space="preserve"> </w:t>
      </w:r>
      <w:r>
        <w:t>([1…1]A)</w:t>
      </w:r>
      <w:r>
        <w:rPr>
          <w:vertAlign w:val="superscript"/>
        </w:rPr>
        <w:t>T</w:t>
      </w:r>
      <w:r>
        <w:t>=[1…1]</w:t>
      </w:r>
      <w:r>
        <w:rPr>
          <w:vertAlign w:val="superscript"/>
        </w:rPr>
        <w:t>T</w:t>
      </w:r>
    </w:p>
    <w:p w:rsidR="00946D7B" w:rsidRDefault="00946D7B" w:rsidP="00946D7B">
      <w:pPr>
        <w:pStyle w:val="bourneli2"/>
      </w:pPr>
      <w:r>
        <w:t>A</w:t>
      </w:r>
      <w:r>
        <w:rPr>
          <w:vertAlign w:val="superscript"/>
        </w:rPr>
        <w:t>T</w:t>
      </w:r>
      <w:r>
        <w:t>[1…1]</w:t>
      </w:r>
      <w:r>
        <w:rPr>
          <w:vertAlign w:val="superscript"/>
        </w:rPr>
        <w:t>T</w:t>
      </w:r>
      <w:r>
        <w:t>=A[1…1]</w:t>
      </w:r>
      <w:r>
        <w:rPr>
          <w:vertAlign w:val="superscript"/>
        </w:rPr>
        <w:t>T</w:t>
      </w:r>
      <w:r>
        <w:t>=[1…1]</w:t>
      </w:r>
      <w:r>
        <w:rPr>
          <w:vertAlign w:val="superscript"/>
        </w:rPr>
        <w:t>T</w:t>
      </w:r>
      <w:r>
        <w:t>,</w:t>
      </w:r>
      <w:r>
        <w:rPr>
          <w:rFonts w:hint="eastAsia"/>
        </w:rPr>
        <w:t>推出</w:t>
      </w:r>
      <w:r>
        <w:rPr>
          <w:rFonts w:hint="eastAsia"/>
        </w:rPr>
        <w:t>(</w:t>
      </w:r>
      <w:r>
        <w:t>A-I)</w:t>
      </w:r>
      <w:r w:rsidRPr="00946D7B">
        <w:t xml:space="preserve"> </w:t>
      </w:r>
      <w:r>
        <w:t>[1…1]</w:t>
      </w:r>
      <w:r>
        <w:rPr>
          <w:vertAlign w:val="superscript"/>
        </w:rPr>
        <w:t>T</w:t>
      </w:r>
      <w:r>
        <w:t>=0,</w:t>
      </w:r>
    </w:p>
    <w:p w:rsidR="00495694" w:rsidRDefault="00495694" w:rsidP="006616F4"/>
    <w:p w:rsidR="00495694" w:rsidRDefault="00495694" w:rsidP="006616F4"/>
    <w:p w:rsidR="00495694" w:rsidRDefault="00495694" w:rsidP="00495694">
      <w:pPr>
        <w:pStyle w:val="bourneli1"/>
      </w:pPr>
      <w:r>
        <w:t>Exam 2</w:t>
      </w:r>
    </w:p>
    <w:p w:rsidR="00495694" w:rsidRDefault="00495694" w:rsidP="00495694"/>
    <w:p w:rsidR="00495694" w:rsidRDefault="00495694" w:rsidP="00495694">
      <w:pPr>
        <w:pStyle w:val="bourneli2"/>
      </w:pPr>
      <w:r>
        <w:rPr>
          <w:rFonts w:hint="eastAsia"/>
        </w:rPr>
        <w:t>1(</w:t>
      </w:r>
      <w:r w:rsidR="00112201">
        <w:t>a</w:t>
      </w:r>
      <w:r>
        <w:rPr>
          <w:rFonts w:hint="eastAsia"/>
        </w:rPr>
        <w:t>)</w:t>
      </w:r>
      <w:r w:rsidR="00BE6847"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:rsidR="00E1478F" w:rsidRDefault="00BE6847" w:rsidP="00495694">
      <w:pPr>
        <w:pStyle w:val="bourneli2"/>
      </w:pPr>
      <w:r>
        <w:rPr>
          <w:rFonts w:hint="eastAsia"/>
        </w:rPr>
        <w:t>(</w:t>
      </w:r>
      <w:r w:rsidR="00112201">
        <w:t>b</w:t>
      </w:r>
      <w:r>
        <w:rPr>
          <w:rFonts w:hint="eastAsia"/>
        </w:rPr>
        <w:t>)</w:t>
      </w:r>
      <w:r w:rsidR="00E1478F">
        <w:t>C</w:t>
      </w:r>
      <w:r w:rsidR="00304872">
        <w:t>(P)=(2,1,3),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1478F">
        <w:rPr>
          <w:rFonts w:hint="eastAsia"/>
        </w:rPr>
        <w:t>,</w:t>
      </w:r>
    </w:p>
    <w:p w:rsidR="00BE6847" w:rsidRDefault="00E1478F" w:rsidP="00E1478F">
      <w:r>
        <w:rPr>
          <w:rFonts w:ascii="宋体" w:hAnsi="宋体" w:cs="宋体" w:hint="eastAsia"/>
        </w:rPr>
        <w:t>由于</w:t>
      </w:r>
      <w:r>
        <w:rPr>
          <w:rFonts w:hint="eastAsia"/>
        </w:rPr>
        <w:t>C(</w:t>
      </w:r>
      <w:r>
        <w:t>P</w:t>
      </w:r>
      <w:r>
        <w:rPr>
          <w:rFonts w:hint="eastAsia"/>
        </w:rPr>
        <w:t>)</w:t>
      </w:r>
      <w:r>
        <w:t>=C(P</w:t>
      </w:r>
      <w:r>
        <w:rPr>
          <w:vertAlign w:val="superscript"/>
        </w:rPr>
        <w:t>T</w:t>
      </w:r>
      <w:r>
        <w:t>),</w:t>
      </w:r>
      <w:r>
        <w:rPr>
          <w:rFonts w:ascii="宋体" w:hAnsi="宋体" w:cs="宋体" w:hint="eastAsia"/>
        </w:rPr>
        <w:t>所以</w:t>
      </w:r>
      <w:r>
        <w:t>N(P)</w:t>
      </w:r>
      <w:r>
        <w:rPr>
          <w:rFonts w:ascii="黑体" w:hAnsi="黑体" w:hint="eastAsia"/>
        </w:rPr>
        <w:t>⊥</w:t>
      </w:r>
      <w:r>
        <w:t>C(P)</w:t>
      </w:r>
    </w:p>
    <w:p w:rsidR="00E1478F" w:rsidRDefault="00E1478F" w:rsidP="00E1478F"/>
    <w:p w:rsidR="00E1478F" w:rsidRDefault="00F17474" w:rsidP="00F17474">
      <w:pPr>
        <w:pStyle w:val="bourneli2"/>
        <w:numPr>
          <w:ilvl w:val="0"/>
          <w:numId w:val="16"/>
        </w:numPr>
      </w:pPr>
      <w:r>
        <w:rPr>
          <w:rFonts w:hint="eastAsia"/>
        </w:rPr>
        <w:t>特征</w:t>
      </w:r>
      <w:r>
        <w:t>向量分别是</w:t>
      </w:r>
      <w:r>
        <w:t>C(P)</w:t>
      </w:r>
      <w:r>
        <w:rPr>
          <w:rFonts w:hint="eastAsia"/>
        </w:rPr>
        <w:t>和</w:t>
      </w:r>
      <w:r>
        <w:t>N(P)</w:t>
      </w:r>
      <w:r>
        <w:rPr>
          <w:rFonts w:hint="eastAsia"/>
        </w:rPr>
        <w:t>的</w:t>
      </w:r>
      <w:r>
        <w:t>基</w:t>
      </w:r>
    </w:p>
    <w:p w:rsidR="00F17474" w:rsidRDefault="00F17474" w:rsidP="00F17474">
      <w:pPr>
        <w:pStyle w:val="bourneli2"/>
      </w:pPr>
      <w:r>
        <w:rPr>
          <w:rFonts w:hint="eastAsia"/>
        </w:rPr>
        <w:lastRenderedPageBreak/>
        <w:t>2</w:t>
      </w:r>
      <w:r w:rsidR="003F4B76">
        <w:rPr>
          <w:rFonts w:hint="eastAsia"/>
        </w:rPr>
        <w:t>(</w:t>
      </w:r>
      <w:r w:rsidR="003F4B76">
        <w:t>a</w:t>
      </w:r>
      <w:r w:rsidR="003F4B76">
        <w:rPr>
          <w:rFonts w:hint="eastAsia"/>
        </w:rPr>
        <w:t>)</w:t>
      </w:r>
      <w:r w:rsidR="003F4B76"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F4B76">
        <w:rPr>
          <w:rFonts w:hint="eastAsia"/>
        </w:rPr>
        <w:t>,C(</w:t>
      </w:r>
      <w:r w:rsidR="003F4B76">
        <w:t>A</w:t>
      </w:r>
      <w:r w:rsidR="003F4B76">
        <w:rPr>
          <w:vertAlign w:val="superscript"/>
        </w:rPr>
        <w:t>T</w:t>
      </w:r>
      <w:r w:rsidR="003F4B76">
        <w:rPr>
          <w:rFonts w:hint="eastAsia"/>
        </w:rPr>
        <w:t>)</w:t>
      </w:r>
      <w:r w:rsidR="007120CD">
        <w:t>,</w:t>
      </w:r>
      <w:r w:rsidR="007120CD">
        <w:rPr>
          <w:rFonts w:hint="eastAsia"/>
        </w:rPr>
        <w:t>如果</w:t>
      </w:r>
      <w:r w:rsidR="007120CD">
        <w:t>A</w:t>
      </w:r>
      <w:r w:rsidR="007120CD">
        <w:t>的列线性依赖</w:t>
      </w:r>
      <w:r w:rsidR="007120CD">
        <w:rPr>
          <w:rFonts w:hint="eastAsia"/>
        </w:rPr>
        <w:t>，</w:t>
      </w:r>
      <w:r w:rsidR="007120CD">
        <w:t>A</w:t>
      </w:r>
      <w:r w:rsidR="007120CD">
        <w:rPr>
          <w:vertAlign w:val="superscript"/>
        </w:rPr>
        <w:t>T</w:t>
      </w:r>
      <w:r w:rsidR="007120CD">
        <w:t>A</w:t>
      </w:r>
      <w:r w:rsidR="007120CD">
        <w:rPr>
          <w:rFonts w:hint="eastAsia"/>
        </w:rPr>
        <w:t>不可逆</w:t>
      </w:r>
      <w:r w:rsidR="007120CD">
        <w:t>。</w:t>
      </w:r>
    </w:p>
    <w:p w:rsidR="0095048C" w:rsidRDefault="0095048C" w:rsidP="00B012A5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B2665B" w:rsidRDefault="00B2665B" w:rsidP="00B012A5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m:oMath>
        <m:acc>
          <m:accPr>
            <m:chr m:val="⃗"/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acc>
              <m:accPr>
                <m:chr m:val="⃗"/>
                <m:ctrlPr>
                  <w:rPr>
                    <w:rFonts w:ascii="Cambria Math" w:eastAsia="黑体" w:hAnsi="Cambria Math"/>
                    <w:bCs/>
                    <w:kern w:val="44"/>
                    <w:sz w:val="32"/>
                    <w:szCs w:val="4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黑体" w:hAnsi="Cambria Math"/>
                    <w:bCs/>
                    <w:kern w:val="44"/>
                    <w:sz w:val="32"/>
                    <w:szCs w:val="4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黑体" w:hAnsi="Cambria Math"/>
                    <w:bCs/>
                    <w:kern w:val="44"/>
                    <w:sz w:val="32"/>
                    <w:szCs w:val="4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acc>
              <m:accPr>
                <m:chr m:val="⃗"/>
                <m:ctrlPr>
                  <w:rPr>
                    <w:rFonts w:ascii="Cambria Math" w:eastAsia="黑体" w:hAnsi="Cambria Math"/>
                    <w:bCs/>
                    <w:kern w:val="44"/>
                    <w:sz w:val="32"/>
                    <w:szCs w:val="4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黑体" w:hAnsi="Cambria Math"/>
                    <w:bCs/>
                    <w:kern w:val="44"/>
                    <w:sz w:val="32"/>
                    <w:szCs w:val="4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黑体" w:hAnsi="Cambria Math"/>
                    <w:bCs/>
                    <w:kern w:val="44"/>
                    <w:sz w:val="32"/>
                    <w:szCs w:val="4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B012A5" w:rsidRDefault="00B012A5" w:rsidP="00B012A5"/>
    <w:p w:rsidR="00B012A5" w:rsidRDefault="00B012A5" w:rsidP="00F17474">
      <w:pPr>
        <w:pStyle w:val="bourneli2"/>
      </w:pPr>
      <w:r>
        <w:rPr>
          <w:rFonts w:hint="eastAsia"/>
        </w:rPr>
        <w:t>3</w:t>
      </w:r>
      <w:r w:rsidR="00612EB4">
        <w:t xml:space="preserve">(a)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=-n+1</m:t>
        </m:r>
      </m:oMath>
    </w:p>
    <w:p w:rsidR="00612EB4" w:rsidRDefault="00612EB4" w:rsidP="00F17474">
      <w:pPr>
        <w:pStyle w:val="bourneli2"/>
      </w:pPr>
      <w:r>
        <w:t>(</w:t>
      </w:r>
      <w:r>
        <w:rPr>
          <w:rFonts w:hint="eastAsia"/>
        </w:rPr>
        <w:t>b)</w:t>
      </w:r>
      <w:r w:rsidR="00484073">
        <w:t xml:space="preserve"> </w:t>
      </w:r>
      <w:r w:rsidR="00D03595">
        <w:rPr>
          <w:rFonts w:hint="eastAsia"/>
        </w:rPr>
        <w:t>(</w:t>
      </w:r>
      <w:r w:rsidR="00484073">
        <w:t>n</w:t>
      </w:r>
      <w:r w:rsidR="00D03595">
        <w:t>-2)</w:t>
      </w:r>
      <w:r w:rsidR="00484073">
        <w:t>/(</w:t>
      </w:r>
      <w:r w:rsidR="00D03595">
        <w:t>n-</w:t>
      </w:r>
      <w:r w:rsidR="00484073">
        <w:t>1)</w:t>
      </w:r>
    </w:p>
    <w:p w:rsidR="00B012A5" w:rsidRDefault="00431F0E" w:rsidP="00F17474">
      <w:pPr>
        <w:pStyle w:val="bourneli2"/>
      </w:pPr>
      <w:r>
        <w:rPr>
          <w:rFonts w:ascii="黑体" w:hAnsi="黑体" w:hint="eastAsia"/>
        </w:rPr>
        <w:t>λ</w:t>
      </w:r>
      <w:r>
        <w:rPr>
          <w:rFonts w:hint="eastAsia"/>
        </w:rPr>
        <w:t>=1,x=(</w:t>
      </w:r>
      <w:r>
        <w:t>-1,1,0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-1,0,1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ascii="黑体" w:hAnsi="黑体" w:hint="eastAsia"/>
        </w:rPr>
        <w:t>λ</w:t>
      </w:r>
      <w:r>
        <w:rPr>
          <w:rFonts w:hint="eastAsia"/>
        </w:rPr>
        <w:t>=</w:t>
      </w:r>
      <w:r>
        <w:t>-</w:t>
      </w:r>
      <w:r>
        <w:rPr>
          <w:rFonts w:hint="eastAsia"/>
        </w:rPr>
        <w:t>2,x=(</w:t>
      </w:r>
      <w:r>
        <w:t>1,1,1</w:t>
      </w:r>
      <w:r>
        <w:rPr>
          <w:rFonts w:hint="eastAsia"/>
        </w:rPr>
        <w:t>)</w:t>
      </w:r>
    </w:p>
    <w:p w:rsidR="006616F4" w:rsidRDefault="006616F4" w:rsidP="006616F4"/>
    <w:p w:rsidR="006616F4" w:rsidRDefault="006616F4" w:rsidP="006616F4">
      <w:pPr>
        <w:pStyle w:val="bourneli1"/>
      </w:pPr>
      <w:r>
        <w:t>Problem Set 6.4</w:t>
      </w:r>
    </w:p>
    <w:p w:rsidR="006616F4" w:rsidRDefault="006616F4" w:rsidP="006616F4">
      <w:pPr>
        <w:pStyle w:val="bourneli2"/>
      </w:pPr>
      <w:r>
        <w:rPr>
          <w:rFonts w:hint="eastAsia"/>
        </w:rPr>
        <w:t>3</w:t>
      </w:r>
      <w:r>
        <w:t xml:space="preserve"> </w:t>
      </w:r>
      <w:r>
        <w:rPr>
          <w:rFonts w:ascii="黑体" w:hAnsi="黑体" w:hint="eastAsia"/>
        </w:rPr>
        <w:t>λ</w:t>
      </w:r>
      <w:r>
        <w:t>=0,4</w:t>
      </w:r>
      <w:r>
        <w:rPr>
          <w:rFonts w:hint="eastAsia"/>
        </w:rPr>
        <w:t>和</w:t>
      </w:r>
      <w:r>
        <w:t>-2</w:t>
      </w:r>
      <w:r w:rsidR="00CE114D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6616F4" w:rsidRDefault="0047742A" w:rsidP="0047742A">
      <w:pPr>
        <w:pStyle w:val="bourneli2"/>
      </w:pPr>
      <w:r>
        <w:rPr>
          <w:rFonts w:hint="eastAsia"/>
        </w:rPr>
        <w:t>4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C0293F" w:rsidRDefault="00C0293F" w:rsidP="00854B66">
      <w:pPr>
        <w:pStyle w:val="bourneli2"/>
        <w:numPr>
          <w:ilvl w:val="0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,c≠0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d≠0</m:t>
        </m:r>
      </m:oMath>
    </w:p>
    <w:p w:rsidR="00854B66" w:rsidRDefault="006C5CD9" w:rsidP="00854B66">
      <w:pPr>
        <w:pStyle w:val="bourneli2"/>
        <w:numPr>
          <w:ilvl w:val="0"/>
          <w:numId w:val="17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=&gt;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854B66">
        <w:rPr>
          <w:rFonts w:hint="eastAsia"/>
        </w:rPr>
        <w:t>，</w:t>
      </w:r>
      <w:r w:rsidR="00854B66">
        <w:t>对称矩阵，阀值与特征值符号相同。</w:t>
      </w:r>
      <w:r w:rsidR="00854B66">
        <w:rPr>
          <w:rFonts w:hint="eastAsia"/>
        </w:rPr>
        <w:t>只有</w:t>
      </w:r>
      <w:r w:rsidR="00854B66">
        <w:t>b&gt;1</w:t>
      </w:r>
      <w:r w:rsidR="00854B66">
        <w:rPr>
          <w:rFonts w:hint="eastAsia"/>
        </w:rPr>
        <w:t>或</w:t>
      </w:r>
      <w:r w:rsidR="00854B66">
        <w:t>b&lt;-1</w:t>
      </w:r>
      <w:r w:rsidR="00854B66">
        <w:rPr>
          <w:rFonts w:hint="eastAsia"/>
        </w:rPr>
        <w:t>时</w:t>
      </w:r>
      <w:r w:rsidR="00854B66">
        <w:t>，必有</w:t>
      </w:r>
      <w:r w:rsidR="00854B66">
        <w:rPr>
          <w:rFonts w:hint="eastAsia"/>
        </w:rPr>
        <w:t>负阀值。</w:t>
      </w:r>
    </w:p>
    <w:p w:rsidR="00E72457" w:rsidRDefault="00E72457" w:rsidP="00E72457">
      <w:pPr>
        <w:pStyle w:val="bourneli2"/>
        <w:rPr>
          <w:rFonts w:ascii="黑体" w:hAnsi="黑体"/>
        </w:rPr>
      </w:pPr>
      <w:r>
        <w:t>8 A=Q</w:t>
      </w:r>
      <w:r>
        <w:rPr>
          <w:rFonts w:ascii="黑体" w:hAnsi="黑体" w:hint="eastAsia"/>
        </w:rPr>
        <w:t>Λ</w:t>
      </w:r>
      <w:r>
        <w:t>Q</w:t>
      </w:r>
      <w:r>
        <w:rPr>
          <w:vertAlign w:val="superscript"/>
        </w:rPr>
        <w:t>T</w:t>
      </w:r>
      <w:r>
        <w:t>,A</w:t>
      </w:r>
      <w:r>
        <w:rPr>
          <w:vertAlign w:val="superscript"/>
        </w:rPr>
        <w:t>3</w:t>
      </w:r>
      <w:r>
        <w:t>=Q</w:t>
      </w:r>
      <w:r>
        <w:rPr>
          <w:rFonts w:ascii="黑体" w:hAnsi="黑体" w:hint="eastAsia"/>
        </w:rPr>
        <w:t>Λ</w:t>
      </w:r>
      <w:r>
        <w:rPr>
          <w:rFonts w:ascii="黑体" w:hAnsi="黑体" w:hint="eastAsia"/>
          <w:vertAlign w:val="superscript"/>
        </w:rPr>
        <w:t>3</w:t>
      </w:r>
      <w:r w:rsidRPr="00E72457">
        <w:t>Q</w:t>
      </w:r>
      <w:r>
        <w:rPr>
          <w:vertAlign w:val="superscript"/>
        </w:rPr>
        <w:t>T</w:t>
      </w:r>
      <w:r>
        <w:t>=0,</w:t>
      </w:r>
      <w:r>
        <w:rPr>
          <w:rFonts w:hint="eastAsia"/>
        </w:rPr>
        <w:t>推出</w:t>
      </w:r>
      <w:r>
        <w:rPr>
          <w:rFonts w:ascii="黑体" w:hAnsi="黑体" w:hint="eastAsia"/>
        </w:rPr>
        <w:t>Λ</w:t>
      </w:r>
      <w:r>
        <w:rPr>
          <w:rFonts w:ascii="黑体" w:hAnsi="黑体" w:hint="eastAsia"/>
          <w:vertAlign w:val="superscript"/>
        </w:rPr>
        <w:t>3</w:t>
      </w:r>
      <w:r>
        <w:rPr>
          <w:rFonts w:ascii="黑体" w:hAnsi="黑体"/>
        </w:rPr>
        <w:t>=0</w:t>
      </w:r>
      <w:r>
        <w:rPr>
          <w:rFonts w:ascii="黑体" w:hAnsi="黑体" w:hint="eastAsia"/>
        </w:rPr>
        <w:t>，</w:t>
      </w:r>
      <w:r>
        <w:rPr>
          <w:rFonts w:ascii="黑体" w:hAnsi="黑体"/>
        </w:rPr>
        <w:t>推出</w:t>
      </w:r>
      <w:r>
        <w:rPr>
          <w:rFonts w:ascii="黑体" w:hAnsi="黑体" w:hint="eastAsia"/>
        </w:rPr>
        <w:t>Λ=</w:t>
      </w:r>
      <w:r>
        <w:rPr>
          <w:rFonts w:ascii="黑体" w:hAnsi="黑体"/>
        </w:rPr>
        <w:t>0</w:t>
      </w:r>
      <w:r>
        <w:rPr>
          <w:rFonts w:ascii="黑体" w:hAnsi="黑体" w:hint="eastAsia"/>
        </w:rPr>
        <w:t>，</w:t>
      </w:r>
      <w:r>
        <w:rPr>
          <w:rFonts w:ascii="黑体" w:hAnsi="黑体"/>
        </w:rPr>
        <w:t>推出A=Q0Q</w:t>
      </w:r>
      <w:r>
        <w:rPr>
          <w:rFonts w:ascii="黑体" w:hAnsi="黑体"/>
          <w:vertAlign w:val="superscript"/>
        </w:rPr>
        <w:t>T</w:t>
      </w:r>
      <w:r>
        <w:rPr>
          <w:rFonts w:ascii="黑体" w:hAnsi="黑体"/>
        </w:rPr>
        <w:t>=0</w:t>
      </w:r>
    </w:p>
    <w:p w:rsidR="00D01ECB" w:rsidRDefault="00D01ECB" w:rsidP="00D01ECB">
      <w:pPr>
        <w:pStyle w:val="bourneli2"/>
        <w:numPr>
          <w:ilvl w:val="0"/>
          <w:numId w:val="18"/>
        </w:numPr>
        <w:rPr>
          <w:rFonts w:ascii="黑体" w:hAnsi="黑体"/>
        </w:rPr>
      </w:pPr>
      <w:r>
        <w:rPr>
          <w:rFonts w:ascii="黑体" w:hAnsi="黑体"/>
        </w:rPr>
        <w:t>3</w:t>
      </w:r>
      <w:r>
        <w:rPr>
          <w:rFonts w:ascii="黑体" w:hAnsi="黑体" w:hint="eastAsia"/>
        </w:rPr>
        <w:t>维</w:t>
      </w:r>
      <w:r>
        <w:rPr>
          <w:rFonts w:ascii="黑体" w:hAnsi="黑体"/>
        </w:rPr>
        <w:t>，</w:t>
      </w:r>
      <w:r>
        <w:rPr>
          <w:rFonts w:ascii="黑体" w:hAnsi="黑体" w:hint="eastAsia"/>
        </w:rPr>
        <w:t>2个</w:t>
      </w:r>
      <w:r>
        <w:rPr>
          <w:rFonts w:ascii="黑体" w:hAnsi="黑体"/>
        </w:rPr>
        <w:t>共轭，相加消去负数，必有一个实数，否则trace是负数</w:t>
      </w:r>
    </w:p>
    <w:p w:rsidR="00D01ECB" w:rsidRDefault="00F62B1E" w:rsidP="00F62B1E">
      <w:pPr>
        <w:pStyle w:val="bourneli2"/>
      </w:pPr>
      <w:r w:rsidRPr="00F62B1E">
        <w:rPr>
          <w:rFonts w:hint="eastAsia"/>
          <w:bCs w:val="0"/>
        </w:rPr>
        <w:t>10</w:t>
      </w:r>
      <w:r>
        <w:t xml:space="preserve"> x</w:t>
      </w:r>
      <w:r>
        <w:t>可能是否</w:t>
      </w:r>
      <w:r>
        <w:rPr>
          <w:rFonts w:hint="eastAsia"/>
        </w:rPr>
        <w:t>复向量</w:t>
      </w:r>
      <w:r>
        <w:t>，并且</w:t>
      </w:r>
      <w:r>
        <w:t>x</w:t>
      </w:r>
      <w:r>
        <w:rPr>
          <w:vertAlign w:val="superscript"/>
        </w:rPr>
        <w:t>T</w:t>
      </w:r>
      <w:r>
        <w:t>x</w:t>
      </w:r>
      <w:r>
        <w:rPr>
          <w:rFonts w:hint="eastAsia"/>
        </w:rPr>
        <w:t>可以</w:t>
      </w:r>
      <w:r>
        <w:t>为</w:t>
      </w:r>
      <w:r>
        <w:rPr>
          <w:rFonts w:hint="eastAsia"/>
        </w:rPr>
        <w:t>0</w:t>
      </w:r>
    </w:p>
    <w:p w:rsidR="00F62B1E" w:rsidRDefault="00AB714C" w:rsidP="00AB714C">
      <w:pPr>
        <w:pStyle w:val="bourneli2"/>
      </w:pPr>
      <w:r w:rsidRPr="00AB714C">
        <w:rPr>
          <w:bCs w:val="0"/>
        </w:rPr>
        <w:t>14</w:t>
      </w:r>
      <w:r>
        <w:t xml:space="preserve"> </w:t>
      </w:r>
      <w:r w:rsidR="00EA01EF">
        <w:t>i</w:t>
      </w:r>
      <w:r w:rsidR="00EA01EF">
        <w:t>或</w:t>
      </w:r>
      <w:r w:rsidR="00EA01EF">
        <w:t>-i</w:t>
      </w:r>
    </w:p>
    <w:p w:rsidR="00AB714C" w:rsidRDefault="00DD1878" w:rsidP="00AB714C">
      <w:pPr>
        <w:pStyle w:val="bourneli2"/>
      </w:pPr>
      <w:r>
        <w:rPr>
          <w:rFonts w:hint="eastAsia"/>
        </w:rPr>
        <w:lastRenderedPageBreak/>
        <w:t xml:space="preserve">16 </w:t>
      </w:r>
      <w:r>
        <w:rPr>
          <w:rFonts w:ascii="黑体" w:hAnsi="黑体" w:hint="eastAsia"/>
        </w:rPr>
        <w:t>λ</w:t>
      </w:r>
      <w:r>
        <w:t>=1</w:t>
      </w:r>
      <w:r>
        <w:rPr>
          <w:rFonts w:hint="eastAsia"/>
        </w:rPr>
        <w:t>或</w:t>
      </w:r>
      <w:r>
        <w:t>-1</w:t>
      </w:r>
      <w:r>
        <w:rPr>
          <w:rFonts w:hint="eastAsia"/>
        </w:rPr>
        <w:t>，每个</w:t>
      </w:r>
      <w:r>
        <w:t>特征值有两个特征向量</w:t>
      </w:r>
    </w:p>
    <w:p w:rsidR="009B243C" w:rsidRDefault="009B243C" w:rsidP="00AB714C">
      <w:pPr>
        <w:pStyle w:val="bourneli2"/>
      </w:pPr>
      <w:r>
        <w:rPr>
          <w:rFonts w:hint="eastAsia"/>
        </w:rPr>
        <w:t xml:space="preserve">17 </w:t>
      </w:r>
      <w:r>
        <w:rPr>
          <w:rFonts w:hint="eastAsia"/>
        </w:rPr>
        <w:t>分开</w:t>
      </w:r>
      <w:r>
        <w:t>计算</w:t>
      </w:r>
    </w:p>
    <w:p w:rsidR="00D93762" w:rsidRDefault="00D93762" w:rsidP="00AB714C">
      <w:pPr>
        <w:pStyle w:val="bourneli2"/>
      </w:pPr>
      <w:r>
        <w:rPr>
          <w:rFonts w:hint="eastAsia"/>
        </w:rPr>
        <w:t xml:space="preserve">18 </w:t>
      </w:r>
      <w:r>
        <w:rPr>
          <w:rFonts w:hint="eastAsia"/>
        </w:rPr>
        <w:t>矩阵</w:t>
      </w:r>
      <w:r>
        <w:t>（</w:t>
      </w:r>
      <w:r>
        <w:t>A-</w:t>
      </w:r>
      <w:r>
        <w:rPr>
          <w:rFonts w:ascii="黑体" w:hAnsi="黑体" w:hint="eastAsia"/>
        </w:rPr>
        <w:t>β</w:t>
      </w:r>
      <w:r>
        <w:t>I</w:t>
      </w:r>
      <w:r>
        <w:rPr>
          <w:rFonts w:hint="eastAsia"/>
        </w:rPr>
        <w:t>）</w:t>
      </w:r>
      <w:r>
        <w:t>与</w:t>
      </w:r>
      <w:r>
        <w:t>A</w:t>
      </w:r>
      <w:r>
        <w:rPr>
          <w:rFonts w:hint="eastAsia"/>
        </w:rPr>
        <w:t>的</w:t>
      </w:r>
      <w:r>
        <w:t>特征向量是相同的。</w:t>
      </w:r>
    </w:p>
    <w:p w:rsidR="00580F59" w:rsidRDefault="00580F59" w:rsidP="00AB714C">
      <w:pPr>
        <w:pStyle w:val="bourneli2"/>
      </w:pPr>
      <w:r>
        <w:t xml:space="preserve">20 </w:t>
      </w:r>
      <w:r>
        <w:rPr>
          <w:rFonts w:hint="eastAsia"/>
        </w:rPr>
        <w:t>实对称</w:t>
      </w:r>
      <w:r>
        <w:t>矩阵是</w:t>
      </w:r>
      <w:r>
        <w:t>Hermitian matrix</w:t>
      </w:r>
      <w:r>
        <w:rPr>
          <w:rFonts w:hint="eastAsia"/>
        </w:rPr>
        <w:t>的</w:t>
      </w:r>
      <w:r>
        <w:t>特殊例子</w:t>
      </w:r>
    </w:p>
    <w:p w:rsidR="00580F59" w:rsidRDefault="00580F59" w:rsidP="00AB714C">
      <w:pPr>
        <w:pStyle w:val="bourneli2"/>
      </w:pPr>
      <w:r>
        <w:rPr>
          <w:rFonts w:hint="eastAsia"/>
        </w:rPr>
        <w:t>21(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反例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580F59" w:rsidRDefault="00580F59" w:rsidP="00580F59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不对</w:t>
      </w:r>
      <w:r>
        <w:t>，正交不能确保对称</w:t>
      </w:r>
    </w:p>
    <w:p w:rsidR="00580F59" w:rsidRDefault="00580F59" w:rsidP="00580F59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rPr>
          <w:rFonts w:hint="eastAsia"/>
        </w:rPr>
        <w:t>不对</w:t>
      </w:r>
      <w:r>
        <w:t>，如果特征值存在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则不可逆</w:t>
      </w:r>
    </w:p>
    <w:p w:rsidR="00580F59" w:rsidRPr="00580F59" w:rsidRDefault="00580F59" w:rsidP="00580F59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>Q</w:t>
      </w:r>
      <w:r>
        <w:rPr>
          <w:vertAlign w:val="superscript"/>
        </w:rPr>
        <w:t>-1</w:t>
      </w:r>
      <w:r>
        <w:t>=Q</w:t>
      </w:r>
      <w:r>
        <w:rPr>
          <w:vertAlign w:val="superscript"/>
        </w:rPr>
        <w:t>T</w:t>
      </w:r>
      <w:r>
        <w:t>,</w:t>
      </w:r>
      <w:r>
        <w:rPr>
          <w:rFonts w:hint="eastAsia"/>
        </w:rPr>
        <w:t>不要</w:t>
      </w:r>
      <w:r>
        <w:t>偷换概念</w:t>
      </w:r>
    </w:p>
    <w:p w:rsidR="00580F59" w:rsidRDefault="00580F59" w:rsidP="00580F59"/>
    <w:p w:rsidR="00F142D5" w:rsidRDefault="00F142D5" w:rsidP="00F142D5">
      <w:pPr>
        <w:pStyle w:val="bourneli2"/>
      </w:pPr>
      <w:r>
        <w:rPr>
          <w:rFonts w:hint="eastAsia"/>
        </w:rPr>
        <w:t xml:space="preserve">22 </w:t>
      </w:r>
      <w:r>
        <w:rPr>
          <w:rFonts w:hint="eastAsia"/>
        </w:rPr>
        <w:t>特征</w:t>
      </w:r>
      <w:r>
        <w:t>值不同，</w:t>
      </w:r>
      <w:r>
        <w:rPr>
          <w:rFonts w:ascii="黑体" w:hAnsi="黑体" w:hint="eastAsia"/>
        </w:rPr>
        <w:t>λ</w:t>
      </w:r>
      <w:r>
        <w:rPr>
          <w:rFonts w:hint="eastAsia"/>
          <w:vertAlign w:val="subscript"/>
        </w:rPr>
        <w:t>1</w:t>
      </w:r>
      <w:r>
        <w:t>A</w:t>
      </w:r>
      <w:r>
        <w:rPr>
          <w:vertAlign w:val="superscript"/>
        </w:rPr>
        <w:t>T</w:t>
      </w:r>
      <w:r>
        <w:t>x=</w:t>
      </w:r>
      <w:r>
        <w:rPr>
          <w:rFonts w:ascii="黑体" w:hAnsi="黑体" w:hint="eastAsia"/>
        </w:rPr>
        <w:t>λ</w:t>
      </w:r>
      <w:r>
        <w:rPr>
          <w:rFonts w:hint="eastAsia"/>
          <w:vertAlign w:val="subscript"/>
        </w:rPr>
        <w:t>2</w:t>
      </w:r>
      <w:r>
        <w:t>Ax</w:t>
      </w:r>
    </w:p>
    <w:p w:rsidR="00A538B6" w:rsidRPr="00A538B6" w:rsidRDefault="00A538B6" w:rsidP="00F142D5">
      <w:pPr>
        <w:pStyle w:val="bourneli2"/>
      </w:pPr>
      <w:r>
        <w:t xml:space="preserve">23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A </w:t>
      </w:r>
      <w:r>
        <w:rPr>
          <w:rFonts w:hint="eastAsia"/>
        </w:rPr>
        <w:t>可逆，正交</w:t>
      </w:r>
      <w:r>
        <w:t>，</w:t>
      </w:r>
      <w:r>
        <w:rPr>
          <w:rFonts w:hint="eastAsia"/>
        </w:rPr>
        <w:t>排列</w:t>
      </w:r>
      <w:r>
        <w:t>矩阵，</w:t>
      </w:r>
      <w:r>
        <w:rPr>
          <w:rFonts w:hint="eastAsia"/>
        </w:rPr>
        <w:t>不是投影</w:t>
      </w:r>
      <w:r>
        <w:t>矩阵，</w:t>
      </w:r>
      <w:r>
        <w:rPr>
          <w:rFonts w:hint="eastAsia"/>
        </w:rPr>
        <w:t>可对角</w:t>
      </w:r>
      <w:r>
        <w:t>化（</w:t>
      </w:r>
      <w:r>
        <w:rPr>
          <w:rFonts w:hint="eastAsia"/>
        </w:rPr>
        <w:t>实对称</w:t>
      </w:r>
      <w:r>
        <w:t>）</w:t>
      </w:r>
      <w:r>
        <w:rPr>
          <w:rFonts w:hint="eastAsia"/>
        </w:rPr>
        <w:t>，</w:t>
      </w:r>
      <w:r>
        <w:t>马尔科夫矩阵</w:t>
      </w:r>
      <w:r>
        <w:rPr>
          <w:rFonts w:hint="eastAsia"/>
        </w:rPr>
        <w:t>；</w:t>
      </w:r>
      <w:r>
        <w:t>可以</w:t>
      </w:r>
      <w:r>
        <w:t>LU</w:t>
      </w:r>
      <w:r>
        <w:t>，可以</w:t>
      </w:r>
      <w:r>
        <w:t>QR</w:t>
      </w:r>
      <w:r>
        <w:rPr>
          <w:rFonts w:hint="eastAsia"/>
        </w:rPr>
        <w:t>，</w:t>
      </w:r>
      <w:r>
        <w:t>可以</w:t>
      </w:r>
      <w:r>
        <w:t>S</w:t>
      </w:r>
      <w:r>
        <w:rPr>
          <w:rFonts w:ascii="黑体" w:hAnsi="黑体" w:hint="eastAsia"/>
        </w:rPr>
        <w:t>Λ</w:t>
      </w:r>
      <w:r>
        <w:rPr>
          <w:rFonts w:hint="eastAsia"/>
        </w:rPr>
        <w:t>S</w:t>
      </w:r>
      <w:r>
        <w:rPr>
          <w:vertAlign w:val="superscript"/>
        </w:rPr>
        <w:t>-1</w:t>
      </w:r>
      <w:r>
        <w:t>,</w:t>
      </w:r>
      <w:r>
        <w:rPr>
          <w:rFonts w:hint="eastAsia"/>
        </w:rPr>
        <w:t>可以</w:t>
      </w:r>
      <w:r>
        <w:t>Q</w:t>
      </w:r>
      <w:r>
        <w:rPr>
          <w:rFonts w:ascii="黑体" w:hAnsi="黑体" w:hint="eastAsia"/>
        </w:rPr>
        <w:t>Λ</w:t>
      </w:r>
      <w:r>
        <w:rPr>
          <w:rFonts w:hint="eastAsia"/>
        </w:rPr>
        <w:t>Q</w:t>
      </w:r>
      <w:r>
        <w:rPr>
          <w:vertAlign w:val="superscript"/>
        </w:rPr>
        <w:t>T</w:t>
      </w:r>
    </w:p>
    <w:p w:rsidR="00A538B6" w:rsidRPr="00A538B6" w:rsidRDefault="00A538B6" w:rsidP="00A538B6">
      <w:pPr>
        <w:rPr>
          <w:vertAlign w:val="superscript"/>
        </w:rPr>
      </w:pPr>
      <w:r>
        <w:t xml:space="preserve">B </w:t>
      </w:r>
      <w:r>
        <w:rPr>
          <w:rFonts w:hint="eastAsia"/>
        </w:rPr>
        <w:t>不可逆</w:t>
      </w:r>
      <w:r>
        <w:t>，不正交，不是排列矩阵，投影矩阵，可对角化，马尔科夫矩阵</w:t>
      </w:r>
      <w:r>
        <w:rPr>
          <w:rFonts w:hint="eastAsia"/>
        </w:rPr>
        <w:t>;</w:t>
      </w:r>
      <w:r w:rsidRPr="00A538B6">
        <w:t xml:space="preserve"> </w:t>
      </w:r>
      <w:r>
        <w:rPr>
          <w:rFonts w:hint="eastAsia"/>
        </w:rPr>
        <w:t>不</w:t>
      </w:r>
      <w:r>
        <w:t>可以</w:t>
      </w:r>
      <w:r>
        <w:t>LU</w:t>
      </w:r>
      <w:r>
        <w:rPr>
          <w:rFonts w:hint="eastAsia"/>
        </w:rPr>
        <w:t>（不可逆</w:t>
      </w:r>
      <w:r>
        <w:t>），</w:t>
      </w:r>
      <w:r>
        <w:rPr>
          <w:rFonts w:hint="eastAsia"/>
        </w:rPr>
        <w:t>不</w:t>
      </w:r>
      <w:r>
        <w:t>可以</w:t>
      </w:r>
      <w:r>
        <w:t>QR</w:t>
      </w:r>
      <w:r>
        <w:rPr>
          <w:rFonts w:hint="eastAsia"/>
        </w:rPr>
        <w:t>（不可逆</w:t>
      </w:r>
      <w:r>
        <w:t>）</w:t>
      </w:r>
      <w:r>
        <w:rPr>
          <w:rFonts w:hint="eastAsia"/>
        </w:rPr>
        <w:t>，</w:t>
      </w:r>
      <w:r>
        <w:t>可以</w:t>
      </w:r>
      <w:r>
        <w:t>S</w:t>
      </w:r>
      <w:r>
        <w:rPr>
          <w:rFonts w:ascii="黑体" w:hAnsi="黑体" w:hint="eastAsia"/>
        </w:rPr>
        <w:t>Λ</w:t>
      </w:r>
      <w:r>
        <w:rPr>
          <w:rFonts w:hint="eastAsia"/>
        </w:rPr>
        <w:t>S</w:t>
      </w:r>
      <w:r>
        <w:rPr>
          <w:vertAlign w:val="superscript"/>
        </w:rPr>
        <w:t>-1</w:t>
      </w:r>
      <w:r>
        <w:t>,</w:t>
      </w:r>
      <w:r>
        <w:rPr>
          <w:rFonts w:hint="eastAsia"/>
        </w:rPr>
        <w:t>可以</w:t>
      </w:r>
      <w:r>
        <w:t>Q</w:t>
      </w:r>
      <w:r>
        <w:rPr>
          <w:rFonts w:ascii="黑体" w:hAnsi="黑体" w:hint="eastAsia"/>
        </w:rPr>
        <w:t>Λ</w:t>
      </w:r>
      <w:r>
        <w:rPr>
          <w:rFonts w:hint="eastAsia"/>
        </w:rPr>
        <w:t>Q</w:t>
      </w:r>
      <w:r>
        <w:rPr>
          <w:vertAlign w:val="superscript"/>
        </w:rPr>
        <w:t>T</w:t>
      </w:r>
    </w:p>
    <w:p w:rsidR="00A538B6" w:rsidRDefault="000827EA" w:rsidP="00F142D5">
      <w:pPr>
        <w:pStyle w:val="bourneli2"/>
      </w:pPr>
      <w:r>
        <w:rPr>
          <w:rFonts w:hint="eastAsia"/>
        </w:rPr>
        <w:t xml:space="preserve">24 </w:t>
      </w:r>
      <w:r>
        <w:t>b=1</w:t>
      </w:r>
      <w:r>
        <w:rPr>
          <w:rFonts w:hint="eastAsia"/>
        </w:rPr>
        <w:t>可</w:t>
      </w:r>
      <w:r>
        <w:t>对角化，</w:t>
      </w:r>
      <w:r>
        <w:t>b=-1</w:t>
      </w:r>
      <w:r>
        <w:rPr>
          <w:rFonts w:hint="eastAsia"/>
        </w:rPr>
        <w:t>不</w:t>
      </w:r>
      <w:r>
        <w:t>可以分解，</w:t>
      </w:r>
      <w:r w:rsidR="002F0E13">
        <w:rPr>
          <w:rFonts w:hint="eastAsia"/>
        </w:rPr>
        <w:t>b</w:t>
      </w:r>
      <w:r w:rsidR="002F0E13">
        <w:t>=0,</w:t>
      </w:r>
      <w:r w:rsidR="002F0E13">
        <w:rPr>
          <w:rFonts w:hint="eastAsia"/>
        </w:rPr>
        <w:t>不可逆</w:t>
      </w:r>
    </w:p>
    <w:p w:rsidR="002F0E13" w:rsidRDefault="00D802E1" w:rsidP="00F142D5">
      <w:pPr>
        <w:pStyle w:val="bourneli2"/>
      </w:pPr>
      <w:r>
        <w:rPr>
          <w:rFonts w:hint="eastAsia"/>
        </w:rPr>
        <w:t>28</w:t>
      </w:r>
      <w:r w:rsidR="0068014F">
        <w:t xml:space="preserve"> </w:t>
      </w:r>
      <w:r w:rsidR="0068014F">
        <w:rPr>
          <w:rFonts w:hint="eastAsia"/>
        </w:rPr>
        <w:t>与</w:t>
      </w:r>
      <w:r w:rsidR="0068014F">
        <w:rPr>
          <w:rFonts w:hint="eastAsia"/>
        </w:rPr>
        <w:t>22</w:t>
      </w:r>
      <w:r w:rsidR="0068014F">
        <w:rPr>
          <w:rFonts w:hint="eastAsia"/>
        </w:rPr>
        <w:t>类似</w:t>
      </w:r>
      <w:r w:rsidR="0068014F">
        <w:t>，引入</w:t>
      </w:r>
      <w:r w:rsidR="0068014F">
        <w:t>Hermitian Matrix</w:t>
      </w:r>
    </w:p>
    <w:p w:rsidR="0068014F" w:rsidRDefault="0068014F" w:rsidP="00F142D5">
      <w:pPr>
        <w:pStyle w:val="bourneli2"/>
      </w:pPr>
      <w:r>
        <w:t>29</w:t>
      </w:r>
    </w:p>
    <w:p w:rsidR="00E7722D" w:rsidRDefault="00E7722D" w:rsidP="00F142D5">
      <w:pPr>
        <w:pStyle w:val="bourneli2"/>
      </w:pPr>
    </w:p>
    <w:p w:rsidR="00E7722D" w:rsidRDefault="00E7722D" w:rsidP="00F142D5">
      <w:pPr>
        <w:pStyle w:val="bourneli2"/>
      </w:pPr>
    </w:p>
    <w:p w:rsidR="00E7722D" w:rsidRDefault="00E7722D" w:rsidP="00E7722D">
      <w:pPr>
        <w:pStyle w:val="bourneli1"/>
      </w:pPr>
      <w:r>
        <w:t>Problem Set 6.5</w:t>
      </w:r>
    </w:p>
    <w:p w:rsidR="00E7722D" w:rsidRDefault="00E7722D" w:rsidP="00E7722D"/>
    <w:p w:rsidR="00E7722D" w:rsidRDefault="00E7722D" w:rsidP="00E7722D">
      <w:pPr>
        <w:pStyle w:val="bourneli2"/>
      </w:pPr>
      <w:r w:rsidRPr="00E7722D">
        <w:rPr>
          <w:rFonts w:hint="eastAsia"/>
          <w:bCs w:val="0"/>
        </w:rPr>
        <w:t>14</w:t>
      </w:r>
      <w:r>
        <w:t xml:space="preserve"> A</w:t>
      </w:r>
      <w:r>
        <w:rPr>
          <w:vertAlign w:val="superscript"/>
        </w:rPr>
        <w:t>-1</w:t>
      </w:r>
      <w:r>
        <w:t>x=x/</w:t>
      </w:r>
      <w:r>
        <w:rPr>
          <w:rFonts w:ascii="黑体" w:hAnsi="黑体" w:hint="eastAsia"/>
        </w:rPr>
        <w:t>λ</w:t>
      </w:r>
      <w:r>
        <w:t>,</w:t>
      </w:r>
      <w:r>
        <w:rPr>
          <w:rFonts w:hint="eastAsia"/>
        </w:rPr>
        <w:t>号</w:t>
      </w:r>
      <w:r>
        <w:t>不变，若</w:t>
      </w:r>
      <w:r>
        <w:t>A</w:t>
      </w:r>
      <w:r>
        <w:rPr>
          <w:rFonts w:hint="eastAsia"/>
        </w:rPr>
        <w:t>正定</w:t>
      </w:r>
      <w:r>
        <w:t>，</w:t>
      </w:r>
      <w:r>
        <w:t>A</w:t>
      </w:r>
      <w:r>
        <w:rPr>
          <w:vertAlign w:val="superscript"/>
        </w:rPr>
        <w:t>-1</w:t>
      </w:r>
      <w:r>
        <w:rPr>
          <w:rFonts w:hint="eastAsia"/>
        </w:rPr>
        <w:t>正定</w:t>
      </w:r>
    </w:p>
    <w:p w:rsidR="00E7722D" w:rsidRDefault="00A57E76" w:rsidP="00E7722D">
      <w:pPr>
        <w:pStyle w:val="bourneli2"/>
      </w:pPr>
      <w:r>
        <w:rPr>
          <w:rFonts w:hint="eastAsia"/>
        </w:rPr>
        <w:t xml:space="preserve">16 </w:t>
      </w:r>
      <w:r>
        <w:rPr>
          <w:rFonts w:hint="eastAsia"/>
        </w:rPr>
        <w:t>使用</w:t>
      </w:r>
      <w:r>
        <w:t>A=LDL</w:t>
      </w:r>
      <w:r>
        <w:rPr>
          <w:vertAlign w:val="superscript"/>
        </w:rPr>
        <w:t>T</w:t>
      </w:r>
      <w:r>
        <w:rPr>
          <w:rFonts w:hint="eastAsia"/>
        </w:rPr>
        <w:t>展开，</w:t>
      </w:r>
      <w:r>
        <w:t>得到</w:t>
      </w:r>
    </w:p>
    <w:p w:rsidR="00A57E76" w:rsidRPr="00A57E76" w:rsidRDefault="006C5CD9" w:rsidP="00A57E76">
      <w:pPr>
        <w:rPr>
          <w:bCs/>
          <w:kern w:val="44"/>
          <w:sz w:val="32"/>
          <w:szCs w:val="4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Ax=4</m:t>
          </m:r>
          <m:sSup>
            <m:sSupPr>
              <m:ctrlPr>
                <w:rPr>
                  <w:rFonts w:ascii="Cambria Math" w:eastAsia="黑体" w:hAnsi="Cambria Math"/>
                  <w:bCs/>
                  <w:kern w:val="44"/>
                  <w:sz w:val="32"/>
                  <w:szCs w:val="4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/>
                      <w:bCs/>
                      <w:kern w:val="44"/>
                      <w:sz w:val="32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黑体" w:hAnsi="Cambria Math"/>
                      <w:bCs/>
                      <w:kern w:val="44"/>
                      <w:sz w:val="32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="黑体" w:hAnsi="Cambria Math"/>
                      <w:bCs/>
                      <w:kern w:val="44"/>
                      <w:sz w:val="32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黑体" w:hAnsi="Cambria Math"/>
                  <w:bCs/>
                  <w:kern w:val="44"/>
                  <w:sz w:val="32"/>
                  <w:szCs w:val="4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="黑体" w:hAnsi="Cambria Math"/>
                  <w:bCs/>
                  <w:kern w:val="44"/>
                  <w:sz w:val="32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bCs/>
                          <w:kern w:val="44"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Cs/>
                          <w:kern w:val="44"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+17</m:t>
          </m:r>
          <m:sSubSup>
            <m:sSubSupPr>
              <m:ctrlPr>
                <w:rPr>
                  <w:rFonts w:ascii="Cambria Math" w:eastAsia="黑体" w:hAnsi="Cambria Math"/>
                  <w:bCs/>
                  <w:i/>
                  <w:kern w:val="44"/>
                  <w:sz w:val="32"/>
                  <w:szCs w:val="44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A57E76" w:rsidRDefault="00A57E76" w:rsidP="00A57E76">
      <w:r>
        <w:rPr>
          <w:rFonts w:hint="eastAsia"/>
        </w:rPr>
        <w:lastRenderedPageBreak/>
        <w:t>所以</w:t>
      </w:r>
      <w:r>
        <w:t>令第一项和第三项都为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且中间项不为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可以很容易得到一</w:t>
      </w:r>
      <w:r>
        <w:rPr>
          <w:rFonts w:hint="eastAsia"/>
        </w:rPr>
        <w:t>组</w:t>
      </w:r>
      <w:r>
        <w:t>x.</w:t>
      </w:r>
    </w:p>
    <w:p w:rsidR="00B62631" w:rsidRDefault="00B62631" w:rsidP="00B62631">
      <w:pPr>
        <w:pStyle w:val="bourneli2"/>
      </w:pPr>
      <w:r>
        <w:t xml:space="preserve">17 </w:t>
      </w:r>
      <w:r>
        <w:rPr>
          <w:rFonts w:hint="eastAsia"/>
        </w:rPr>
        <w:t>需要</w:t>
      </w:r>
      <w:r>
        <w:t>用到</w:t>
      </w:r>
      <w:r>
        <w:rPr>
          <w:rFonts w:hint="eastAsia"/>
        </w:rPr>
        <w:t>16</w:t>
      </w:r>
      <w:r>
        <w:rPr>
          <w:rFonts w:hint="eastAsia"/>
        </w:rPr>
        <w:t>的</w:t>
      </w:r>
      <w:r>
        <w:t>结论</w:t>
      </w:r>
    </w:p>
    <w:p w:rsidR="00B62631" w:rsidRDefault="009B5B00" w:rsidP="00B62631">
      <w:pPr>
        <w:pStyle w:val="bourneli2"/>
      </w:pPr>
      <w:r>
        <w:rPr>
          <w:rFonts w:hint="eastAsia"/>
        </w:rPr>
        <w:t>2</w:t>
      </w:r>
      <w:r>
        <w:t xml:space="preserve">2 </w:t>
      </w:r>
      <w:r w:rsidR="00666C3E">
        <w:t>R=Q</w:t>
      </w:r>
      <w:r w:rsidR="00666C3E">
        <w:rPr>
          <w:rFonts w:ascii="黑体" w:hAnsi="黑体" w:hint="eastAsia"/>
        </w:rPr>
        <w:t>Λ</w:t>
      </w:r>
      <w:r w:rsidR="00666C3E">
        <w:rPr>
          <w:vertAlign w:val="superscript"/>
        </w:rPr>
        <w:t>1/2</w:t>
      </w:r>
      <w:r w:rsidR="00666C3E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7924E7" w:rsidRDefault="00DC3067" w:rsidP="00B62631">
      <w:pPr>
        <w:pStyle w:val="bourneli2"/>
      </w:pPr>
      <w:r>
        <w:rPr>
          <w:rFonts w:hint="eastAsia"/>
        </w:rPr>
        <w:t xml:space="preserve">26 </w:t>
      </w:r>
      <w:r>
        <w:rPr>
          <w:rFonts w:hint="eastAsia"/>
        </w:rPr>
        <w:t>直接</w:t>
      </w:r>
      <w:r>
        <w:t>化简矩阵即可得到</w:t>
      </w:r>
      <w:r>
        <w:t>L</w:t>
      </w:r>
      <w:r>
        <w:t>和</w:t>
      </w:r>
      <w:r>
        <w:t>D</w:t>
      </w:r>
    </w:p>
    <w:p w:rsidR="00B06020" w:rsidRDefault="00B06020" w:rsidP="00B62631">
      <w:pPr>
        <w:pStyle w:val="bourneli2"/>
      </w:pPr>
      <w:r>
        <w:t xml:space="preserve">27 </w:t>
      </w:r>
      <w:r>
        <w:rPr>
          <w:rFonts w:hint="eastAsia"/>
        </w:rPr>
        <w:t>阀值</w:t>
      </w:r>
      <w:r>
        <w:t>，消元项与正定性有强相关性</w:t>
      </w:r>
    </w:p>
    <w:p w:rsidR="00B06020" w:rsidRDefault="009645FF" w:rsidP="00B62631">
      <w:pPr>
        <w:pStyle w:val="bourneli2"/>
      </w:pPr>
      <w:r>
        <w:t xml:space="preserve">28 </w:t>
      </w:r>
      <w:r>
        <w:rPr>
          <w:rFonts w:hint="eastAsia"/>
        </w:rPr>
        <w:t>形式</w:t>
      </w:r>
      <w:r>
        <w:t>是</w:t>
      </w:r>
      <w:r>
        <w:rPr>
          <w:rFonts w:hint="eastAsia"/>
        </w:rPr>
        <w:t>A</w:t>
      </w:r>
      <w:r>
        <w:t>=Q</w:t>
      </w:r>
      <w:r>
        <w:rPr>
          <w:rFonts w:ascii="黑体" w:hAnsi="黑体" w:hint="eastAsia"/>
        </w:rPr>
        <w:t>Λ</w:t>
      </w:r>
      <w:r>
        <w:t>Q</w:t>
      </w:r>
      <w:r>
        <w:rPr>
          <w:vertAlign w:val="superscript"/>
        </w:rPr>
        <w:t>T</w:t>
      </w:r>
    </w:p>
    <w:p w:rsidR="00F63E88" w:rsidRDefault="00A53889" w:rsidP="00B62631">
      <w:pPr>
        <w:pStyle w:val="bourneli2"/>
      </w:pPr>
      <w:r>
        <w:t>29</w:t>
      </w:r>
      <w:r w:rsidR="00B36788">
        <w:t xml:space="preserve"> </w:t>
      </w:r>
      <w:r w:rsidR="00B36788">
        <w:rPr>
          <w:rFonts w:hint="eastAsia"/>
        </w:rPr>
        <w:t>感觉</w:t>
      </w:r>
      <w:r w:rsidR="00B36788">
        <w:t>有问题</w:t>
      </w:r>
    </w:p>
    <w:p w:rsidR="00B36788" w:rsidRDefault="00B36788" w:rsidP="00B62631">
      <w:pPr>
        <w:pStyle w:val="bourneli2"/>
      </w:pPr>
      <w:r>
        <w:t>31 c=9,</w:t>
      </w:r>
      <w:r>
        <w:rPr>
          <w:rFonts w:hint="eastAsia"/>
        </w:rPr>
        <w:t>半正定</w:t>
      </w:r>
      <w:r>
        <w:t>，</w:t>
      </w:r>
      <w:r>
        <w:t>c&lt;9</w:t>
      </w:r>
      <w:r>
        <w:rPr>
          <w:rFonts w:hint="eastAsia"/>
        </w:rPr>
        <w:t>马鞍形</w:t>
      </w:r>
      <w:r>
        <w:t>，</w:t>
      </w:r>
      <w:r>
        <w:t>c&gt;9,</w:t>
      </w:r>
      <w:r>
        <w:rPr>
          <w:rFonts w:hint="eastAsia"/>
        </w:rPr>
        <w:t>正定</w:t>
      </w:r>
    </w:p>
    <w:p w:rsidR="0041525A" w:rsidRDefault="00A2516C" w:rsidP="00B62631">
      <w:pPr>
        <w:pStyle w:val="bourneli2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A</w:t>
      </w:r>
      <w:r>
        <w:rPr>
          <w:vertAlign w:val="superscript"/>
        </w:rPr>
        <w:t>-1</w:t>
      </w:r>
      <w:r>
        <w:rPr>
          <w:rFonts w:hint="eastAsia"/>
        </w:rPr>
        <w:t>正定</w:t>
      </w:r>
      <w:r>
        <w:t>，</w:t>
      </w:r>
      <w:r>
        <w:t>AB</w:t>
      </w:r>
      <w:r>
        <w:t>不一定正定，参见</w:t>
      </w:r>
      <w:hyperlink r:id="rId16" w:history="1">
        <w:r w:rsidRPr="00A2516C">
          <w:rPr>
            <w:rStyle w:val="ac"/>
          </w:rPr>
          <w:t>反例</w:t>
        </w:r>
      </w:hyperlink>
    </w:p>
    <w:p w:rsidR="00A2516C" w:rsidRDefault="00A2516C" w:rsidP="00A2516C"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Q</w:t>
      </w:r>
      <w:r>
        <w:rPr>
          <w:vertAlign w:val="superscript"/>
        </w:rPr>
        <w:t>T</w:t>
      </w:r>
      <w:r>
        <w:rPr>
          <w:rFonts w:hint="eastAsia"/>
        </w:rPr>
        <w:t>正交</w:t>
      </w:r>
      <w:r>
        <w:t>，</w:t>
      </w:r>
      <w:r>
        <w:t>Q</w:t>
      </w:r>
      <w:r>
        <w:rPr>
          <w:vertAlign w:val="subscript"/>
        </w:rPr>
        <w:t>1</w:t>
      </w:r>
      <w:r>
        <w:t>Q</w:t>
      </w:r>
      <w:r>
        <w:rPr>
          <w:vertAlign w:val="subscript"/>
        </w:rPr>
        <w:t>2</w:t>
      </w:r>
      <w:r>
        <w:rPr>
          <w:rFonts w:hint="eastAsia"/>
        </w:rPr>
        <w:t>正交</w:t>
      </w:r>
    </w:p>
    <w:p w:rsidR="00FB6CB9" w:rsidRDefault="00FB6CB9" w:rsidP="00A2516C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stay</w:t>
      </w:r>
      <w:r>
        <w:t>,</w:t>
      </w:r>
      <w:r>
        <w:rPr>
          <w:rFonts w:hint="eastAsia"/>
        </w:rPr>
        <w:t>参考</w:t>
      </w:r>
      <w:hyperlink r:id="rId17" w:history="1">
        <w:r w:rsidRPr="00FB6CB9">
          <w:rPr>
            <w:rStyle w:val="ac"/>
          </w:rPr>
          <w:t>证明</w:t>
        </w:r>
      </w:hyperlink>
      <w:r>
        <w:t>,</w:t>
      </w:r>
      <w:r>
        <w:rPr>
          <w:rFonts w:hint="eastAsia"/>
        </w:rPr>
        <w:t>或</w:t>
      </w:r>
      <w:r>
        <w:t>下面的</w:t>
      </w:r>
      <w:r>
        <w:rPr>
          <w:rFonts w:hint="eastAsia"/>
        </w:rPr>
        <w:t>33</w:t>
      </w:r>
      <w:r>
        <w:rPr>
          <w:rFonts w:hint="eastAsia"/>
        </w:rPr>
        <w:t>题</w:t>
      </w:r>
    </w:p>
    <w:p w:rsidR="00FB6CB9" w:rsidRDefault="00FB6CB9" w:rsidP="00A2516C">
      <w:r>
        <w:rPr>
          <w:rFonts w:hint="eastAsia"/>
        </w:rPr>
        <w:t>（</w:t>
      </w:r>
      <w:r>
        <w:rPr>
          <w:rFonts w:hint="eastAsia"/>
        </w:rPr>
        <w:t>e</w:t>
      </w:r>
      <w:r>
        <w:t>）</w:t>
      </w:r>
      <w:r>
        <w:rPr>
          <w:rFonts w:hint="eastAsia"/>
        </w:rPr>
        <w:t>stay</w:t>
      </w:r>
    </w:p>
    <w:p w:rsidR="00053270" w:rsidRDefault="00FB6CB9" w:rsidP="00FB6CB9">
      <w:pPr>
        <w:pStyle w:val="bourneli2"/>
      </w:pPr>
      <w:r>
        <w:t>33 ABx=</w:t>
      </w:r>
      <w:r>
        <w:rPr>
          <w:rFonts w:ascii="黑体" w:hAnsi="黑体" w:hint="eastAsia"/>
        </w:rPr>
        <w:t>λ</w:t>
      </w:r>
      <w:r>
        <w:rPr>
          <w:rFonts w:hint="eastAsia"/>
        </w:rPr>
        <w:t>x</w:t>
      </w:r>
      <w:r>
        <w:t xml:space="preserve"> </w:t>
      </w:r>
    </w:p>
    <w:p w:rsidR="00053270" w:rsidRDefault="00FB6CB9" w:rsidP="00053270">
      <w:r>
        <w:t xml:space="preserve">=&gt; </w:t>
      </w:r>
      <w:r w:rsidR="00053270">
        <w:t>(</w:t>
      </w:r>
      <w:r>
        <w:t>Bx</w:t>
      </w:r>
      <w:r w:rsidR="00053270">
        <w:t>)</w:t>
      </w:r>
      <w:r w:rsidR="00053270">
        <w:rPr>
          <w:vertAlign w:val="superscript"/>
        </w:rPr>
        <w:t>T</w:t>
      </w:r>
      <w:r w:rsidR="00053270">
        <w:t>A(Bx)=(Bx)</w:t>
      </w:r>
      <w:r w:rsidR="00053270">
        <w:rPr>
          <w:vertAlign w:val="superscript"/>
        </w:rPr>
        <w:t>T</w:t>
      </w:r>
      <w:r w:rsidR="00053270">
        <w:rPr>
          <w:rFonts w:ascii="黑体" w:hAnsi="黑体" w:hint="eastAsia"/>
        </w:rPr>
        <w:t>λ</w:t>
      </w:r>
      <w:r w:rsidR="00053270">
        <w:rPr>
          <w:rFonts w:hint="eastAsia"/>
        </w:rPr>
        <w:t>x</w:t>
      </w:r>
      <w:r w:rsidR="00053270">
        <w:t xml:space="preserve"> &gt; 0  </w:t>
      </w:r>
      <w:r w:rsidR="00053270">
        <w:rPr>
          <w:rFonts w:hint="eastAsia"/>
        </w:rPr>
        <w:t>利用</w:t>
      </w:r>
      <w:r w:rsidR="00053270">
        <w:t>A</w:t>
      </w:r>
      <w:r w:rsidR="00053270">
        <w:rPr>
          <w:rFonts w:hint="eastAsia"/>
        </w:rPr>
        <w:t>正定</w:t>
      </w:r>
    </w:p>
    <w:p w:rsidR="00FB6CB9" w:rsidRPr="00053270" w:rsidRDefault="00053270" w:rsidP="00053270">
      <w:r>
        <w:t>=&gt;</w:t>
      </w:r>
      <w:r>
        <w:rPr>
          <w:rFonts w:ascii="黑体" w:hAnsi="黑体" w:hint="eastAsia"/>
        </w:rPr>
        <w:t>λ</w:t>
      </w:r>
      <w:r>
        <w:t>(x</w:t>
      </w:r>
      <w:r>
        <w:rPr>
          <w:vertAlign w:val="superscript"/>
        </w:rPr>
        <w:t>T</w:t>
      </w:r>
      <w:r>
        <w:rPr>
          <w:rFonts w:hint="eastAsia"/>
        </w:rPr>
        <w:t>B</w:t>
      </w:r>
      <w:r>
        <w:rPr>
          <w:vertAlign w:val="superscript"/>
        </w:rPr>
        <w:t>T</w:t>
      </w:r>
      <w:r>
        <w:t>x)&gt;0 =&gt;</w:t>
      </w:r>
      <w:r>
        <w:rPr>
          <w:rFonts w:ascii="黑体" w:hAnsi="黑体" w:hint="eastAsia"/>
        </w:rPr>
        <w:t>λ</w:t>
      </w:r>
      <w:r>
        <w:rPr>
          <w:rFonts w:ascii="黑体" w:hAnsi="黑体" w:hint="eastAsia"/>
        </w:rPr>
        <w:t xml:space="preserve">  </w:t>
      </w:r>
      <w:r>
        <w:rPr>
          <w:rFonts w:ascii="黑体" w:hAnsi="黑体" w:hint="eastAsia"/>
        </w:rPr>
        <w:t>利用</w:t>
      </w:r>
      <w:r>
        <w:rPr>
          <w:rFonts w:ascii="黑体" w:hAnsi="黑体"/>
        </w:rPr>
        <w:t>B</w:t>
      </w:r>
      <w:r>
        <w:rPr>
          <w:rFonts w:ascii="黑体" w:hAnsi="黑体"/>
        </w:rPr>
        <w:t>的正定</w:t>
      </w:r>
    </w:p>
    <w:p w:rsidR="00081BA8" w:rsidRDefault="00081BA8" w:rsidP="00B62631">
      <w:pPr>
        <w:pStyle w:val="bourneli2"/>
      </w:pPr>
      <w:r>
        <w:rPr>
          <w:rFonts w:hint="eastAsia"/>
        </w:rPr>
        <w:t>35 y=Ax,</w:t>
      </w:r>
      <w:r>
        <w:rPr>
          <w:rFonts w:hint="eastAsia"/>
        </w:rPr>
        <w:t>由于</w:t>
      </w:r>
      <w:r>
        <w:t>A</w:t>
      </w:r>
      <w:r>
        <w:t>列线性独立，</w:t>
      </w:r>
      <w:r>
        <w:t>x</w:t>
      </w:r>
      <w:r>
        <w:rPr>
          <w:rFonts w:ascii="Cambria Math" w:hAnsi="Cambria Math"/>
        </w:rPr>
        <w:t>≠</w:t>
      </w:r>
      <w:r>
        <w:t>0</w:t>
      </w:r>
      <w:r>
        <w:rPr>
          <w:rFonts w:hint="eastAsia"/>
        </w:rPr>
        <w:t>，</w:t>
      </w:r>
      <w:r>
        <w:t>所以</w:t>
      </w:r>
      <w:r>
        <w:t>y</w:t>
      </w:r>
      <w:r>
        <w:rPr>
          <w:rFonts w:ascii="Cambria Math" w:hAnsi="Cambria Math"/>
        </w:rPr>
        <w:t>≠</w:t>
      </w:r>
      <w:r>
        <w:t>0;</w:t>
      </w:r>
      <w:r>
        <w:rPr>
          <w:rFonts w:hint="eastAsia"/>
        </w:rPr>
        <w:t>由于</w:t>
      </w:r>
      <w:r>
        <w:rPr>
          <w:rFonts w:hint="eastAsia"/>
        </w:rPr>
        <w:t>C</w:t>
      </w:r>
      <w:r>
        <w:rPr>
          <w:rFonts w:hint="eastAsia"/>
        </w:rPr>
        <w:t>正定</w:t>
      </w:r>
      <w:r>
        <w:t>，所以</w:t>
      </w:r>
      <w:r>
        <w:t>y</w:t>
      </w:r>
      <w:r>
        <w:rPr>
          <w:vertAlign w:val="superscript"/>
        </w:rPr>
        <w:t>T</w:t>
      </w:r>
      <w:r>
        <w:t>Cy=x</w:t>
      </w:r>
      <w:r>
        <w:rPr>
          <w:vertAlign w:val="superscript"/>
        </w:rPr>
        <w:t>T</w:t>
      </w:r>
      <w:r>
        <w:t>A</w:t>
      </w:r>
      <w:r>
        <w:rPr>
          <w:vertAlign w:val="superscript"/>
        </w:rPr>
        <w:t>T</w:t>
      </w:r>
      <w:r>
        <w:t>CAx&gt;0,</w:t>
      </w:r>
      <w:r>
        <w:rPr>
          <w:rFonts w:hint="eastAsia"/>
        </w:rPr>
        <w:t>即</w:t>
      </w:r>
      <w:r>
        <w:t>x</w:t>
      </w:r>
      <w:r>
        <w:rPr>
          <w:vertAlign w:val="superscript"/>
        </w:rPr>
        <w:t>T</w:t>
      </w:r>
      <w:r>
        <w:t>A</w:t>
      </w:r>
      <w:r>
        <w:rPr>
          <w:vertAlign w:val="superscript"/>
        </w:rPr>
        <w:t>T</w:t>
      </w:r>
      <w:r>
        <w:t>CAx</w:t>
      </w:r>
      <w:r>
        <w:rPr>
          <w:rFonts w:hint="eastAsia"/>
        </w:rPr>
        <w:t>正定</w:t>
      </w:r>
    </w:p>
    <w:p w:rsidR="00C12CCB" w:rsidRDefault="00C12CCB" w:rsidP="00B62631">
      <w:pPr>
        <w:pStyle w:val="bourneli2"/>
      </w:pPr>
      <w:r>
        <w:rPr>
          <w:rFonts w:hint="eastAsia"/>
        </w:rPr>
        <w:t>这一节</w:t>
      </w:r>
      <w:r>
        <w:t>中的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推理是可以连接成为一个整体的，</w:t>
      </w:r>
    </w:p>
    <w:p w:rsidR="00C12CCB" w:rsidRDefault="00C12CCB" w:rsidP="00B62631">
      <w:pPr>
        <w:pStyle w:val="bourneli2"/>
      </w:pPr>
    </w:p>
    <w:p w:rsidR="009501BC" w:rsidRDefault="009501BC" w:rsidP="00B62631">
      <w:pPr>
        <w:pStyle w:val="bourneli2"/>
      </w:pPr>
      <w:r>
        <w:rPr>
          <w:rFonts w:hint="eastAsia"/>
        </w:rPr>
        <w:t>Problem Set</w:t>
      </w:r>
      <w:r>
        <w:t xml:space="preserve"> 6.6</w:t>
      </w:r>
    </w:p>
    <w:p w:rsidR="009501BC" w:rsidRDefault="009501BC" w:rsidP="00B62631">
      <w:pPr>
        <w:pStyle w:val="bourneli2"/>
      </w:pPr>
      <w:r>
        <w:t xml:space="preserve">1 </w:t>
      </w:r>
      <w:r>
        <w:rPr>
          <w:rFonts w:hint="eastAsia"/>
        </w:rPr>
        <w:t>矩阵相似</w:t>
      </w:r>
      <w:r>
        <w:t>具有</w:t>
      </w:r>
      <w:r>
        <w:rPr>
          <w:rFonts w:hint="eastAsia"/>
        </w:rPr>
        <w:t>连锁</w:t>
      </w:r>
      <w:r>
        <w:t>性</w:t>
      </w:r>
    </w:p>
    <w:p w:rsidR="008F46EA" w:rsidRDefault="009501BC" w:rsidP="00B62631">
      <w:pPr>
        <w:pStyle w:val="bourneli2"/>
      </w:pPr>
      <w:r>
        <w:rPr>
          <w:rFonts w:hint="eastAsia"/>
        </w:rPr>
        <w:t>2</w:t>
      </w:r>
      <w:r w:rsidR="00636F9F">
        <w:t xml:space="preserve"> </w:t>
      </w:r>
      <w:r w:rsidR="00636F9F">
        <w:rPr>
          <w:rFonts w:hint="eastAsia"/>
        </w:rPr>
        <w:t>使用</w:t>
      </w:r>
      <w:r w:rsidR="00636F9F">
        <w:t>置换矩阵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3D6DAA">
        <w:rPr>
          <w:rFonts w:hint="eastAsia"/>
        </w:rPr>
        <w:t>,P=P</w:t>
      </w:r>
      <w:r w:rsidR="003D6DAA">
        <w:rPr>
          <w:vertAlign w:val="superscript"/>
        </w:rPr>
        <w:t>-1</w:t>
      </w:r>
      <w:r w:rsidR="003D6DAA">
        <w:t>,</w:t>
      </w:r>
      <w:r w:rsidR="003D6DAA">
        <w:rPr>
          <w:rFonts w:hint="eastAsia"/>
        </w:rPr>
        <w:t>推出</w:t>
      </w:r>
      <w:r w:rsidR="003D6DAA">
        <w:t>A=PBP</w:t>
      </w:r>
    </w:p>
    <w:p w:rsidR="008F46EA" w:rsidRDefault="008F46EA" w:rsidP="00B62631">
      <w:pPr>
        <w:pStyle w:val="bourneli2"/>
      </w:pPr>
      <w:r>
        <w:rPr>
          <w:rFonts w:hint="eastAsia"/>
        </w:rPr>
        <w:t>3(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使用</w:t>
      </w:r>
      <w:r>
        <w:t>特征值计算，</w:t>
      </w:r>
      <w:r>
        <w:t>M=S</w:t>
      </w:r>
      <w:r>
        <w:rPr>
          <w:vertAlign w:val="superscript"/>
        </w:rPr>
        <w:t>-1</w:t>
      </w:r>
      <w:r>
        <w:t>,S</w:t>
      </w:r>
      <w:r>
        <w:rPr>
          <w:rFonts w:hint="eastAsia"/>
        </w:rPr>
        <w:t>是</w:t>
      </w:r>
      <w:r>
        <w:t>特征值向量</w:t>
      </w:r>
    </w:p>
    <w:p w:rsidR="008F46EA" w:rsidRDefault="008F46EA" w:rsidP="008F46EA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特征</w:t>
      </w:r>
      <w:r>
        <w:t>矩阵作为</w:t>
      </w:r>
      <w:r>
        <w:rPr>
          <w:rFonts w:hint="eastAsia"/>
        </w:rPr>
        <w:t>相似</w:t>
      </w:r>
      <w:r>
        <w:t>的桥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55F3D" w:rsidRDefault="00555F3D" w:rsidP="008F46EA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 w:rsidR="009141F2">
        <w:rPr>
          <w:rFonts w:hint="eastAsia"/>
        </w:rPr>
        <w:t>直接</w:t>
      </w:r>
      <w:r w:rsidR="009141F2">
        <w:t>计算会比较麻烦，</w:t>
      </w:r>
      <m:oMath>
        <m:r>
          <m:rPr>
            <m:sty m:val="p"/>
          </m:rP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14A5C" w:rsidRDefault="00A14A5C" w:rsidP="00A14A5C">
      <w:pPr>
        <w:pStyle w:val="bourneli2"/>
        <w:rPr>
          <w:rFonts w:ascii="黑体" w:hAnsi="黑体"/>
        </w:rPr>
      </w:pPr>
      <w:r>
        <w:lastRenderedPageBreak/>
        <w:t>4 A</w:t>
      </w:r>
      <w:r>
        <w:rPr>
          <w:rFonts w:hint="eastAsia"/>
        </w:rPr>
        <w:t>=</w:t>
      </w:r>
      <w:r>
        <w:t>S</w:t>
      </w:r>
      <w:r>
        <w:rPr>
          <w:rFonts w:ascii="黑体" w:hAnsi="黑体" w:hint="eastAsia"/>
        </w:rPr>
        <w:t>ΛS</w:t>
      </w:r>
      <w:r>
        <w:rPr>
          <w:rFonts w:ascii="黑体" w:hAnsi="黑体"/>
          <w:vertAlign w:val="superscript"/>
        </w:rPr>
        <w:t>-1</w:t>
      </w:r>
      <w:r>
        <w:rPr>
          <w:rFonts w:ascii="黑体" w:hAnsi="黑体"/>
        </w:rPr>
        <w:t>,</w:t>
      </w:r>
      <w:r>
        <w:rPr>
          <w:rFonts w:ascii="黑体" w:hAnsi="黑体" w:hint="eastAsia"/>
        </w:rPr>
        <w:t>令</w:t>
      </w:r>
      <w:r>
        <w:rPr>
          <w:rFonts w:ascii="黑体" w:hAnsi="黑体"/>
        </w:rPr>
        <w:t>S=M，M</w:t>
      </w:r>
      <w:r>
        <w:rPr>
          <w:rFonts w:ascii="黑体" w:hAnsi="黑体"/>
          <w:vertAlign w:val="superscript"/>
        </w:rPr>
        <w:t>-1</w:t>
      </w:r>
      <w:r>
        <w:rPr>
          <w:rFonts w:ascii="黑体" w:hAnsi="黑体"/>
        </w:rPr>
        <w:t>AM=</w:t>
      </w:r>
      <w:r>
        <w:rPr>
          <w:rFonts w:ascii="黑体" w:hAnsi="黑体" w:hint="eastAsia"/>
        </w:rPr>
        <w:t>Λ</w:t>
      </w:r>
      <w:r>
        <w:rPr>
          <w:rFonts w:hint="eastAsia"/>
        </w:rPr>
        <w:t>,</w:t>
      </w:r>
      <w:r>
        <w:rPr>
          <w:rFonts w:ascii="黑体" w:hAnsi="黑体"/>
        </w:rPr>
        <w:t>所以A</w:t>
      </w:r>
      <w:r>
        <w:rPr>
          <w:rFonts w:ascii="黑体" w:hAnsi="黑体" w:hint="eastAsia"/>
        </w:rPr>
        <w:t>相似Λ</w:t>
      </w:r>
    </w:p>
    <w:p w:rsidR="00A14A5C" w:rsidRDefault="00BC21AA" w:rsidP="00A14A5C">
      <w:pPr>
        <w:pStyle w:val="bourneli2"/>
        <w:rPr>
          <w:rFonts w:ascii="黑体" w:hAnsi="黑体"/>
        </w:rPr>
      </w:pPr>
      <w:r>
        <w:rPr>
          <w:rFonts w:ascii="黑体" w:hAnsi="黑体"/>
        </w:rPr>
        <w:t xml:space="preserve">5 </w:t>
      </w:r>
      <w:r>
        <w:rPr>
          <w:rFonts w:ascii="黑体" w:hAnsi="黑体" w:hint="eastAsia"/>
        </w:rPr>
        <w:t>计算</w:t>
      </w:r>
      <w:r>
        <w:rPr>
          <w:rFonts w:ascii="黑体" w:hAnsi="黑体"/>
        </w:rPr>
        <w:t>每一组的特征值，一样就相似</w:t>
      </w:r>
    </w:p>
    <w:p w:rsidR="00BC21AA" w:rsidRDefault="00072A8D" w:rsidP="00072A8D">
      <w:pPr>
        <w:pStyle w:val="bourneli2"/>
        <w:rPr>
          <w:rFonts w:ascii="黑体" w:hAnsi="黑体"/>
        </w:rPr>
      </w:pPr>
      <m:oMathPara>
        <m:oMath>
          <m:r>
            <w:rPr>
              <w:rFonts w:ascii="Cambria Math" w:hAnsi="Cambria Math"/>
            </w:rPr>
            <m:t xml:space="preserve">6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各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 w:hint="eastAsia"/>
            </w:rPr>
            <m:t>个</m:t>
          </m:r>
          <m:r>
            <m:rPr>
              <m:sty m:val="p"/>
            </m:rPr>
            <w:rPr>
              <w:rFonts w:ascii="Cambria Math" w:hAnsi="Cambria Math"/>
            </w:rPr>
            <m:t>；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各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个</m:t>
          </m:r>
        </m:oMath>
      </m:oMathPara>
    </w:p>
    <w:p w:rsidR="00072A8D" w:rsidRDefault="00072A8D" w:rsidP="00072A8D">
      <w:pPr>
        <w:pStyle w:val="bourneli2"/>
      </w:pPr>
      <w:r w:rsidRPr="00072A8D">
        <w:rPr>
          <w:rFonts w:hint="eastAsia"/>
          <w:bCs w:val="0"/>
        </w:rPr>
        <w:t>7</w:t>
      </w:r>
      <w:r>
        <w:t xml:space="preserve"> Ax=0,</w:t>
      </w:r>
      <w:r>
        <w:rPr>
          <w:rFonts w:hint="eastAsia"/>
        </w:rPr>
        <w:t>推出</w:t>
      </w:r>
      <w:r w:rsidR="00A64738">
        <w:rPr>
          <w:rFonts w:hint="eastAsia"/>
        </w:rPr>
        <w:t>(</w:t>
      </w:r>
      <w:r>
        <w:t>M</w:t>
      </w:r>
      <w:r>
        <w:rPr>
          <w:vertAlign w:val="superscript"/>
        </w:rPr>
        <w:t>-1</w:t>
      </w:r>
      <w:r>
        <w:t>AM</w:t>
      </w:r>
      <w:r w:rsidR="00A64738">
        <w:t>)</w:t>
      </w:r>
      <w:r>
        <w:t>M</w:t>
      </w:r>
      <w:r>
        <w:rPr>
          <w:vertAlign w:val="superscript"/>
        </w:rPr>
        <w:t>-1</w:t>
      </w:r>
      <w:r>
        <w:t>x=0</w:t>
      </w:r>
    </w:p>
    <w:p w:rsidR="00072A8D" w:rsidRDefault="00850BF3" w:rsidP="00CD775C">
      <w:pPr>
        <w:pStyle w:val="bourneli2"/>
        <w:numPr>
          <w:ilvl w:val="0"/>
          <w:numId w:val="17"/>
        </w:numPr>
        <w:rPr>
          <w:rFonts w:ascii="黑体" w:hAnsi="黑体"/>
        </w:rPr>
      </w:pPr>
      <w:r>
        <w:t>S,</w:t>
      </w:r>
      <w:r>
        <w:rPr>
          <w:rFonts w:ascii="黑体" w:hAnsi="黑体" w:hint="eastAsia"/>
        </w:rPr>
        <w:t>Λ相等</w:t>
      </w:r>
      <w:r>
        <w:rPr>
          <w:rFonts w:ascii="黑体" w:hAnsi="黑体"/>
        </w:rPr>
        <w:t>，所以A=B；</w:t>
      </w:r>
      <w:r w:rsidR="00CD775C">
        <w:rPr>
          <w:rFonts w:ascii="黑体" w:hAnsi="黑体" w:hint="eastAsia"/>
        </w:rPr>
        <w:t>均为1维2</w:t>
      </w:r>
      <w:r w:rsidR="00CD775C">
        <w:rPr>
          <w:rFonts w:ascii="黑体" w:hAnsi="黑体"/>
        </w:rPr>
        <w:t>x2</w:t>
      </w:r>
      <w:r w:rsidR="00CD775C">
        <w:rPr>
          <w:rFonts w:ascii="黑体" w:hAnsi="黑体" w:hint="eastAsia"/>
        </w:rPr>
        <w:t>矩阵</w:t>
      </w:r>
    </w:p>
    <w:p w:rsidR="00CD775C" w:rsidRDefault="006C5CD9" w:rsidP="00BB7B78">
      <w:pPr>
        <w:pStyle w:val="bourneli2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B43CC">
        <w:rPr>
          <w:rFonts w:hint="eastAsia"/>
        </w:rPr>
        <w:t>,k=0,A</w:t>
      </w:r>
      <w:r w:rsidR="008B43CC">
        <w:rPr>
          <w:vertAlign w:val="superscript"/>
        </w:rPr>
        <w:t>0</w:t>
      </w:r>
      <w:r w:rsidR="008B43CC">
        <w:rPr>
          <w:rFonts w:hint="eastAsia"/>
        </w:rPr>
        <w:t>=I</w:t>
      </w:r>
    </w:p>
    <w:p w:rsidR="00BB7B78" w:rsidRDefault="00BB7B78" w:rsidP="00BB7B78">
      <w:pPr>
        <w:pStyle w:val="bourneli2"/>
        <w:numPr>
          <w:ilvl w:val="0"/>
          <w:numId w:val="17"/>
        </w:numPr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 w:rsidR="008B43CC">
        <w:rPr>
          <w:rFonts w:hint="eastAsia"/>
        </w:rPr>
        <w:t>,k=0,J</w:t>
      </w:r>
      <w:r w:rsidR="008B43CC">
        <w:rPr>
          <w:vertAlign w:val="superscript"/>
        </w:rPr>
        <w:t>0</w:t>
      </w:r>
      <w:r w:rsidR="008B43CC">
        <w:rPr>
          <w:rFonts w:hint="eastAsia"/>
        </w:rPr>
        <w:t>=I</w:t>
      </w:r>
    </w:p>
    <w:p w:rsidR="00BB7B78" w:rsidRDefault="009E70A0" w:rsidP="009E70A0">
      <w:pPr>
        <w:pStyle w:val="bourneli2"/>
      </w:pPr>
      <w:r>
        <w:t xml:space="preserve">12 </w:t>
      </w:r>
      <m:oMath>
        <m:r>
          <m:rPr>
            <m:sty m:val="p"/>
          </m:rP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推出</m:t>
        </m:r>
        <m:r>
          <m:rPr>
            <m:sty m:val="p"/>
          </m:rPr>
          <w:rPr>
            <w:rFonts w:ascii="Cambria Math" w:hAnsi="Cambria Math"/>
          </w:rPr>
          <m:t>JM=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,KM=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B3ECC" w:rsidRDefault="00FB3ECC" w:rsidP="009E70A0">
      <w:pPr>
        <w:pStyle w:val="bourneli2"/>
      </w:pPr>
    </w:p>
    <w:p w:rsidR="003E2242" w:rsidRDefault="003E2242" w:rsidP="003E2242">
      <w:pPr>
        <w:pStyle w:val="bourneli1"/>
      </w:pPr>
      <w:r>
        <w:rPr>
          <w:rFonts w:hint="eastAsia"/>
        </w:rPr>
        <w:t>Problem Set 6.7</w:t>
      </w:r>
    </w:p>
    <w:p w:rsidR="0093376D" w:rsidRDefault="0093376D" w:rsidP="0093376D"/>
    <w:p w:rsidR="0093376D" w:rsidRDefault="00E407C2" w:rsidP="00E407C2">
      <w:pPr>
        <w:pStyle w:val="bourneli2"/>
      </w:pPr>
      <w:r>
        <w:rPr>
          <w:rFonts w:hint="eastAsia"/>
        </w:rPr>
        <w:t>1.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0F4188" w:rsidRDefault="000F4188" w:rsidP="00E407C2">
      <w:pPr>
        <w:pStyle w:val="bourneli2"/>
      </w:pPr>
      <w:r>
        <w:rPr>
          <w:rFonts w:hint="eastAsia"/>
        </w:rPr>
        <w:t>2 [</w:t>
      </w:r>
      <w:r>
        <w:t>1 2</w:t>
      </w:r>
      <w:r>
        <w:rPr>
          <w:rFonts w:hint="eastAsia"/>
        </w:rPr>
        <w:t>]</w:t>
      </w:r>
      <w:r>
        <w:rPr>
          <w:vertAlign w:val="superscript"/>
        </w:rPr>
        <w:t>T</w:t>
      </w:r>
      <w:r>
        <w:t xml:space="preserve"> for R(A), [2 -1]</w:t>
      </w:r>
      <w:r>
        <w:rPr>
          <w:vertAlign w:val="superscript"/>
        </w:rPr>
        <w:t>T</w:t>
      </w:r>
      <w:r>
        <w:t xml:space="preserve"> for N(A), [1 3]</w:t>
      </w:r>
      <w:r>
        <w:rPr>
          <w:vertAlign w:val="superscript"/>
        </w:rPr>
        <w:t>T</w:t>
      </w:r>
      <w:r>
        <w:t xml:space="preserve"> for C(A), [3 -1]</w:t>
      </w:r>
      <w:r>
        <w:rPr>
          <w:vertAlign w:val="superscript"/>
        </w:rPr>
        <w:t>T</w:t>
      </w:r>
      <w:r>
        <w:t xml:space="preserve"> for N(A</w:t>
      </w:r>
      <w:r>
        <w:rPr>
          <w:vertAlign w:val="superscript"/>
        </w:rPr>
        <w:t>T</w:t>
      </w:r>
      <w:r>
        <w:t>)</w:t>
      </w:r>
    </w:p>
    <w:p w:rsidR="00024F69" w:rsidRDefault="00431E5E" w:rsidP="00431E5E">
      <w:pPr>
        <w:pStyle w:val="bourneli2"/>
      </w:pPr>
      <w:r w:rsidRPr="00431E5E">
        <w:rPr>
          <w:rFonts w:hint="eastAsia"/>
          <w:bCs w:val="0"/>
        </w:rPr>
        <w:t>7</w:t>
      </w:r>
      <w:r>
        <w:rPr>
          <w:rFonts w:hint="eastAsia"/>
        </w:rPr>
        <w:t xml:space="preserve"> </w:t>
      </w:r>
      <w:r w:rsidR="00024F69">
        <w:rPr>
          <w:rFonts w:hint="eastAsia"/>
        </w:rPr>
        <w:t>只用</w:t>
      </w:r>
      <w:r w:rsidR="00024F69">
        <w:t>第一个主成份即可</w:t>
      </w:r>
    </w:p>
    <w:p w:rsidR="00431E5E" w:rsidRDefault="00431E5E" w:rsidP="00431E5E">
      <w:pPr>
        <w:pStyle w:val="bourneli2"/>
      </w:pPr>
      <w:r>
        <w:t xml:space="preserve">8 </w:t>
      </w:r>
      <w:r w:rsidR="00D7510F">
        <w:t>a&gt;=b, a/b &gt;=1</w:t>
      </w:r>
    </w:p>
    <w:p w:rsidR="00010375" w:rsidRDefault="00010375" w:rsidP="00431E5E">
      <w:pPr>
        <w:pStyle w:val="bourneli2"/>
      </w:pPr>
      <w:r>
        <w:rPr>
          <w:rFonts w:hint="eastAsia"/>
        </w:rPr>
        <w:t>9 A= UV</w:t>
      </w:r>
      <w:r>
        <w:rPr>
          <w:vertAlign w:val="superscript"/>
        </w:rPr>
        <w:t>T</w:t>
      </w:r>
    </w:p>
    <w:p w:rsidR="006F460E" w:rsidRDefault="00CF771B" w:rsidP="004B389E">
      <w:pPr>
        <w:pStyle w:val="bourneli2"/>
        <w:numPr>
          <w:ilvl w:val="0"/>
          <w:numId w:val="17"/>
        </w:numPr>
      </w:pPr>
      <w:r>
        <w:rPr>
          <w:rFonts w:hint="eastAsia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4B389E" w:rsidRDefault="00CF771B" w:rsidP="00AA20CA">
      <w:pPr>
        <w:pStyle w:val="bourneli2"/>
        <w:numPr>
          <w:ilvl w:val="0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</w:p>
    <w:p w:rsidR="00AA20CA" w:rsidRDefault="006B51A5" w:rsidP="00AA20CA">
      <w:pPr>
        <w:pStyle w:val="bourneli2"/>
        <w:numPr>
          <w:ilvl w:val="0"/>
          <w:numId w:val="17"/>
        </w:num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R=I</m:t>
        </m:r>
        <m:r>
          <m:rPr>
            <m:sty m:val="p"/>
          </m:rPr>
          <w:rPr>
            <w:rFonts w:ascii="Cambria Math" w:hAnsi="Cambria Math" w:hint="eastAsia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C47F3" w:rsidRDefault="006B51A5" w:rsidP="00AA20CA">
      <w:pPr>
        <w:pStyle w:val="bourneli2"/>
        <w:numPr>
          <w:ilvl w:val="0"/>
          <w:numId w:val="17"/>
        </w:numPr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855018" w:rsidRDefault="00855018" w:rsidP="00216AE7">
      <w:pPr>
        <w:pStyle w:val="bourneli2"/>
      </w:pPr>
    </w:p>
    <w:p w:rsidR="00216AE7" w:rsidRDefault="00216AE7" w:rsidP="001C0730">
      <w:pPr>
        <w:pStyle w:val="bourneli1"/>
      </w:pPr>
      <w:r>
        <w:rPr>
          <w:rFonts w:hint="eastAsia"/>
        </w:rPr>
        <w:t>Problem Set 7.1</w:t>
      </w:r>
    </w:p>
    <w:p w:rsidR="001C0730" w:rsidRDefault="001C0730" w:rsidP="001C0730">
      <w:pPr>
        <w:pStyle w:val="bourneli2"/>
      </w:pPr>
      <w:r>
        <w:rPr>
          <w:rFonts w:hint="eastAsia"/>
        </w:rPr>
        <w:t>3</w:t>
      </w:r>
      <w:r>
        <w:t xml:space="preserve"> (a)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F4C2C" w:rsidRDefault="001F4C2C" w:rsidP="001F4C2C">
      <w:pPr>
        <w:rPr>
          <w:bCs/>
          <w:kern w:val="44"/>
          <w:sz w:val="32"/>
          <w:szCs w:val="44"/>
        </w:rPr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eastAsia="黑体" w:hAnsi="Cambria Math"/>
            <w:kern w:val="44"/>
            <w:sz w:val="32"/>
            <w:szCs w:val="4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bCs/>
                    <w:kern w:val="44"/>
                    <w:sz w:val="32"/>
                    <w:szCs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20DC6" w:rsidRDefault="00A20DC6" w:rsidP="00A20DC6">
      <w:pPr>
        <w:rPr>
          <w:bCs/>
          <w:kern w:val="44"/>
          <w:sz w:val="32"/>
          <w:szCs w:val="44"/>
        </w:rPr>
      </w:pP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eastAsia="黑体" w:hAnsi="Cambria Math"/>
            <w:kern w:val="44"/>
            <w:sz w:val="32"/>
            <w:szCs w:val="4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bCs/>
                    <w:kern w:val="44"/>
                    <w:sz w:val="32"/>
                    <w:szCs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4B45E7" w:rsidRDefault="004B45E7" w:rsidP="004B45E7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rPr>
          <w:rFonts w:hint="eastAsia"/>
        </w:rPr>
        <w:t>不是</w:t>
      </w:r>
    </w:p>
    <w:p w:rsidR="004B45E7" w:rsidRDefault="004B45E7" w:rsidP="004B45E7">
      <w:pPr>
        <w:rPr>
          <w:bCs/>
          <w:kern w:val="44"/>
          <w:sz w:val="32"/>
          <w:szCs w:val="44"/>
        </w:rPr>
      </w:pP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eastAsia="黑体" w:hAnsi="Cambria Math"/>
            <w:kern w:val="44"/>
            <w:sz w:val="32"/>
            <w:szCs w:val="4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bCs/>
                    <w:kern w:val="44"/>
                    <w:sz w:val="32"/>
                    <w:szCs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E7897" w:rsidRDefault="005E7897" w:rsidP="005E7897">
      <w:r>
        <w:rPr>
          <w:rFonts w:hint="eastAsia"/>
        </w:rPr>
        <w:t>(</w:t>
      </w:r>
      <w:r>
        <w:t>f</w:t>
      </w:r>
      <w:r>
        <w:rPr>
          <w:rFonts w:hint="eastAsia"/>
        </w:rPr>
        <w:t>)</w:t>
      </w:r>
      <w:r>
        <w:rPr>
          <w:rFonts w:hint="eastAsia"/>
        </w:rPr>
        <w:t>不是</w:t>
      </w:r>
    </w:p>
    <w:p w:rsidR="007F34B2" w:rsidRDefault="007F34B2" w:rsidP="007F34B2">
      <w:pPr>
        <w:pStyle w:val="bourneli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嵌套</w:t>
      </w:r>
      <w:r>
        <w:t>仍然线性</w:t>
      </w:r>
    </w:p>
    <w:p w:rsidR="007F34B2" w:rsidRDefault="002A6B63" w:rsidP="007F34B2">
      <w:pPr>
        <w:pStyle w:val="bourneli2"/>
      </w:pP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都</w:t>
      </w:r>
      <w:r>
        <w:t>不满足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都</w:t>
      </w:r>
      <w:r>
        <w:t>满足；（</w:t>
      </w:r>
      <w:r>
        <w:rPr>
          <w:rFonts w:hint="eastAsia"/>
        </w:rPr>
        <w:t>c</w:t>
      </w:r>
      <w:r>
        <w:t>）</w:t>
      </w:r>
      <w:r>
        <w:rPr>
          <w:rFonts w:hint="eastAsia"/>
        </w:rPr>
        <w:t>都满足</w:t>
      </w:r>
      <w:r w:rsidR="00F4656C">
        <w:rPr>
          <w:rFonts w:hint="eastAsia"/>
        </w:rPr>
        <w:t>；</w:t>
      </w:r>
      <w:r w:rsidR="00F4656C">
        <w:t>（</w:t>
      </w:r>
      <w:r w:rsidR="00F4656C">
        <w:rPr>
          <w:rFonts w:hint="eastAsia"/>
        </w:rPr>
        <w:t>d</w:t>
      </w:r>
      <w:r w:rsidR="00F4656C">
        <w:t>）</w:t>
      </w:r>
      <w:r w:rsidR="00F4656C">
        <w:rPr>
          <w:rFonts w:hint="eastAsia"/>
        </w:rPr>
        <w:t>都</w:t>
      </w:r>
      <w:r w:rsidR="00F4656C">
        <w:t>满足</w:t>
      </w:r>
    </w:p>
    <w:p w:rsidR="00F4656C" w:rsidRDefault="00F4656C" w:rsidP="00E21B22">
      <w:pPr>
        <w:pStyle w:val="bourneli2"/>
        <w:numPr>
          <w:ilvl w:val="0"/>
          <w:numId w:val="12"/>
        </w:numPr>
      </w:pPr>
      <w:r>
        <w:rPr>
          <w:rFonts w:hint="eastAsia"/>
        </w:rPr>
        <w:t>转成</w:t>
      </w:r>
      <w:r>
        <w:t>矩阵标准，然后平方</w:t>
      </w:r>
    </w:p>
    <w:p w:rsidR="00E21B22" w:rsidRDefault="00E21B22" w:rsidP="00E21B22">
      <w:pPr>
        <w:pStyle w:val="bourneli2"/>
        <w:numPr>
          <w:ilvl w:val="0"/>
          <w:numId w:val="12"/>
        </w:numPr>
      </w:pPr>
      <w:r>
        <w:rPr>
          <w:rFonts w:hint="eastAsia"/>
        </w:rPr>
        <w:t>找到</w:t>
      </w:r>
      <w:r>
        <w:t>对应矩阵，计算矩阵的列空间或</w:t>
      </w:r>
      <w:r>
        <w:rPr>
          <w:rFonts w:hint="eastAsia"/>
        </w:rPr>
        <w:t>零</w:t>
      </w:r>
      <w:r>
        <w:t>空间</w:t>
      </w:r>
    </w:p>
    <w:p w:rsidR="00E21B22" w:rsidRDefault="00003247" w:rsidP="00BE615F">
      <w:pPr>
        <w:pStyle w:val="bourneli2"/>
        <w:numPr>
          <w:ilvl w:val="0"/>
          <w:numId w:val="12"/>
        </w:numPr>
      </w:pPr>
      <w:r>
        <w:rPr>
          <w:rFonts w:hint="eastAsia"/>
        </w:rPr>
        <w:t>有</w:t>
      </w:r>
      <w:r>
        <w:t>周期，</w:t>
      </w:r>
      <w:r>
        <w:t>T</w:t>
      </w:r>
      <w:r>
        <w:rPr>
          <w:vertAlign w:val="superscript"/>
        </w:rPr>
        <w:t>4</w:t>
      </w:r>
      <w:r>
        <w:t>=T</w:t>
      </w:r>
    </w:p>
    <w:p w:rsidR="00BE615F" w:rsidRDefault="00BE615F" w:rsidP="00BE615F">
      <w:pPr>
        <w:pStyle w:val="bourneli2"/>
        <w:numPr>
          <w:ilvl w:val="0"/>
          <w:numId w:val="12"/>
        </w:numPr>
      </w:pPr>
      <w:r>
        <w:t xml:space="preserve"> T</w:t>
      </w:r>
      <w:r>
        <w:rPr>
          <w:rFonts w:hint="eastAsia"/>
        </w:rPr>
        <w:t>矩阵均</w:t>
      </w:r>
      <w:r>
        <w:t>不可逆</w:t>
      </w:r>
    </w:p>
    <w:p w:rsidR="00BE615F" w:rsidRDefault="00DF763F" w:rsidP="00DF763F">
      <w:pPr>
        <w:pStyle w:val="bourneli2"/>
      </w:pPr>
      <w:r>
        <w:rPr>
          <w:rFonts w:hint="eastAsia"/>
        </w:rPr>
        <w:t xml:space="preserve">12 </w:t>
      </w:r>
      <w:r>
        <w:rPr>
          <w:rFonts w:hint="eastAsia"/>
        </w:rPr>
        <w:t>根据</w:t>
      </w:r>
      <w:r>
        <w:t>V</w:t>
      </w:r>
      <w:r>
        <w:t>空间的基，计算系数，然后通过</w:t>
      </w:r>
      <w:r>
        <w:t>T</w:t>
      </w:r>
      <w:r>
        <w:t>，得到</w:t>
      </w:r>
      <w:r>
        <w:t>W</w:t>
      </w:r>
      <w:r>
        <w:t>中对应向量。</w:t>
      </w:r>
    </w:p>
    <w:p w:rsidR="00D17D5F" w:rsidRDefault="00D17D5F" w:rsidP="00DF763F">
      <w:pPr>
        <w:pStyle w:val="bourneli2"/>
      </w:pPr>
      <w:r>
        <w:rPr>
          <w:rFonts w:hint="eastAsia"/>
        </w:rPr>
        <w:t xml:space="preserve">16 </w:t>
      </w:r>
      <w:r>
        <w:rPr>
          <w:rFonts w:hint="eastAsia"/>
        </w:rPr>
        <w:t>反例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,A</w:t>
      </w:r>
      <w:r>
        <w:rPr>
          <w:rFonts w:hint="eastAsia"/>
        </w:rPr>
        <w:t>不存在</w:t>
      </w:r>
    </w:p>
    <w:p w:rsidR="00583777" w:rsidRDefault="00583777" w:rsidP="00DF763F">
      <w:pPr>
        <w:pStyle w:val="bourneli2"/>
      </w:pPr>
      <w:r>
        <w:lastRenderedPageBreak/>
        <w:t xml:space="preserve">17 </w:t>
      </w:r>
      <w:r>
        <w:rPr>
          <w:rFonts w:hint="eastAsia"/>
        </w:rPr>
        <w:t>全错</w:t>
      </w:r>
    </w:p>
    <w:p w:rsidR="00BE1FA4" w:rsidRDefault="00BE1FA4" w:rsidP="00DF763F">
      <w:pPr>
        <w:pStyle w:val="bourneli2"/>
      </w:pPr>
      <w:r>
        <w:rPr>
          <w:rFonts w:hint="eastAsia"/>
        </w:rPr>
        <w:t xml:space="preserve">19 </w:t>
      </w:r>
      <w:r>
        <w:t>A</w:t>
      </w:r>
      <w:r>
        <w:rPr>
          <w:vertAlign w:val="superscript"/>
        </w:rPr>
        <w:t>-1</w:t>
      </w:r>
      <w:r>
        <w:t>MB</w:t>
      </w:r>
      <w:r>
        <w:rPr>
          <w:vertAlign w:val="superscript"/>
        </w:rPr>
        <w:t>-1</w:t>
      </w:r>
    </w:p>
    <w:p w:rsidR="00C07068" w:rsidRDefault="00C07068" w:rsidP="00DF763F">
      <w:pPr>
        <w:pStyle w:val="bourneli2"/>
      </w:pPr>
      <w:r>
        <w:t>20</w:t>
      </w:r>
      <w:r w:rsidR="00521DA2">
        <w:t xml:space="preserve"> </w:t>
      </w:r>
      <w:r w:rsidR="006A4099">
        <w:t>(a)</w:t>
      </w:r>
      <w:r w:rsidR="006A4099">
        <w:rPr>
          <w:rFonts w:hint="eastAsia"/>
        </w:rPr>
        <w:t>横</w:t>
      </w:r>
      <w:r w:rsidR="006A4099">
        <w:t>纵</w:t>
      </w:r>
      <w:r w:rsidR="006A4099">
        <w:rPr>
          <w:rFonts w:hint="eastAsia"/>
        </w:rPr>
        <w:t>伸缩</w:t>
      </w:r>
      <w:r w:rsidR="006A4099">
        <w:rPr>
          <w:rFonts w:hint="eastAsia"/>
        </w:rPr>
        <w:t>;</w:t>
      </w:r>
      <w:r w:rsidR="006A4099">
        <w:t>（</w:t>
      </w:r>
      <w:r w:rsidR="006A4099">
        <w:rPr>
          <w:rFonts w:hint="eastAsia"/>
        </w:rPr>
        <w:t>b</w:t>
      </w:r>
      <w:r w:rsidR="006A4099">
        <w:t>）</w:t>
      </w:r>
      <w:r w:rsidR="006A4099">
        <w:rPr>
          <w:rFonts w:hint="eastAsia"/>
        </w:rPr>
        <w:t>直线</w:t>
      </w:r>
      <w:r w:rsidR="006A4099">
        <w:t>；（</w:t>
      </w:r>
      <w:r w:rsidR="006A4099">
        <w:rPr>
          <w:rFonts w:hint="eastAsia"/>
        </w:rPr>
        <w:t>C</w:t>
      </w:r>
      <w:r w:rsidR="006A4099">
        <w:t>）</w:t>
      </w:r>
      <w:r w:rsidR="00C03663">
        <w:rPr>
          <w:rFonts w:hint="eastAsia"/>
        </w:rPr>
        <w:t>角度，</w:t>
      </w:r>
      <w:r w:rsidR="00C03663">
        <w:t>倾斜</w:t>
      </w:r>
    </w:p>
    <w:p w:rsidR="00C03663" w:rsidRPr="00C07068" w:rsidRDefault="00C03663" w:rsidP="00DF763F">
      <w:pPr>
        <w:pStyle w:val="bourneli2"/>
      </w:pPr>
      <w:r>
        <w:rPr>
          <w:rFonts w:hint="eastAsia"/>
        </w:rPr>
        <w:t xml:space="preserve">21 </w:t>
      </w:r>
    </w:p>
    <w:tbl>
      <w:tblPr>
        <w:tblStyle w:val="bournli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3663" w:rsidTr="00C03663">
        <w:tc>
          <w:tcPr>
            <w:tcW w:w="8296" w:type="dxa"/>
          </w:tcPr>
          <w:p w:rsidR="00C03663" w:rsidRDefault="00C03663" w:rsidP="00C03663">
            <w:r>
              <w:t>H &lt;- matrix(c(-6,-7,</w:t>
            </w:r>
          </w:p>
          <w:p w:rsidR="00C03663" w:rsidRDefault="00C03663" w:rsidP="00C03663">
            <w:r>
              <w:t xml:space="preserve">             -6,2,</w:t>
            </w:r>
          </w:p>
          <w:p w:rsidR="00C03663" w:rsidRDefault="00C03663" w:rsidP="00C03663">
            <w:r>
              <w:t xml:space="preserve">             -7,1,</w:t>
            </w:r>
          </w:p>
          <w:p w:rsidR="00C03663" w:rsidRDefault="00C03663" w:rsidP="00C03663">
            <w:r>
              <w:t xml:space="preserve">             0,8,</w:t>
            </w:r>
          </w:p>
          <w:p w:rsidR="00C03663" w:rsidRDefault="00C03663" w:rsidP="00C03663">
            <w:r>
              <w:t xml:space="preserve">             7,1,</w:t>
            </w:r>
          </w:p>
          <w:p w:rsidR="00C03663" w:rsidRDefault="00C03663" w:rsidP="00C03663">
            <w:r>
              <w:t xml:space="preserve">             6,2,</w:t>
            </w:r>
          </w:p>
          <w:p w:rsidR="00C03663" w:rsidRDefault="00C03663" w:rsidP="00C03663">
            <w:r>
              <w:t xml:space="preserve">             6,-7,</w:t>
            </w:r>
          </w:p>
          <w:p w:rsidR="00C03663" w:rsidRDefault="00C03663" w:rsidP="00C03663">
            <w:r>
              <w:t xml:space="preserve">             -3,-7,</w:t>
            </w:r>
          </w:p>
          <w:p w:rsidR="00C03663" w:rsidRDefault="00C03663" w:rsidP="00C03663">
            <w:r>
              <w:t xml:space="preserve">             -3,-2,</w:t>
            </w:r>
          </w:p>
          <w:p w:rsidR="00C03663" w:rsidRDefault="00C03663" w:rsidP="00C03663">
            <w:r>
              <w:t xml:space="preserve">             0,-2,</w:t>
            </w:r>
          </w:p>
          <w:p w:rsidR="00C03663" w:rsidRDefault="00C03663" w:rsidP="00C03663">
            <w:r>
              <w:t xml:space="preserve">             0,-7,</w:t>
            </w:r>
          </w:p>
          <w:p w:rsidR="00C03663" w:rsidRDefault="00C03663" w:rsidP="00C03663">
            <w:r>
              <w:t xml:space="preserve">             -6,-7), nrow=2)</w:t>
            </w:r>
          </w:p>
          <w:p w:rsidR="00C03663" w:rsidRDefault="00C03663" w:rsidP="00C03663">
            <w:r>
              <w:t>A &lt;- matrix(c(1,0,</w:t>
            </w:r>
          </w:p>
          <w:p w:rsidR="00C03663" w:rsidRDefault="00C03663" w:rsidP="00C03663">
            <w:r>
              <w:t xml:space="preserve">              1.5,1), nrow = 2, byrow=T)</w:t>
            </w:r>
          </w:p>
          <w:p w:rsidR="00C03663" w:rsidRDefault="00C03663" w:rsidP="00C03663"/>
          <w:p w:rsidR="00C03663" w:rsidRDefault="00C03663" w:rsidP="00C03663">
            <w:r>
              <w:t>plot(t(A%*%H), type= 'l')</w:t>
            </w:r>
          </w:p>
          <w:p w:rsidR="00C03663" w:rsidRDefault="00C03663" w:rsidP="00C03663">
            <w:r>
              <w:t>lines(t(H), type= 'l', col='red')</w:t>
            </w:r>
          </w:p>
          <w:p w:rsidR="00C03663" w:rsidRDefault="00C03663" w:rsidP="00C03663">
            <w:r>
              <w:t>lines(t(A%*%H), type= 'l')</w:t>
            </w:r>
          </w:p>
          <w:p w:rsidR="00C03663" w:rsidRDefault="00C03663" w:rsidP="00C03663"/>
          <w:p w:rsidR="00C03663" w:rsidRDefault="00C03663" w:rsidP="00C03663"/>
          <w:p w:rsidR="00C03663" w:rsidRDefault="00C03663" w:rsidP="00C03663"/>
          <w:p w:rsidR="00C03663" w:rsidRDefault="00C03663" w:rsidP="00C03663">
            <w:r>
              <w:t>D &lt;- matrix(c(2,0,</w:t>
            </w:r>
          </w:p>
          <w:p w:rsidR="00C03663" w:rsidRDefault="00C03663" w:rsidP="00C03663">
            <w:r>
              <w:t xml:space="preserve">              0,1), nrow = 2, byrow=T)</w:t>
            </w:r>
          </w:p>
          <w:p w:rsidR="00C03663" w:rsidRDefault="00C03663" w:rsidP="00C03663">
            <w:r>
              <w:t>A &lt;- matrix(c(.7,.7,</w:t>
            </w:r>
          </w:p>
          <w:p w:rsidR="00C03663" w:rsidRDefault="00C03663" w:rsidP="00C03663">
            <w:r>
              <w:t xml:space="preserve">              .3,.3), nrow = 2, byrow=T)</w:t>
            </w:r>
          </w:p>
          <w:p w:rsidR="00C03663" w:rsidRDefault="00C03663" w:rsidP="00C03663">
            <w:r>
              <w:t>U &lt;- matrix(c(1,1,</w:t>
            </w:r>
          </w:p>
          <w:p w:rsidR="00C03663" w:rsidRDefault="00C03663" w:rsidP="00C03663">
            <w:r>
              <w:t xml:space="preserve">              0,1), nrow = 2, byrow=T)</w:t>
            </w:r>
          </w:p>
          <w:p w:rsidR="00C03663" w:rsidRDefault="00C03663" w:rsidP="00C03663"/>
          <w:p w:rsidR="00C03663" w:rsidRDefault="00C03663" w:rsidP="00C03663">
            <w:r>
              <w:t>plot(t(D%*%H),type='l', col='green')</w:t>
            </w:r>
          </w:p>
          <w:p w:rsidR="00C03663" w:rsidRDefault="00C03663" w:rsidP="00C03663">
            <w:r>
              <w:t>lines(t(A%*%H),type='l', col='blue')</w:t>
            </w:r>
          </w:p>
          <w:p w:rsidR="00C03663" w:rsidRDefault="00C03663" w:rsidP="00C03663">
            <w:r>
              <w:t>lines(t(U%*%H),type='l', col='pink')</w:t>
            </w:r>
          </w:p>
          <w:p w:rsidR="00C03663" w:rsidRDefault="00C03663" w:rsidP="00C03663">
            <w:r>
              <w:t>lines(t(H),type='l', col='red')</w:t>
            </w:r>
          </w:p>
        </w:tc>
      </w:tr>
    </w:tbl>
    <w:p w:rsidR="00C03663" w:rsidRDefault="00C03663" w:rsidP="00DF763F">
      <w:pPr>
        <w:pStyle w:val="bourneli2"/>
      </w:pPr>
    </w:p>
    <w:p w:rsidR="00B97AE5" w:rsidRDefault="00B97AE5" w:rsidP="00B97AE5">
      <w:pPr>
        <w:pStyle w:val="bourneli1"/>
      </w:pPr>
      <w:r>
        <w:rPr>
          <w:rFonts w:hint="eastAsia"/>
        </w:rPr>
        <w:t>Problem Set 7.2</w:t>
      </w:r>
    </w:p>
    <w:p w:rsidR="00B97AE5" w:rsidRDefault="00B97AE5" w:rsidP="00B97AE5">
      <w:pPr>
        <w:pStyle w:val="bourneli2"/>
      </w:pPr>
      <w:r>
        <w:rPr>
          <w:rFonts w:hint="eastAsia"/>
        </w:rPr>
        <w:lastRenderedPageBreak/>
        <w:t xml:space="preserve">1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82372" w:rsidRDefault="00282372" w:rsidP="00B97AE5">
      <w:pPr>
        <w:pStyle w:val="bourneli2"/>
      </w:pPr>
      <w:r>
        <w:rPr>
          <w:rFonts w:hint="eastAsia"/>
        </w:rPr>
        <w:t>2 [</w:t>
      </w:r>
      <w:r>
        <w:t>1 0 0 0</w:t>
      </w:r>
      <w:r>
        <w:rPr>
          <w:rFonts w:hint="eastAsia"/>
        </w:rPr>
        <w:t>]</w:t>
      </w:r>
      <w:r w:rsidR="00532A22">
        <w:rPr>
          <w:vertAlign w:val="superscript"/>
        </w:rPr>
        <w:t>T</w:t>
      </w:r>
      <w:r>
        <w:t>,[0 1 0 0]</w:t>
      </w:r>
      <w:r w:rsidR="00532A22">
        <w:rPr>
          <w:vertAlign w:val="superscript"/>
        </w:rPr>
        <w:t>T</w:t>
      </w:r>
    </w:p>
    <w:p w:rsidR="00532A22" w:rsidRDefault="00B14E93" w:rsidP="00B97AE5">
      <w:pPr>
        <w:pStyle w:val="bourneli2"/>
      </w:pPr>
      <w:r>
        <w:t xml:space="preserve">4 </w:t>
      </w:r>
      <w:r>
        <w:rPr>
          <w:rFonts w:hint="eastAsia"/>
        </w:rPr>
        <w:t>果然</w:t>
      </w:r>
      <w:r>
        <w:t>线代与微积分有</w:t>
      </w:r>
      <w:r>
        <w:rPr>
          <w:rFonts w:hint="eastAsia"/>
        </w:rPr>
        <w:t>通路</w:t>
      </w:r>
    </w:p>
    <w:p w:rsidR="00242165" w:rsidRDefault="00603071" w:rsidP="00B97AE5">
      <w:pPr>
        <w:pStyle w:val="bourneli2"/>
      </w:pPr>
      <w:r>
        <w:t>14 (c)</w:t>
      </w:r>
      <w:r>
        <w:rPr>
          <w:rFonts w:hint="eastAsia"/>
        </w:rPr>
        <w:t>不可逆</w:t>
      </w:r>
    </w:p>
    <w:p w:rsidR="00603A4A" w:rsidRDefault="00603A4A" w:rsidP="00697317">
      <w:pPr>
        <w:pStyle w:val="bourneli2"/>
        <w:numPr>
          <w:ilvl w:val="0"/>
          <w:numId w:val="17"/>
        </w:numPr>
      </w:pPr>
      <w:r>
        <w:rPr>
          <w:rFonts w:hint="eastAsia"/>
        </w:rPr>
        <w:t>14</w:t>
      </w:r>
      <w:r>
        <w:rPr>
          <w:rFonts w:hint="eastAsia"/>
        </w:rPr>
        <w:t>的</w:t>
      </w:r>
      <w:r>
        <w:t>通用解，</w:t>
      </w:r>
      <w:r w:rsidR="00BC2D1A">
        <w:t>ad-bc</w:t>
      </w:r>
      <w:r w:rsidR="00BC2D1A">
        <w:rPr>
          <w:rFonts w:ascii="Cambria Math" w:hAnsi="Cambria Math"/>
        </w:rPr>
        <w:t>≠</w:t>
      </w:r>
      <w:r>
        <w:t>0</w:t>
      </w:r>
    </w:p>
    <w:p w:rsidR="00697317" w:rsidRDefault="00697317" w:rsidP="00697317">
      <w:pPr>
        <w:pStyle w:val="bourneli2"/>
        <w:numPr>
          <w:ilvl w:val="0"/>
          <w:numId w:val="17"/>
        </w:numPr>
      </w:pPr>
      <w:r>
        <w:t>(a)MN</w:t>
      </w:r>
      <w:r w:rsidR="00687083">
        <w:t>;(b)</w:t>
      </w:r>
      <w:r w:rsidR="00687083">
        <w:rPr>
          <w:rFonts w:hint="eastAsia"/>
        </w:rPr>
        <w:t>直接</w:t>
      </w:r>
      <w:r w:rsidR="00687083">
        <w:t>求逆</w:t>
      </w:r>
    </w:p>
    <w:p w:rsidR="008D6438" w:rsidRDefault="008D6438" w:rsidP="008D6438">
      <w:pPr>
        <w:pStyle w:val="bourneli2"/>
      </w:pPr>
      <w:r>
        <w:t>18 Q</w:t>
      </w:r>
      <w:r>
        <w:t>正交</w:t>
      </w:r>
    </w:p>
    <w:p w:rsidR="00352B78" w:rsidRDefault="00352B78" w:rsidP="008D6438">
      <w:pPr>
        <w:pStyle w:val="bourneli2"/>
      </w:pPr>
      <w:r>
        <w:rPr>
          <w:rFonts w:hint="eastAsia"/>
        </w:rPr>
        <w:t xml:space="preserve">19 </w:t>
      </w:r>
      <w:r>
        <w:t>M</w:t>
      </w:r>
      <w:r>
        <w:rPr>
          <w:vertAlign w:val="superscript"/>
        </w:rPr>
        <w:t>-1</w:t>
      </w:r>
    </w:p>
    <w:p w:rsidR="00352B78" w:rsidRDefault="00917A67" w:rsidP="008D6438">
      <w:pPr>
        <w:pStyle w:val="bourneli2"/>
      </w:pPr>
      <w:r>
        <w:t>20</w:t>
      </w:r>
    </w:p>
    <w:p w:rsidR="00507AC4" w:rsidRDefault="00507AC4" w:rsidP="00507AC4">
      <w:r>
        <w:t># w3</w:t>
      </w:r>
    </w:p>
    <w:p w:rsidR="00507AC4" w:rsidRDefault="00507AC4" w:rsidP="00507AC4">
      <w:r>
        <w:t>a &lt;- matrix(c(1,1,1,</w:t>
      </w:r>
    </w:p>
    <w:p w:rsidR="00507AC4" w:rsidRDefault="00507AC4" w:rsidP="00507AC4">
      <w:r>
        <w:t xml:space="preserve">              1,-1,1,</w:t>
      </w:r>
    </w:p>
    <w:p w:rsidR="00507AC4" w:rsidRDefault="00507AC4" w:rsidP="00507AC4">
      <w:r>
        <w:t xml:space="preserve">              1,0,0),nrow=3)</w:t>
      </w:r>
    </w:p>
    <w:p w:rsidR="00507AC4" w:rsidRDefault="00507AC4" w:rsidP="00507AC4">
      <w:r>
        <w:t>matrix(c(0,0,1), nrow=1) %*% solve(a)</w:t>
      </w:r>
    </w:p>
    <w:p w:rsidR="00507AC4" w:rsidRDefault="00507AC4" w:rsidP="00507AC4"/>
    <w:p w:rsidR="00507AC4" w:rsidRDefault="00507AC4" w:rsidP="00507AC4">
      <w:r>
        <w:t># w2</w:t>
      </w:r>
    </w:p>
    <w:p w:rsidR="00507AC4" w:rsidRDefault="00507AC4" w:rsidP="00507AC4">
      <w:r>
        <w:t>a &lt;- matrix(c(1,1,1,</w:t>
      </w:r>
    </w:p>
    <w:p w:rsidR="00507AC4" w:rsidRDefault="00507AC4" w:rsidP="00507AC4">
      <w:r>
        <w:t xml:space="preserve">              -1,0,1,</w:t>
      </w:r>
    </w:p>
    <w:p w:rsidR="00507AC4" w:rsidRDefault="00507AC4" w:rsidP="00507AC4">
      <w:r>
        <w:t xml:space="preserve">              1,0,1),nrow=3,byrow=T)</w:t>
      </w:r>
    </w:p>
    <w:p w:rsidR="00507AC4" w:rsidRDefault="00507AC4" w:rsidP="00507AC4">
      <w:r>
        <w:t>matrix(c(1,0,0), nrow=1) %*% solve(a)</w:t>
      </w:r>
    </w:p>
    <w:p w:rsidR="00984B95" w:rsidRDefault="00984B95" w:rsidP="00507AC4"/>
    <w:p w:rsidR="00984B95" w:rsidRDefault="00DC782A" w:rsidP="000B3EA4">
      <w:pPr>
        <w:pStyle w:val="bourneli2"/>
      </w:pPr>
      <w:r>
        <w:rPr>
          <w:rFonts w:hint="eastAsia"/>
        </w:rPr>
        <w:t xml:space="preserve">23 </w:t>
      </w:r>
      <w:r>
        <w:rPr>
          <w:rFonts w:hint="eastAsia"/>
        </w:rPr>
        <w:t>可逆</w:t>
      </w:r>
    </w:p>
    <w:p w:rsidR="00DC782A" w:rsidRDefault="0092157C" w:rsidP="000B3EA4">
      <w:pPr>
        <w:pStyle w:val="bourneli2"/>
      </w:pPr>
      <w:r>
        <w:rPr>
          <w:rFonts w:hint="eastAsia"/>
        </w:rPr>
        <w:t xml:space="preserve">29 </w:t>
      </w:r>
      <w:r>
        <w:t>ST=-I</w:t>
      </w:r>
    </w:p>
    <w:p w:rsidR="009E6A6F" w:rsidRDefault="009E6A6F" w:rsidP="000B3EA4">
      <w:pPr>
        <w:pStyle w:val="bourneli2"/>
      </w:pPr>
    </w:p>
    <w:p w:rsidR="009E6A6F" w:rsidRDefault="009E6A6F" w:rsidP="009E6A6F">
      <w:pPr>
        <w:pStyle w:val="bourneli1"/>
      </w:pPr>
      <w:r>
        <w:t>Exam 3</w:t>
      </w:r>
    </w:p>
    <w:p w:rsidR="009E6A6F" w:rsidRDefault="009E6A6F" w:rsidP="009E6A6F">
      <w:pPr>
        <w:pStyle w:val="bourneli2"/>
      </w:pPr>
      <w:r>
        <w:rPr>
          <w:rFonts w:hint="eastAsia"/>
        </w:rPr>
        <w:t>1</w:t>
      </w:r>
      <w:r>
        <w:t>(a)</w:t>
      </w:r>
      <w:r w:rsidR="00A26546">
        <w:t xml:space="preserve"> </w:t>
      </w:r>
      <w:r w:rsidR="00DF06F5">
        <w:rPr>
          <w:rFonts w:hint="eastAsia"/>
        </w:rPr>
        <w:t>正交</w:t>
      </w:r>
    </w:p>
    <w:p w:rsidR="00A26546" w:rsidRDefault="00A26546" w:rsidP="009E6A6F">
      <w:pPr>
        <w:pStyle w:val="bourneli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-1</w:t>
      </w:r>
    </w:p>
    <w:p w:rsidR="0021089B" w:rsidRDefault="0021089B" w:rsidP="009E6A6F">
      <w:pPr>
        <w:pStyle w:val="bourneli2"/>
      </w:pPr>
      <w:r>
        <w:lastRenderedPageBreak/>
        <w:t>(c)</w:t>
      </w:r>
      <w:r w:rsidR="00645A11">
        <w:t>1</w:t>
      </w:r>
      <w:r w:rsidR="00645A11">
        <w:rPr>
          <w:rFonts w:hint="eastAsia"/>
        </w:rPr>
        <w:t>；</w:t>
      </w:r>
      <w:r w:rsidR="00645A11">
        <w:rPr>
          <w:rFonts w:hint="eastAsia"/>
        </w:rPr>
        <w:t>n-1</w:t>
      </w:r>
      <w:r w:rsidR="00645A11">
        <w:rPr>
          <w:rFonts w:hint="eastAsia"/>
        </w:rPr>
        <w:t>；</w:t>
      </w:r>
      <w:r w:rsidR="00CA0DB0">
        <w:t>因为有足够的特征向量</w:t>
      </w:r>
    </w:p>
    <w:p w:rsidR="00764A0A" w:rsidRDefault="00764A0A" w:rsidP="009E6A6F">
      <w:pPr>
        <w:pStyle w:val="bourneli2"/>
      </w:pPr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>H</w:t>
      </w:r>
      <w:r>
        <w:rPr>
          <w:vertAlign w:val="subscript"/>
        </w:rPr>
        <w:t>ii</w:t>
      </w:r>
      <w:r>
        <w:t>=1-2u</w:t>
      </w:r>
      <w:r>
        <w:rPr>
          <w:vertAlign w:val="subscript"/>
        </w:rPr>
        <w:t>i</w:t>
      </w:r>
      <w:r>
        <w:rPr>
          <w:vertAlign w:val="superscript"/>
        </w:rPr>
        <w:t>2</w:t>
      </w:r>
      <w:r w:rsidR="007F4086">
        <w:t>;trace = all eigenvalues sum=n-2</w:t>
      </w:r>
    </w:p>
    <w:p w:rsidR="00F953BC" w:rsidRDefault="00F953BC" w:rsidP="00F953BC"/>
    <w:p w:rsidR="00F953BC" w:rsidRDefault="00F953BC" w:rsidP="009E6A6F">
      <w:pPr>
        <w:pStyle w:val="bourneli2"/>
      </w:pPr>
      <w:r>
        <w:t>2(a)</w:t>
      </w:r>
      <w:r w:rsidR="00560FAE">
        <w:t>A</w:t>
      </w:r>
      <w:r w:rsidR="00560FAE">
        <w:rPr>
          <w:vertAlign w:val="superscript"/>
        </w:rPr>
        <w:t>-1</w:t>
      </w:r>
      <w:r w:rsidR="00560FAE">
        <w:rPr>
          <w:rFonts w:hint="eastAsia"/>
        </w:rPr>
        <w:t>的</w:t>
      </w:r>
      <w:r w:rsidR="00560FAE">
        <w:t>特征值是</w:t>
      </w:r>
      <w:r w:rsidR="00560FAE">
        <w:t>A</w:t>
      </w:r>
      <w:r w:rsidR="00560FAE">
        <w:t>的倒数，</w:t>
      </w:r>
      <w:r w:rsidR="00560FAE">
        <w:t>A</w:t>
      </w:r>
      <w:r w:rsidR="00560FAE">
        <w:t>正定，所以</w:t>
      </w:r>
      <w:r w:rsidR="00560FAE">
        <w:t>A</w:t>
      </w:r>
      <w:r w:rsidR="00560FAE">
        <w:rPr>
          <w:vertAlign w:val="superscript"/>
        </w:rPr>
        <w:t>-1</w:t>
      </w:r>
      <w:r w:rsidR="00560FAE">
        <w:rPr>
          <w:rFonts w:hint="eastAsia"/>
        </w:rPr>
        <w:t>特征值</w:t>
      </w:r>
      <w:r w:rsidR="00560FAE">
        <w:t>全为正，所以</w:t>
      </w:r>
      <w:r w:rsidR="00560FAE">
        <w:t>A</w:t>
      </w:r>
      <w:r w:rsidR="00560FAE">
        <w:rPr>
          <w:vertAlign w:val="superscript"/>
        </w:rPr>
        <w:t>-1</w:t>
      </w:r>
      <w:r w:rsidR="00560FAE">
        <w:rPr>
          <w:rFonts w:hint="eastAsia"/>
        </w:rPr>
        <w:t>正定</w:t>
      </w:r>
    </w:p>
    <w:p w:rsidR="00560FAE" w:rsidRDefault="00560FAE" w:rsidP="009E6A6F">
      <w:pPr>
        <w:pStyle w:val="bourneli2"/>
      </w:pPr>
      <w:r>
        <w:t>(b)</w:t>
      </w:r>
      <w:r w:rsidR="00B01A2B">
        <w:t>A=R</w:t>
      </w:r>
      <w:r w:rsidR="00B01A2B">
        <w:rPr>
          <w:vertAlign w:val="superscript"/>
        </w:rPr>
        <w:t>T</w:t>
      </w:r>
      <w:r w:rsidR="00B01A2B">
        <w:t xml:space="preserve">R, </w:t>
      </w:r>
      <w:r w:rsidR="00B01A2B">
        <w:rPr>
          <w:rFonts w:hint="eastAsia"/>
        </w:rPr>
        <w:t>使用</w:t>
      </w:r>
      <w:r w:rsidR="00B01A2B">
        <w:t>能量</w:t>
      </w:r>
      <w:r w:rsidR="00B01A2B">
        <w:rPr>
          <w:rFonts w:hint="eastAsia"/>
        </w:rPr>
        <w:t>定义</w:t>
      </w:r>
      <w:r w:rsidR="00B01A2B">
        <w:t>，</w:t>
      </w:r>
      <w:r w:rsidR="00B01A2B">
        <w:t>x</w:t>
      </w:r>
      <w:r w:rsidR="00B01A2B">
        <w:rPr>
          <w:vertAlign w:val="superscript"/>
        </w:rPr>
        <w:t>T</w:t>
      </w:r>
      <w:r w:rsidR="00B01A2B">
        <w:t>QAQ</w:t>
      </w:r>
      <w:r w:rsidR="00B01A2B">
        <w:rPr>
          <w:vertAlign w:val="superscript"/>
        </w:rPr>
        <w:t>T</w:t>
      </w:r>
      <w:r w:rsidR="00B01A2B">
        <w:t>x=</w:t>
      </w:r>
      <w:r w:rsidR="00B01A2B" w:rsidRPr="00B01A2B">
        <w:t xml:space="preserve"> </w:t>
      </w:r>
      <w:r w:rsidR="00B01A2B">
        <w:t>x</w:t>
      </w:r>
      <w:r w:rsidR="00B01A2B">
        <w:rPr>
          <w:vertAlign w:val="superscript"/>
        </w:rPr>
        <w:t>T</w:t>
      </w:r>
      <w:r w:rsidR="00B01A2B">
        <w:t>Q</w:t>
      </w:r>
      <w:r w:rsidR="00B01A2B" w:rsidRPr="00B01A2B">
        <w:t xml:space="preserve"> </w:t>
      </w:r>
      <w:r w:rsidR="00B01A2B">
        <w:t>R</w:t>
      </w:r>
      <w:r w:rsidR="00B01A2B">
        <w:rPr>
          <w:vertAlign w:val="superscript"/>
        </w:rPr>
        <w:t>T</w:t>
      </w:r>
      <w:r w:rsidR="00B01A2B">
        <w:t>R Q</w:t>
      </w:r>
      <w:r w:rsidR="00B01A2B">
        <w:rPr>
          <w:vertAlign w:val="superscript"/>
        </w:rPr>
        <w:t>T</w:t>
      </w:r>
      <w:r w:rsidR="00B01A2B">
        <w:t>x=(R Q</w:t>
      </w:r>
      <w:r w:rsidR="00B01A2B">
        <w:rPr>
          <w:vertAlign w:val="superscript"/>
        </w:rPr>
        <w:t>T</w:t>
      </w:r>
      <w:r w:rsidR="00B01A2B">
        <w:t>x)</w:t>
      </w:r>
      <w:r w:rsidR="00B01A2B">
        <w:rPr>
          <w:vertAlign w:val="superscript"/>
        </w:rPr>
        <w:t>2</w:t>
      </w:r>
      <w:r w:rsidR="00B01A2B">
        <w:t>&gt;0</w:t>
      </w:r>
    </w:p>
    <w:p w:rsidR="00D6649D" w:rsidRDefault="00331486" w:rsidP="009E6A6F">
      <w:pPr>
        <w:pStyle w:val="bourneli2"/>
      </w:pPr>
      <w:r>
        <w:t>(c)rank(B)=n,B</w:t>
      </w:r>
      <w:r>
        <w:rPr>
          <w:rFonts w:hint="eastAsia"/>
        </w:rPr>
        <w:t>维度</w:t>
      </w:r>
      <w:r>
        <w:t>2n*2n</w:t>
      </w:r>
      <w:r>
        <w:rPr>
          <w:rFonts w:hint="eastAsia"/>
        </w:rPr>
        <w:t>，</w:t>
      </w:r>
      <w:r>
        <w:t>所以必然不是正定，阀值</w:t>
      </w:r>
      <w:r>
        <w:rPr>
          <w:rFonts w:hint="eastAsia"/>
        </w:rPr>
        <w:t>有</w:t>
      </w:r>
      <w:r>
        <w:t>n</w:t>
      </w:r>
      <w:r>
        <w:t>个为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使用能量法</w:t>
      </w:r>
      <w:r>
        <w:rPr>
          <w:rFonts w:hint="eastAsia"/>
        </w:rPr>
        <w:t>，</w:t>
      </w:r>
      <w:r>
        <w:t>矩阵块块乘法，可以转成</w:t>
      </w:r>
      <w:r>
        <w:t>A</w:t>
      </w:r>
      <w:r>
        <w:t>的能量形式。</w:t>
      </w:r>
      <w:r w:rsidR="00A173BC">
        <w:rPr>
          <w:rFonts w:hint="eastAsia"/>
        </w:rPr>
        <w:t>但是</w:t>
      </w:r>
      <w:r w:rsidR="00A173BC">
        <w:t>x=x1+x2,</w:t>
      </w:r>
      <w:r w:rsidR="00A173BC">
        <w:rPr>
          <w:rFonts w:hint="eastAsia"/>
        </w:rPr>
        <w:t>当</w:t>
      </w:r>
      <w:r w:rsidR="00A173BC">
        <w:t>x1=-x2</w:t>
      </w:r>
      <w:r w:rsidR="00A173BC">
        <w:rPr>
          <w:rFonts w:hint="eastAsia"/>
        </w:rPr>
        <w:t>时</w:t>
      </w:r>
      <w:r w:rsidR="00A173BC">
        <w:t>，半正定。</w:t>
      </w:r>
    </w:p>
    <w:p w:rsidR="00720920" w:rsidRDefault="00720920" w:rsidP="009E6A6F">
      <w:pPr>
        <w:pStyle w:val="bourneli2"/>
      </w:pPr>
      <w:r>
        <w:t>3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u</w:t>
      </w:r>
      <w:r>
        <w:rPr>
          <w:vertAlign w:val="subscript"/>
        </w:rPr>
        <w:t>1</w:t>
      </w:r>
      <w:r>
        <w:t>+u</w:t>
      </w:r>
      <w:r>
        <w:rPr>
          <w:vertAlign w:val="subscript"/>
        </w:rPr>
        <w:t>2</w:t>
      </w:r>
    </w:p>
    <w:p w:rsidR="00720920" w:rsidRDefault="00720920" w:rsidP="009E6A6F">
      <w:pPr>
        <w:pStyle w:val="bourneli2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t>）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D5FF8" w:rsidRDefault="009D5FF8" w:rsidP="009E6A6F">
      <w:pPr>
        <w:pStyle w:val="bourneli2"/>
      </w:pPr>
    </w:p>
    <w:p w:rsidR="009D5FF8" w:rsidRDefault="009D5FF8" w:rsidP="009D5FF8">
      <w:pPr>
        <w:pStyle w:val="bourneli1"/>
      </w:pPr>
      <w:r>
        <w:rPr>
          <w:rFonts w:hint="eastAsia"/>
        </w:rPr>
        <w:t>Problem Set 7.3</w:t>
      </w:r>
    </w:p>
    <w:p w:rsidR="00610C9E" w:rsidRDefault="00610C9E" w:rsidP="00D31B58">
      <w:pPr>
        <w:pStyle w:val="bourneli2"/>
      </w:pPr>
      <w:r>
        <w:rPr>
          <w:rFonts w:hint="eastAsia"/>
        </w:rPr>
        <w:t xml:space="preserve">1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;U=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790DE3">
        <w:rPr>
          <w:rFonts w:hint="eastAsia"/>
        </w:rPr>
        <w:t>;</w:t>
      </w:r>
    </w:p>
    <w:p w:rsidR="009D5FF8" w:rsidRDefault="00D31B58" w:rsidP="00D31B58">
      <w:pPr>
        <w:pStyle w:val="bourneli2"/>
        <w:rPr>
          <w:rFonts w:ascii="黑体" w:hAnsi="黑体"/>
        </w:rPr>
      </w:pPr>
      <w:r>
        <w:rPr>
          <w:rFonts w:hint="eastAsia"/>
        </w:rPr>
        <w:t>2</w:t>
      </w:r>
      <w:r>
        <w:t>(a) v</w:t>
      </w:r>
      <w:r>
        <w:rPr>
          <w:vertAlign w:val="subscript"/>
        </w:rPr>
        <w:t>1</w:t>
      </w:r>
      <w:r>
        <w:rPr>
          <w:rFonts w:ascii="黑体" w:hAnsi="黑体" w:hint="eastAsia"/>
        </w:rPr>
        <w:t>∈</w:t>
      </w:r>
      <w:r>
        <w:t>C(A</w:t>
      </w:r>
      <w:r>
        <w:rPr>
          <w:vertAlign w:val="superscript"/>
        </w:rPr>
        <w:t>T</w:t>
      </w:r>
      <w:r>
        <w:t>);v</w:t>
      </w:r>
      <w:r>
        <w:rPr>
          <w:vertAlign w:val="subscript"/>
        </w:rPr>
        <w:t>2</w:t>
      </w:r>
      <w:r>
        <w:rPr>
          <w:rFonts w:ascii="黑体" w:hAnsi="黑体" w:hint="eastAsia"/>
        </w:rPr>
        <w:t>∈N(</w:t>
      </w:r>
      <w:r>
        <w:rPr>
          <w:rFonts w:ascii="黑体" w:hAnsi="黑体"/>
        </w:rPr>
        <w:t>A</w:t>
      </w:r>
      <w:r>
        <w:rPr>
          <w:rFonts w:ascii="黑体" w:hAnsi="黑体" w:hint="eastAsia"/>
        </w:rPr>
        <w:t>)</w:t>
      </w:r>
      <w:r>
        <w:rPr>
          <w:rFonts w:ascii="黑体" w:hAnsi="黑体"/>
        </w:rPr>
        <w:t>;u</w:t>
      </w:r>
      <w:r>
        <w:rPr>
          <w:rFonts w:ascii="黑体" w:hAnsi="黑体"/>
          <w:vertAlign w:val="subscript"/>
        </w:rPr>
        <w:t>1</w:t>
      </w:r>
      <w:r>
        <w:rPr>
          <w:rFonts w:ascii="黑体" w:hAnsi="黑体" w:hint="eastAsia"/>
        </w:rPr>
        <w:t>∈C</w:t>
      </w:r>
      <w:r>
        <w:rPr>
          <w:rFonts w:ascii="黑体" w:hAnsi="黑体"/>
        </w:rPr>
        <w:t>(A);u</w:t>
      </w:r>
      <w:r>
        <w:rPr>
          <w:rFonts w:ascii="黑体" w:hAnsi="黑体"/>
          <w:vertAlign w:val="subscript"/>
        </w:rPr>
        <w:t>2</w:t>
      </w:r>
      <w:r>
        <w:rPr>
          <w:rFonts w:ascii="黑体" w:hAnsi="黑体" w:hint="eastAsia"/>
        </w:rPr>
        <w:t>∈N(</w:t>
      </w:r>
      <w:r>
        <w:rPr>
          <w:rFonts w:ascii="黑体" w:hAnsi="黑体"/>
        </w:rPr>
        <w:t>A</w:t>
      </w:r>
      <w:r>
        <w:rPr>
          <w:rFonts w:ascii="黑体" w:hAnsi="黑体"/>
          <w:vertAlign w:val="superscript"/>
        </w:rPr>
        <w:t>T</w:t>
      </w:r>
      <w:r>
        <w:rPr>
          <w:rFonts w:ascii="黑体" w:hAnsi="黑体" w:hint="eastAsia"/>
        </w:rPr>
        <w:t>)</w:t>
      </w:r>
    </w:p>
    <w:p w:rsidR="00D31B58" w:rsidRDefault="00D31B58" w:rsidP="00D31B58">
      <w:pPr>
        <w:pStyle w:val="bourneli2"/>
        <w:rPr>
          <w:rFonts w:ascii="黑体" w:hAnsi="黑体"/>
        </w:rPr>
      </w:pPr>
      <w:r>
        <w:rPr>
          <w:rFonts w:ascii="黑体" w:hAnsi="黑体"/>
        </w:rPr>
        <w:t>(b)ku</w:t>
      </w:r>
      <w:r>
        <w:rPr>
          <w:rFonts w:ascii="黑体" w:hAnsi="黑体"/>
          <w:vertAlign w:val="subscript"/>
        </w:rPr>
        <w:t>1</w:t>
      </w:r>
      <w:r>
        <w:rPr>
          <w:rFonts w:ascii="黑体" w:hAnsi="黑体"/>
        </w:rPr>
        <w:t>v</w:t>
      </w:r>
      <w:r>
        <w:rPr>
          <w:rFonts w:ascii="黑体" w:hAnsi="黑体"/>
          <w:vertAlign w:val="subscript"/>
        </w:rPr>
        <w:t>1</w:t>
      </w:r>
      <w:r>
        <w:rPr>
          <w:rFonts w:ascii="黑体" w:hAnsi="黑体"/>
        </w:rPr>
        <w:t>,k</w:t>
      </w:r>
      <w:r>
        <w:rPr>
          <w:rFonts w:ascii="Cambria Math" w:hAnsi="Cambria Math"/>
        </w:rPr>
        <w:t>≠</w:t>
      </w:r>
      <w:r>
        <w:rPr>
          <w:rFonts w:ascii="黑体" w:hAnsi="黑体"/>
        </w:rPr>
        <w:t>0</w:t>
      </w:r>
    </w:p>
    <w:p w:rsidR="008D1730" w:rsidRDefault="00E90FE3" w:rsidP="00D31B58">
      <w:pPr>
        <w:pStyle w:val="bourneli2"/>
        <w:rPr>
          <w:rFonts w:ascii="黑体" w:hAnsi="黑体"/>
        </w:rPr>
      </w:pPr>
      <w:r>
        <w:rPr>
          <w:rFonts w:ascii="黑体" w:hAnsi="黑体"/>
        </w:rPr>
        <w:t xml:space="preserve">3 </w:t>
      </w:r>
      <m:oMath>
        <m:r>
          <m:rPr>
            <m:sty m:val="p"/>
          </m:rPr>
          <w:rPr>
            <w:rFonts w:ascii="Cambria Math" w:hAnsi="Cambria Math"/>
          </w:rPr>
          <m:t>Q=U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;H=V</m:t>
        </m:r>
        <m:r>
          <m:rPr>
            <m:sty m:val="p"/>
          </m:rPr>
          <w:rPr>
            <w:rFonts w:ascii="Cambria Math" w:hAnsi="Cambria Math" w:hint="eastAsia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1E281E" w:rsidRDefault="001E281E" w:rsidP="00D31B58">
      <w:pPr>
        <w:pStyle w:val="bourneli2"/>
        <w:rPr>
          <w:rFonts w:ascii="黑体" w:hAnsi="黑体"/>
        </w:rPr>
      </w:pPr>
      <w:r>
        <w:rPr>
          <w:rFonts w:ascii="黑体" w:hAnsi="黑体" w:hint="eastAsia"/>
        </w:rPr>
        <w:t>5</w:t>
      </w:r>
      <w:r>
        <w:rPr>
          <w:rFonts w:ascii="黑体" w:hAnsi="黑体"/>
        </w:rPr>
        <w:t>-6</w:t>
      </w:r>
      <w:r>
        <w:rPr>
          <w:rFonts w:ascii="黑体" w:hAnsi="黑体"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Σ=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E281E" w:rsidRDefault="00D33429" w:rsidP="00D31B58">
      <w:pPr>
        <w:pStyle w:val="bourneli2"/>
        <w:rPr>
          <w:rFonts w:ascii="黑体" w:hAnsi="黑体"/>
        </w:rPr>
      </w:pPr>
      <w:r>
        <w:rPr>
          <w:rFonts w:ascii="黑体" w:hAnsi="黑体" w:hint="eastAsia"/>
        </w:rPr>
        <w:t>7</w:t>
      </w:r>
      <w:r>
        <w:rPr>
          <w:rFonts w:ascii="黑体" w:hAnsi="黑体"/>
        </w:rPr>
        <w:t xml:space="preserve"> </w:t>
      </w:r>
      <w:r>
        <w:rPr>
          <w:rFonts w:ascii="黑体" w:hAnsi="黑体" w:hint="eastAsia"/>
        </w:rPr>
        <w:t>使用</w:t>
      </w:r>
      <w:r>
        <w:rPr>
          <w:rFonts w:ascii="黑体" w:hAnsi="黑体"/>
        </w:rPr>
        <w:t>SVD简化形式，然后</w:t>
      </w:r>
      <w:r>
        <w:rPr>
          <w:rFonts w:ascii="黑体" w:hAnsi="黑体" w:hint="eastAsia"/>
        </w:rPr>
        <w:t>使用</w:t>
      </w:r>
      <w:r>
        <w:rPr>
          <w:rFonts w:ascii="黑体" w:hAnsi="黑体"/>
        </w:rPr>
        <w:t>矩阵块乘法即可</w:t>
      </w:r>
    </w:p>
    <w:p w:rsidR="00D33429" w:rsidRDefault="003F4AB8" w:rsidP="00D31B58">
      <w:pPr>
        <w:pStyle w:val="bourneli2"/>
        <w:rPr>
          <w:rFonts w:ascii="黑体" w:hAnsi="黑体"/>
        </w:rPr>
      </w:pPr>
      <w:r>
        <w:rPr>
          <w:rFonts w:ascii="黑体" w:hAnsi="黑体"/>
        </w:rPr>
        <w:t xml:space="preserve">9 </w:t>
      </w:r>
      <w:r>
        <w:rPr>
          <w:rFonts w:ascii="黑体" w:hAnsi="黑体" w:hint="eastAsia"/>
        </w:rPr>
        <w:t>满秩ΣΣ</w:t>
      </w:r>
      <w:r>
        <w:rPr>
          <w:rFonts w:ascii="黑体" w:hAnsi="黑体" w:hint="eastAsia"/>
          <w:vertAlign w:val="superscript"/>
        </w:rPr>
        <w:t>+</w:t>
      </w:r>
      <w:r>
        <w:rPr>
          <w:rFonts w:ascii="黑体" w:hAnsi="黑体"/>
        </w:rPr>
        <w:t>=I</w:t>
      </w:r>
    </w:p>
    <w:p w:rsidR="00732469" w:rsidRDefault="00C53636" w:rsidP="00D31B58">
      <w:pPr>
        <w:pStyle w:val="bourneli2"/>
        <w:rPr>
          <w:rFonts w:ascii="黑体" w:hAnsi="黑体"/>
          <w:szCs w:val="32"/>
        </w:rPr>
      </w:pPr>
      <w:r>
        <w:rPr>
          <w:rFonts w:ascii="黑体" w:hAnsi="黑体" w:hint="eastAsia"/>
        </w:rPr>
        <w:t xml:space="preserve">12 </w:t>
      </w:r>
      <w:r>
        <w:rPr>
          <w:rFonts w:ascii="黑体" w:hAnsi="黑体"/>
        </w:rPr>
        <w:t>A</w:t>
      </w:r>
      <w:r w:rsidRPr="00C53636">
        <w:rPr>
          <w:rFonts w:ascii="黑体" w:hAnsi="黑体"/>
          <w:szCs w:val="32"/>
          <w:vertAlign w:val="superscript"/>
        </w:rPr>
        <w:t>+</w:t>
      </w:r>
      <w:r>
        <w:rPr>
          <w:rFonts w:ascii="黑体" w:hAnsi="黑体" w:hint="eastAsia"/>
          <w:szCs w:val="32"/>
        </w:rPr>
        <w:t>是3乘2维度</w:t>
      </w:r>
    </w:p>
    <w:p w:rsidR="00C53636" w:rsidRDefault="00C53636" w:rsidP="00C53636">
      <w:pPr>
        <w:pStyle w:val="bourneli2"/>
        <w:numPr>
          <w:ilvl w:val="0"/>
          <w:numId w:val="19"/>
        </w:numPr>
        <w:rPr>
          <w:rFonts w:ascii="黑体" w:hAnsi="黑体"/>
          <w:szCs w:val="32"/>
        </w:rPr>
      </w:pPr>
      <w:r>
        <w:rPr>
          <w:rFonts w:ascii="黑体" w:hAnsi="黑体" w:hint="eastAsia"/>
          <w:szCs w:val="32"/>
        </w:rPr>
        <w:lastRenderedPageBreak/>
        <w:t>如果</w:t>
      </w:r>
      <w:r>
        <w:rPr>
          <w:rFonts w:ascii="黑体" w:hAnsi="黑体"/>
          <w:szCs w:val="32"/>
        </w:rPr>
        <w:t>det A = 0,</w:t>
      </w:r>
      <w:r>
        <w:rPr>
          <w:rFonts w:ascii="黑体" w:hAnsi="黑体" w:hint="eastAsia"/>
          <w:szCs w:val="32"/>
        </w:rPr>
        <w:t>说明</w:t>
      </w:r>
      <w:r>
        <w:rPr>
          <w:rFonts w:ascii="黑体" w:hAnsi="黑体"/>
          <w:szCs w:val="32"/>
        </w:rPr>
        <w:t>r&lt;m</w:t>
      </w:r>
      <w:r>
        <w:rPr>
          <w:rFonts w:ascii="黑体" w:hAnsi="黑体" w:hint="eastAsia"/>
          <w:szCs w:val="32"/>
        </w:rPr>
        <w:t>,且</w:t>
      </w:r>
      <w:r>
        <w:rPr>
          <w:rFonts w:ascii="黑体" w:hAnsi="黑体"/>
          <w:szCs w:val="32"/>
        </w:rPr>
        <w:t>r&lt;n,</w:t>
      </w:r>
      <w:r>
        <w:rPr>
          <w:rFonts w:ascii="黑体" w:hAnsi="黑体" w:hint="eastAsia"/>
          <w:szCs w:val="32"/>
        </w:rPr>
        <w:t>所以r(</w:t>
      </w:r>
      <w:r>
        <w:rPr>
          <w:rFonts w:ascii="黑体" w:hAnsi="黑体"/>
          <w:szCs w:val="32"/>
        </w:rPr>
        <w:t>A</w:t>
      </w:r>
      <w:r>
        <w:rPr>
          <w:rFonts w:ascii="黑体" w:hAnsi="黑体"/>
          <w:szCs w:val="32"/>
          <w:vertAlign w:val="superscript"/>
        </w:rPr>
        <w:t>+</w:t>
      </w:r>
      <w:r>
        <w:rPr>
          <w:rFonts w:ascii="黑体" w:hAnsi="黑体" w:hint="eastAsia"/>
          <w:szCs w:val="32"/>
        </w:rPr>
        <w:t>)</w:t>
      </w:r>
      <w:r>
        <w:rPr>
          <w:rFonts w:ascii="黑体" w:hAnsi="黑体"/>
          <w:szCs w:val="32"/>
        </w:rPr>
        <w:t>&lt;m</w:t>
      </w:r>
      <w:r>
        <w:rPr>
          <w:rFonts w:ascii="黑体" w:hAnsi="黑体" w:hint="eastAsia"/>
          <w:szCs w:val="32"/>
        </w:rPr>
        <w:t>或</w:t>
      </w:r>
      <w:r>
        <w:rPr>
          <w:rFonts w:ascii="黑体" w:hAnsi="黑体"/>
          <w:szCs w:val="32"/>
        </w:rPr>
        <w:t>n，所以det A</w:t>
      </w:r>
      <w:r>
        <w:rPr>
          <w:rFonts w:ascii="黑体" w:hAnsi="黑体"/>
          <w:szCs w:val="32"/>
          <w:vertAlign w:val="superscript"/>
        </w:rPr>
        <w:t>+</w:t>
      </w:r>
      <w:r>
        <w:rPr>
          <w:rFonts w:ascii="黑体" w:hAnsi="黑体"/>
          <w:szCs w:val="32"/>
        </w:rPr>
        <w:t>=0</w:t>
      </w:r>
    </w:p>
    <w:p w:rsidR="00C53636" w:rsidRPr="00E26CE1" w:rsidRDefault="00C53636" w:rsidP="00C53636">
      <w:pPr>
        <w:pStyle w:val="bourneli2"/>
        <w:numPr>
          <w:ilvl w:val="0"/>
          <w:numId w:val="19"/>
        </w:numPr>
        <w:rPr>
          <w:rFonts w:ascii="黑体" w:hAnsi="黑体"/>
        </w:rPr>
      </w:pPr>
      <w:r>
        <w:rPr>
          <w:rFonts w:ascii="黑体" w:hAnsi="黑体"/>
          <w:szCs w:val="32"/>
        </w:rPr>
        <w:t xml:space="preserve"> A必须</w:t>
      </w:r>
      <w:r>
        <w:rPr>
          <w:rFonts w:ascii="黑体" w:hAnsi="黑体" w:hint="eastAsia"/>
          <w:szCs w:val="32"/>
        </w:rPr>
        <w:t>对称</w:t>
      </w:r>
      <w:r>
        <w:rPr>
          <w:rFonts w:ascii="黑体" w:hAnsi="黑体"/>
          <w:szCs w:val="32"/>
        </w:rPr>
        <w:t>且正定</w:t>
      </w:r>
    </w:p>
    <w:p w:rsidR="00E26CE1" w:rsidRDefault="00E26CE1" w:rsidP="00465A26"/>
    <w:p w:rsidR="00E26CE1" w:rsidRDefault="00E26CE1" w:rsidP="00E26CE1">
      <w:r>
        <w:rPr>
          <w:rFonts w:hint="eastAsia"/>
        </w:rPr>
        <w:t>A</w:t>
      </w:r>
      <w:r>
        <w:rPr>
          <w:vertAlign w:val="superscript"/>
        </w:rPr>
        <w:t>+</w:t>
      </w:r>
      <w:r>
        <w:rPr>
          <w:rFonts w:hint="eastAsia"/>
        </w:rPr>
        <w:t>是</w:t>
      </w:r>
      <w:r>
        <w:t>A</w:t>
      </w:r>
      <w:r>
        <w:t>的逆操作，</w:t>
      </w:r>
      <w:r>
        <w:t>A</w:t>
      </w:r>
      <w:r>
        <w:t>是一个线性转换，将</w:t>
      </w:r>
      <w:r>
        <w:rPr>
          <w:rFonts w:hint="eastAsia"/>
        </w:rPr>
        <w:t>行</w:t>
      </w:r>
      <w:r>
        <w:t>向量转列向量，而</w:t>
      </w:r>
      <w:r>
        <w:t>A</w:t>
      </w:r>
      <w:r>
        <w:rPr>
          <w:vertAlign w:val="superscript"/>
        </w:rPr>
        <w:t>+</w:t>
      </w:r>
      <w:r>
        <w:rPr>
          <w:rFonts w:hint="eastAsia"/>
        </w:rPr>
        <w:t>是</w:t>
      </w:r>
      <w:r>
        <w:t>将列传行，只有在</w:t>
      </w:r>
      <w:r>
        <w:t>A</w:t>
      </w:r>
      <w:r>
        <w:t>可逆时，</w:t>
      </w:r>
      <w:r>
        <w:t>A A</w:t>
      </w:r>
      <w:r>
        <w:rPr>
          <w:vertAlign w:val="superscript"/>
        </w:rPr>
        <w:t>+</w:t>
      </w:r>
      <w:r>
        <w:t xml:space="preserve"> =I</w:t>
      </w:r>
      <w:r>
        <w:t>，否则</w:t>
      </w:r>
      <w:r>
        <w:t>AA</w:t>
      </w:r>
      <w:r>
        <w:rPr>
          <w:vertAlign w:val="superscript"/>
        </w:rPr>
        <w:t>+</w:t>
      </w:r>
      <w:r>
        <w:t>是一个投影，将</w:t>
      </w:r>
      <w:r>
        <w:rPr>
          <w:rFonts w:hint="eastAsia"/>
        </w:rPr>
        <w:t>b</w:t>
      </w:r>
      <w:r>
        <w:t>向量投影到最近的</w:t>
      </w:r>
      <w:r>
        <w:rPr>
          <w:rFonts w:hint="eastAsia"/>
        </w:rPr>
        <w:t>A</w:t>
      </w:r>
      <w:r>
        <w:t>的列空间中</w:t>
      </w:r>
      <w:r w:rsidR="001144B9">
        <w:rPr>
          <w:rFonts w:hint="eastAsia"/>
        </w:rPr>
        <w:t>。</w:t>
      </w:r>
      <w:r w:rsidR="001144B9">
        <w:t>伪逆</w:t>
      </w:r>
      <w:r w:rsidR="001144B9">
        <w:rPr>
          <w:rFonts w:hint="eastAsia"/>
        </w:rPr>
        <w:t>其实</w:t>
      </w:r>
      <w:r w:rsidR="001144B9">
        <w:t>就是左逆和右逆的特殊形式。</w:t>
      </w:r>
      <w:r w:rsidR="00686CFB">
        <w:rPr>
          <w:rFonts w:hint="eastAsia"/>
        </w:rPr>
        <w:t>可以</w:t>
      </w:r>
      <w:r w:rsidR="00686CFB">
        <w:t>通过</w:t>
      </w:r>
      <w:r w:rsidR="00686CFB">
        <w:t>SVD</w:t>
      </w:r>
      <w:r w:rsidR="00686CFB">
        <w:t>来推导。</w:t>
      </w:r>
    </w:p>
    <w:p w:rsidR="0077568F" w:rsidRDefault="006C5CD9" w:rsidP="00E26CE1">
      <w:hyperlink r:id="rId18" w:history="1">
        <w:r w:rsidR="0077568F" w:rsidRPr="0077568F">
          <w:rPr>
            <w:rStyle w:val="ac"/>
            <w:rFonts w:hint="eastAsia"/>
          </w:rPr>
          <w:t>伪逆</w:t>
        </w:r>
        <w:r w:rsidR="0077568F" w:rsidRPr="0077568F">
          <w:rPr>
            <w:rStyle w:val="ac"/>
          </w:rPr>
          <w:t>推导</w:t>
        </w:r>
      </w:hyperlink>
    </w:p>
    <w:p w:rsidR="00686CFB" w:rsidRDefault="00686CFB" w:rsidP="00E26CE1"/>
    <w:p w:rsidR="00686CFB" w:rsidRDefault="00465A26" w:rsidP="00465A26">
      <w:pPr>
        <w:pStyle w:val="bourneli2"/>
      </w:pPr>
      <w:r>
        <w:rPr>
          <w:rFonts w:hint="eastAsia"/>
        </w:rPr>
        <w:t>1</w:t>
      </w:r>
      <w:r>
        <w:t xml:space="preserve">5(a) </w:t>
      </w:r>
      <w:r>
        <w:rPr>
          <w:rFonts w:hint="eastAsia"/>
        </w:rPr>
        <w:t>不可逆</w:t>
      </w:r>
    </w:p>
    <w:p w:rsidR="00686CFB" w:rsidRDefault="005B16EB" w:rsidP="00E26CE1">
      <w:r>
        <w:rPr>
          <w:rFonts w:hint="eastAsia"/>
        </w:rPr>
        <w:t>（</w:t>
      </w:r>
      <w:r>
        <w:rPr>
          <w:rFonts w:hint="eastAsia"/>
        </w:rPr>
        <w:t>c</w:t>
      </w:r>
      <w:r>
        <w:t>）</w:t>
      </w:r>
      <w:r>
        <w:rPr>
          <w:rFonts w:hint="eastAsia"/>
        </w:rPr>
        <w:t>x</w:t>
      </w:r>
      <w:r>
        <w:rPr>
          <w:vertAlign w:val="superscript"/>
        </w:rPr>
        <w:t>+</w:t>
      </w:r>
      <w:r>
        <w:rPr>
          <w:rFonts w:hint="eastAsia"/>
        </w:rPr>
        <w:t>是</w:t>
      </w:r>
      <w:r>
        <w:t>R(A)</w:t>
      </w:r>
      <w:r>
        <w:rPr>
          <w:rFonts w:hint="eastAsia"/>
        </w:rPr>
        <w:t>唯一确定</w:t>
      </w:r>
      <w:r>
        <w:t>的，如果在加上</w:t>
      </w:r>
      <w:r>
        <w:t>N(A)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>分量</w:t>
      </w:r>
      <w:r>
        <w:t>，虽然等式任然成立，但是摸边长，且不唯一</w:t>
      </w:r>
      <w:r>
        <w:rPr>
          <w:rFonts w:hint="eastAsia"/>
        </w:rPr>
        <w:t>。</w:t>
      </w:r>
    </w:p>
    <w:p w:rsidR="0067033D" w:rsidRDefault="0067033D" w:rsidP="00E26CE1"/>
    <w:p w:rsidR="0067033D" w:rsidRDefault="0067033D" w:rsidP="0067033D">
      <w:pPr>
        <w:pStyle w:val="bourneli2"/>
      </w:pPr>
      <w:r>
        <w:rPr>
          <w:rFonts w:hint="eastAsia"/>
        </w:rPr>
        <w:t>17</w:t>
      </w:r>
      <w:r>
        <w:t xml:space="preserve"> AA</w:t>
      </w:r>
      <w:r>
        <w:rPr>
          <w:vertAlign w:val="superscript"/>
        </w:rPr>
        <w:t>+</w:t>
      </w:r>
      <w:r>
        <w:t>p=Ax</w:t>
      </w:r>
      <w:r>
        <w:rPr>
          <w:vertAlign w:val="superscript"/>
        </w:rPr>
        <w:t>+</w:t>
      </w:r>
      <w:r>
        <w:t>=p;A</w:t>
      </w:r>
      <w:r>
        <w:rPr>
          <w:vertAlign w:val="superscript"/>
        </w:rPr>
        <w:t>+</w:t>
      </w:r>
      <w:r>
        <w:t>Ax</w:t>
      </w:r>
      <w:r>
        <w:rPr>
          <w:vertAlign w:val="subscript"/>
        </w:rPr>
        <w:t>r</w:t>
      </w:r>
      <w:r>
        <w:t>=x</w:t>
      </w:r>
      <w:r>
        <w:rPr>
          <w:vertAlign w:val="subscript"/>
        </w:rPr>
        <w:t>r</w:t>
      </w:r>
      <w:r>
        <w:t>;</w:t>
      </w:r>
      <w:r w:rsidRPr="0067033D">
        <w:t xml:space="preserve"> </w:t>
      </w:r>
      <w:r>
        <w:t>AA</w:t>
      </w:r>
      <w:r>
        <w:rPr>
          <w:vertAlign w:val="superscript"/>
        </w:rPr>
        <w:t>+</w:t>
      </w:r>
      <w:r>
        <w:t>e=0;</w:t>
      </w:r>
      <w:r w:rsidRPr="0067033D">
        <w:t xml:space="preserve"> </w:t>
      </w:r>
      <w:r>
        <w:t>A</w:t>
      </w:r>
      <w:r>
        <w:rPr>
          <w:vertAlign w:val="superscript"/>
        </w:rPr>
        <w:t>+</w:t>
      </w:r>
      <w:r>
        <w:t>Ax</w:t>
      </w:r>
      <w:r>
        <w:rPr>
          <w:vertAlign w:val="subscript"/>
        </w:rPr>
        <w:t>n</w:t>
      </w:r>
      <w:r>
        <w:t>=0</w:t>
      </w:r>
    </w:p>
    <w:p w:rsidR="00F366BA" w:rsidRDefault="00F366BA" w:rsidP="0067033D">
      <w:pPr>
        <w:pStyle w:val="bourneli2"/>
      </w:pPr>
      <w:r>
        <w:t xml:space="preserve">20 </w:t>
      </w:r>
      <w:r>
        <w:rPr>
          <w:rFonts w:hint="eastAsia"/>
        </w:rPr>
        <w:t>对称</w:t>
      </w:r>
    </w:p>
    <w:p w:rsidR="000E0D08" w:rsidRDefault="000E0D08" w:rsidP="0067033D">
      <w:pPr>
        <w:pStyle w:val="bourneli2"/>
      </w:pPr>
      <w:r>
        <w:rPr>
          <w:rFonts w:hint="eastAsia"/>
        </w:rPr>
        <w:t xml:space="preserve">22 </w:t>
      </w:r>
      <w:r w:rsidR="00BF7778">
        <w:rPr>
          <w:rFonts w:hint="eastAsia"/>
        </w:rPr>
        <w:t>[</w:t>
      </w:r>
      <w:r w:rsidR="00BF7778">
        <w:t>C C</w:t>
      </w:r>
      <w:r w:rsidR="00BF7778">
        <w:softHyphen/>
      </w:r>
      <w:r w:rsidR="00BF7778">
        <w:softHyphen/>
      </w:r>
      <w:r w:rsidR="00BF7778">
        <w:rPr>
          <w:vertAlign w:val="subscript"/>
        </w:rPr>
        <w:t>n-r</w:t>
      </w:r>
      <w:r w:rsidR="00BF7778">
        <w:rPr>
          <w:rFonts w:hint="eastAsia"/>
        </w:rPr>
        <w:t>]</w:t>
      </w:r>
      <w:r w:rsidR="00BF7778">
        <w:t>=UR</w:t>
      </w:r>
      <w:r w:rsidR="00BF7778">
        <w:softHyphen/>
      </w:r>
      <w:r w:rsidR="00BF7778">
        <w:rPr>
          <w:vertAlign w:val="subscript"/>
        </w:rPr>
        <w:t>c</w:t>
      </w:r>
      <w:r w:rsidR="00BF7778">
        <w:t>;[B B</w:t>
      </w:r>
      <w:r w:rsidR="00BF7778">
        <w:rPr>
          <w:vertAlign w:val="subscript"/>
        </w:rPr>
        <w:t>m-r</w:t>
      </w:r>
      <w:r w:rsidR="00BF7778">
        <w:t>]=VR</w:t>
      </w:r>
      <w:r w:rsidR="00BF7778">
        <w:rPr>
          <w:vertAlign w:val="subscript"/>
        </w:rPr>
        <w:t>B</w:t>
      </w:r>
      <w:r w:rsidR="00BF7778">
        <w:t>;</w:t>
      </w:r>
      <w:r w:rsidR="00BF7778">
        <w:rPr>
          <w:rFonts w:hint="eastAsia"/>
        </w:rPr>
        <w:t>代入</w:t>
      </w:r>
      <w:r w:rsidR="00BF7778">
        <w:t>SVD</w:t>
      </w:r>
    </w:p>
    <w:p w:rsidR="00BF7778" w:rsidRDefault="00BF7778" w:rsidP="0067033D">
      <w:pPr>
        <w:pStyle w:val="bourneli2"/>
      </w:pPr>
      <w:r>
        <w:t>A=</w:t>
      </w:r>
      <w:r>
        <w:rPr>
          <w:rFonts w:hint="eastAsia"/>
        </w:rPr>
        <w:t>[</w:t>
      </w:r>
      <w:r>
        <w:t>C C</w:t>
      </w:r>
      <w:r>
        <w:softHyphen/>
      </w:r>
      <w:r>
        <w:softHyphen/>
      </w:r>
      <w:r>
        <w:rPr>
          <w:vertAlign w:val="subscript"/>
        </w:rPr>
        <w:t>n-r</w:t>
      </w:r>
      <w:r>
        <w:rPr>
          <w:rFonts w:hint="eastAsia"/>
        </w:rPr>
        <w:t>]</w:t>
      </w:r>
      <w:r w:rsidRPr="00BF7778">
        <w:t xml:space="preserve"> </w:t>
      </w:r>
      <w:r>
        <w:t>R</w:t>
      </w:r>
      <w:r>
        <w:softHyphen/>
      </w:r>
      <w:r>
        <w:rPr>
          <w:vertAlign w:val="subscript"/>
        </w:rPr>
        <w:t>c</w:t>
      </w:r>
      <w:r>
        <w:rPr>
          <w:vertAlign w:val="superscript"/>
        </w:rPr>
        <w:t>-1</w:t>
      </w:r>
      <w:r>
        <w:rPr>
          <w:rFonts w:ascii="黑体" w:hAnsi="黑体" w:hint="eastAsia"/>
        </w:rPr>
        <w:t>Σ</w:t>
      </w:r>
      <w:r w:rsidR="004F013A">
        <w:t>R</w:t>
      </w:r>
      <w:r w:rsidR="004F013A">
        <w:softHyphen/>
      </w:r>
      <w:r w:rsidR="004F013A">
        <w:rPr>
          <w:vertAlign w:val="subscript"/>
        </w:rPr>
        <w:t>B</w:t>
      </w:r>
      <w:r w:rsidR="004F013A">
        <w:rPr>
          <w:vertAlign w:val="superscript"/>
        </w:rPr>
        <w:t>-1</w:t>
      </w:r>
      <w:r w:rsidR="004F013A">
        <w:t>[B</w:t>
      </w:r>
      <w:r w:rsidR="004F013A">
        <w:rPr>
          <w:vertAlign w:val="superscript"/>
        </w:rPr>
        <w:t>T</w:t>
      </w:r>
      <w:r w:rsidR="004F013A">
        <w:t xml:space="preserve"> B</w:t>
      </w:r>
      <w:r w:rsidR="004F013A">
        <w:rPr>
          <w:vertAlign w:val="superscript"/>
        </w:rPr>
        <w:t>T</w:t>
      </w:r>
      <w:r w:rsidR="004F013A">
        <w:rPr>
          <w:vertAlign w:val="subscript"/>
        </w:rPr>
        <w:t>m-r</w:t>
      </w:r>
      <w:r w:rsidR="004F013A">
        <w:t>]=C</w:t>
      </w:r>
      <w:r w:rsidR="00A27921">
        <w:t>(</w:t>
      </w:r>
      <w:r w:rsidR="004F013A" w:rsidRPr="004F013A">
        <w:t xml:space="preserve"> </w:t>
      </w:r>
      <w:r w:rsidR="004F013A">
        <w:t>R</w:t>
      </w:r>
      <w:r w:rsidR="004F013A">
        <w:softHyphen/>
      </w:r>
      <w:r w:rsidR="004F013A">
        <w:rPr>
          <w:vertAlign w:val="subscript"/>
        </w:rPr>
        <w:t>c</w:t>
      </w:r>
      <w:r w:rsidR="004F013A">
        <w:rPr>
          <w:vertAlign w:val="superscript"/>
        </w:rPr>
        <w:t>-1</w:t>
      </w:r>
      <w:r w:rsidR="004F013A">
        <w:rPr>
          <w:rFonts w:ascii="黑体" w:hAnsi="黑体" w:hint="eastAsia"/>
        </w:rPr>
        <w:t>Σ</w:t>
      </w:r>
      <w:r w:rsidR="004F013A">
        <w:rPr>
          <w:rFonts w:ascii="黑体" w:hAnsi="黑体" w:hint="eastAsia"/>
          <w:vertAlign w:val="subscript"/>
        </w:rPr>
        <w:t>r</w:t>
      </w:r>
      <w:r w:rsidR="004F013A">
        <w:t>R</w:t>
      </w:r>
      <w:r w:rsidR="004F013A">
        <w:softHyphen/>
      </w:r>
      <w:r w:rsidR="004F013A">
        <w:rPr>
          <w:vertAlign w:val="subscript"/>
        </w:rPr>
        <w:t>B</w:t>
      </w:r>
      <w:r w:rsidR="004F013A">
        <w:rPr>
          <w:vertAlign w:val="superscript"/>
        </w:rPr>
        <w:t>-1</w:t>
      </w:r>
      <w:r w:rsidR="00A27921">
        <w:t>)</w:t>
      </w:r>
      <w:r w:rsidR="004F013A">
        <w:t>B</w:t>
      </w:r>
      <w:r w:rsidR="004F013A">
        <w:rPr>
          <w:vertAlign w:val="superscript"/>
        </w:rPr>
        <w:t>T</w:t>
      </w:r>
    </w:p>
    <w:p w:rsidR="00A75036" w:rsidRDefault="00A75036" w:rsidP="0067033D">
      <w:pPr>
        <w:pStyle w:val="bourneli2"/>
      </w:pPr>
      <w:r>
        <w:t xml:space="preserve">23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 w:hint="eastAsia"/>
          </w:rPr>
          <m:t>特征值</m:t>
        </m:r>
        <m:r>
          <m:rPr>
            <m:sty m:val="p"/>
          </m:rPr>
          <w:rPr>
            <w:rFonts w:ascii="Cambria Math" w:hAnsi="Cambria Math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σ；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n*m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m*n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n*m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m*n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0E4F7E" w:rsidRDefault="000E4F7E" w:rsidP="0067033D">
      <w:pPr>
        <w:pStyle w:val="bourneli2"/>
      </w:pPr>
    </w:p>
    <w:p w:rsidR="000E4F7E" w:rsidRDefault="000E4F7E" w:rsidP="000E4F7E">
      <w:pPr>
        <w:pStyle w:val="bourneli1"/>
      </w:pPr>
      <w:r>
        <w:rPr>
          <w:rFonts w:hint="eastAsia"/>
        </w:rPr>
        <w:t xml:space="preserve">Problem </w:t>
      </w:r>
      <w:r>
        <w:t xml:space="preserve">Set </w:t>
      </w:r>
      <w:r>
        <w:rPr>
          <w:rFonts w:hint="eastAsia"/>
        </w:rPr>
        <w:t>10.1</w:t>
      </w:r>
    </w:p>
    <w:p w:rsidR="000E4F7E" w:rsidRDefault="000E4F7E" w:rsidP="000E4F7E">
      <w:pPr>
        <w:pStyle w:val="bourneli2"/>
      </w:pPr>
      <w:r>
        <w:rPr>
          <w:rFonts w:hint="eastAsia"/>
        </w:rPr>
        <w:t>1</w:t>
      </w:r>
      <w:r>
        <w:t xml:space="preserve"> (a)5;(b)-2i;(c)1</w:t>
      </w:r>
    </w:p>
    <w:p w:rsidR="005A63BB" w:rsidRDefault="005A63BB" w:rsidP="000E4F7E">
      <w:pPr>
        <w:pStyle w:val="bourneli2"/>
      </w:pPr>
      <w:r>
        <w:t>2 (a)(2,1);(b)(3,4);(c)(0.4,-0.2);(d)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:rsidR="00D02B85" w:rsidRDefault="00D02B85" w:rsidP="000E4F7E">
      <w:pPr>
        <w:pStyle w:val="bourneli2"/>
        <w:rPr>
          <w:rFonts w:ascii="黑体" w:hAnsi="黑体"/>
        </w:rPr>
      </w:pPr>
      <w:r>
        <w:rPr>
          <w:rFonts w:hint="eastAsia"/>
        </w:rPr>
        <w:t>3(</w:t>
      </w:r>
      <w:r>
        <w:t>a</w:t>
      </w:r>
      <w:r>
        <w:rPr>
          <w:rFonts w:hint="eastAsia"/>
        </w:rPr>
        <w:t>)</w:t>
      </w:r>
      <w:r>
        <w:t>10;(b)2</w:t>
      </w:r>
      <w:r>
        <w:rPr>
          <w:rFonts w:ascii="黑体" w:hAnsi="黑体" w:hint="eastAsia"/>
        </w:rPr>
        <w:t>θ;(</w:t>
      </w:r>
      <w:r>
        <w:rPr>
          <w:rFonts w:ascii="黑体" w:hAnsi="黑体"/>
        </w:rPr>
        <w:t>c</w:t>
      </w:r>
      <w:r>
        <w:rPr>
          <w:rFonts w:ascii="黑体" w:hAnsi="黑体" w:hint="eastAsia"/>
        </w:rPr>
        <w:t>)</w:t>
      </w:r>
      <w:r>
        <w:rPr>
          <w:rFonts w:ascii="黑体" w:hAnsi="黑体"/>
        </w:rPr>
        <w:t>-</w:t>
      </w:r>
      <w:r w:rsidRPr="00D02B85">
        <w:rPr>
          <w:rFonts w:ascii="黑体" w:hAnsi="黑体" w:hint="eastAsia"/>
        </w:rPr>
        <w:t xml:space="preserve"> </w:t>
      </w:r>
      <w:r>
        <w:rPr>
          <w:rFonts w:ascii="黑体" w:hAnsi="黑体" w:hint="eastAsia"/>
        </w:rPr>
        <w:t>θ</w:t>
      </w:r>
      <w:r>
        <w:rPr>
          <w:rFonts w:ascii="黑体" w:hAnsi="黑体"/>
        </w:rPr>
        <w:t>;(d)-2</w:t>
      </w:r>
      <w:r>
        <w:rPr>
          <w:rFonts w:ascii="黑体" w:hAnsi="黑体" w:hint="eastAsia"/>
        </w:rPr>
        <w:t>θ</w:t>
      </w:r>
    </w:p>
    <w:p w:rsidR="009F32FA" w:rsidRDefault="009F32FA" w:rsidP="000E4F7E">
      <w:pPr>
        <w:pStyle w:val="bourneli2"/>
        <w:rPr>
          <w:rFonts w:ascii="黑体" w:hAnsi="黑体"/>
        </w:rPr>
      </w:pPr>
      <w:r>
        <w:rPr>
          <w:rFonts w:ascii="黑体" w:hAnsi="黑体" w:hint="eastAsia"/>
        </w:rPr>
        <w:t>4 |</w:t>
      </w:r>
      <w:r>
        <w:rPr>
          <w:rFonts w:ascii="黑体" w:hAnsi="黑体"/>
        </w:rPr>
        <w:t>Z*W</w:t>
      </w:r>
      <w:r>
        <w:rPr>
          <w:rFonts w:ascii="黑体" w:hAnsi="黑体" w:hint="eastAsia"/>
        </w:rPr>
        <w:t>|</w:t>
      </w:r>
      <w:r>
        <w:rPr>
          <w:rFonts w:ascii="黑体" w:hAnsi="黑体"/>
        </w:rPr>
        <w:t>=6,|Z+W|&lt;=5;</w:t>
      </w:r>
      <w:r w:rsidR="006E4C5E">
        <w:rPr>
          <w:rFonts w:ascii="黑体" w:hAnsi="黑体"/>
        </w:rPr>
        <w:t>|z/w|=|z|/|w|;</w:t>
      </w:r>
      <w:r w:rsidR="002C3B93">
        <w:rPr>
          <w:rFonts w:ascii="黑体" w:hAnsi="黑体"/>
        </w:rPr>
        <w:t>|Z+W|&lt;=|z|+|w|</w:t>
      </w:r>
    </w:p>
    <w:p w:rsidR="00A811BA" w:rsidRDefault="00A811BA" w:rsidP="000E4F7E">
      <w:pPr>
        <w:pStyle w:val="bourneli2"/>
        <w:rPr>
          <w:rFonts w:ascii="黑体" w:hAnsi="黑体"/>
        </w:rPr>
      </w:pPr>
      <w:r>
        <w:rPr>
          <w:rFonts w:ascii="黑体" w:hAnsi="黑体"/>
        </w:rPr>
        <w:lastRenderedPageBreak/>
        <w:t>6</w:t>
      </w:r>
      <w:r w:rsidR="00FE1A23">
        <w:rPr>
          <w:rFonts w:ascii="黑体" w:hAnsi="黑体"/>
        </w:rPr>
        <w:t xml:space="preserve"> 1/r, -</w:t>
      </w:r>
      <w:r w:rsidR="00FE1A23">
        <w:rPr>
          <w:rFonts w:ascii="黑体" w:hAnsi="黑体" w:hint="eastAsia"/>
        </w:rPr>
        <w:t>θ,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</m:func>
        <m:r>
          <w:rPr>
            <w:rFonts w:ascii="Cambria Math" w:hAnsi="Cambria Math"/>
          </w:rPr>
          <m:t>)</m:t>
        </m:r>
      </m:oMath>
    </w:p>
    <w:p w:rsidR="00946D63" w:rsidRDefault="006C5CD9" w:rsidP="008D33CE">
      <w:pPr>
        <w:pStyle w:val="bourneli2"/>
        <w:numPr>
          <w:ilvl w:val="0"/>
          <w:numId w:val="13"/>
        </w:numPr>
        <w:rPr>
          <w:rFonts w:ascii="黑体" w:hAnsi="黑体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8D33CE" w:rsidRDefault="006C5CD9" w:rsidP="0091152B">
      <w:pPr>
        <w:pStyle w:val="bourneli2"/>
        <w:numPr>
          <w:ilvl w:val="0"/>
          <w:numId w:val="13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bar>
              </m:den>
            </m:f>
          </m:e>
        </m:d>
        <m:r>
          <w:rPr>
            <w:rFonts w:ascii="Cambria Math" w:hAnsi="Cambria Math"/>
          </w:rPr>
          <m:t>=1</m:t>
        </m:r>
      </m:oMath>
    </w:p>
    <w:p w:rsidR="0091152B" w:rsidRDefault="008A7937" w:rsidP="0091152B">
      <w:pPr>
        <w:pStyle w:val="bourneli2"/>
        <w:numPr>
          <w:ilvl w:val="0"/>
          <w:numId w:val="13"/>
        </w:numPr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=a+bi</m:t>
        </m:r>
        <m:r>
          <m:rPr>
            <m:sty m:val="p"/>
          </m:rPr>
          <w:rPr>
            <w:rFonts w:ascii="Cambria Math" w:hAnsi="Cambria Math"/>
          </w:rPr>
          <m:t>;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λ</m:t>
            </m:r>
          </m:e>
        </m:bar>
        <m:r>
          <w:rPr>
            <w:rFonts w:ascii="Cambria Math" w:hAnsi="Cambria Math"/>
          </w:rPr>
          <m:t>=a-bi;x=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;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F00E7" w:rsidRDefault="00FF00E7" w:rsidP="0091152B">
      <w:pPr>
        <w:pStyle w:val="bourneli2"/>
        <w:numPr>
          <w:ilvl w:val="0"/>
          <w:numId w:val="13"/>
        </w:numPr>
      </w:pPr>
      <w:r>
        <w:rPr>
          <w:rFonts w:hint="eastAsia"/>
        </w:rPr>
        <w:t xml:space="preserve"> </w:t>
      </w:r>
      <w:r>
        <w:t>(a)</w:t>
      </w:r>
      <w:r>
        <w:rPr>
          <w:rFonts w:hint="eastAsia"/>
        </w:rPr>
        <w:t>c&lt;0</w:t>
      </w:r>
      <w:r>
        <w:t>;(b)a+d</w:t>
      </w:r>
      <w:r>
        <w:rPr>
          <w:rFonts w:hint="eastAsia"/>
        </w:rPr>
        <w:t>和</w:t>
      </w:r>
      <w:r>
        <w:rPr>
          <w:rFonts w:hint="eastAsia"/>
        </w:rPr>
        <w:t>0;</w:t>
      </w:r>
      <w:r>
        <w:t>(c)</w:t>
      </w:r>
      <w:r>
        <w:rPr>
          <w:rFonts w:hint="eastAsia"/>
        </w:rPr>
        <w:t>通常</w:t>
      </w:r>
      <w:r>
        <w:t>是两个</w:t>
      </w:r>
      <w:r>
        <w:rPr>
          <w:rFonts w:hint="eastAsia"/>
        </w:rPr>
        <w:t>不</w:t>
      </w:r>
      <w:r>
        <w:t>相等的实数，无法互相共轭</w:t>
      </w:r>
    </w:p>
    <w:p w:rsidR="00766AC4" w:rsidRDefault="00766AC4" w:rsidP="00766AC4">
      <w:pPr>
        <w:pStyle w:val="bourneli2"/>
      </w:pPr>
      <w:r>
        <w:rPr>
          <w:rFonts w:hint="eastAsia"/>
        </w:rPr>
        <w:t xml:space="preserve">14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=-i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=-i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34EB7" w:rsidRDefault="00134EB7" w:rsidP="00766AC4">
      <w:pPr>
        <w:pStyle w:val="bourneli2"/>
      </w:pPr>
      <w:r>
        <w:t xml:space="preserve">15 </w:t>
      </w:r>
      <w:r w:rsidR="00A15448">
        <w:rPr>
          <w:rFonts w:hint="eastAsia"/>
        </w:rPr>
        <w:t>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+λ+1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-λ+1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31032E">
        <w:rPr>
          <w:rFonts w:hint="eastAsia"/>
        </w:rPr>
        <w:t>；</w:t>
      </w:r>
      <w:r w:rsidR="0031032E">
        <w:t>推广到复数平面上，就是</w:t>
      </w:r>
      <w:r w:rsidR="0031032E">
        <w:rPr>
          <w:rFonts w:hint="eastAsia"/>
        </w:rPr>
        <w:t>单位</w:t>
      </w:r>
      <w:r w:rsidR="0031032E">
        <w:t>元六</w:t>
      </w:r>
      <w:r w:rsidR="0031032E">
        <w:rPr>
          <w:rFonts w:hint="eastAsia"/>
        </w:rPr>
        <w:t>等分</w:t>
      </w:r>
      <w:r w:rsidR="0031032E">
        <w:t>的</w:t>
      </w:r>
      <w:r w:rsidR="0031032E">
        <w:rPr>
          <w:rFonts w:hint="eastAsia"/>
        </w:rPr>
        <w:t>点</w:t>
      </w:r>
    </w:p>
    <w:p w:rsidR="0031032E" w:rsidRDefault="0031032E" w:rsidP="0031032E">
      <w:pPr>
        <w:pStyle w:val="bourneli2"/>
      </w:pPr>
      <w:r w:rsidRPr="0031032E">
        <w:t xml:space="preserve">16 </w:t>
      </w:r>
      <w:r>
        <w:rPr>
          <w:rFonts w:hint="eastAsia"/>
        </w:rPr>
        <w:t>反对称</w:t>
      </w:r>
      <w:r>
        <w:t>矩阵的特征值全为</w:t>
      </w:r>
      <w:r w:rsidR="001C6B13">
        <w:rPr>
          <w:rFonts w:hint="eastAsia"/>
        </w:rPr>
        <w:t>纯</w:t>
      </w:r>
      <w:r w:rsidR="001C6B13">
        <w:t>虚数</w:t>
      </w:r>
    </w:p>
    <w:p w:rsidR="001C6B13" w:rsidRDefault="00350B32" w:rsidP="002D765B">
      <w:pPr>
        <w:pStyle w:val="bourneli2"/>
        <w:numPr>
          <w:ilvl w:val="0"/>
          <w:numId w:val="17"/>
        </w:num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m:oMath>
        <m:r>
          <m:rPr>
            <m:sty m:val="p"/>
          </m:rPr>
          <w:rPr>
            <w:rFonts w:ascii="Cambria Math" w:hAnsi="Cambria Math"/>
          </w:rPr>
          <m:t>z=2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:rsidR="002D765B" w:rsidRDefault="002D765B" w:rsidP="002D765B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z=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i2θ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i4θ</m:t>
            </m:r>
          </m:sup>
        </m:sSup>
      </m:oMath>
    </w:p>
    <w:p w:rsidR="002D765B" w:rsidRDefault="002D765B" w:rsidP="002D765B">
      <w:pPr>
        <w:rPr>
          <w:bCs/>
          <w:kern w:val="44"/>
          <w:sz w:val="32"/>
          <w:szCs w:val="44"/>
        </w:rPr>
      </w:pP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z=7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=49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i(-π)</m:t>
            </m:r>
          </m:sup>
        </m:sSup>
      </m:oMath>
    </w:p>
    <w:p w:rsidR="00A21AC6" w:rsidRDefault="00A21AC6" w:rsidP="00A21AC6">
      <w:pPr>
        <w:rPr>
          <w:bCs/>
          <w:kern w:val="44"/>
          <w:sz w:val="32"/>
          <w:szCs w:val="44"/>
        </w:rPr>
      </w:pPr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z=5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黑体" w:hAnsi="Cambria Math"/>
                        <w:bCs/>
                        <w:i/>
                        <w:kern w:val="44"/>
                        <w:sz w:val="32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=50</m:t>
        </m:r>
        <m:sSup>
          <m:sSupPr>
            <m:ctrlPr>
              <w:rPr>
                <w:rFonts w:ascii="Cambria Math" w:eastAsia="黑体" w:hAnsi="Cambria Math"/>
                <w:bCs/>
                <w:kern w:val="44"/>
                <w:sz w:val="32"/>
                <w:szCs w:val="44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黑体" w:hAnsi="Cambria Math"/>
                        <w:bCs/>
                        <w:i/>
                        <w:kern w:val="44"/>
                        <w:sz w:val="32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</m:oMath>
    </w:p>
    <w:p w:rsidR="00CD2E87" w:rsidRDefault="00CD2E87" w:rsidP="00A21AC6">
      <w:pPr>
        <w:rPr>
          <w:bCs/>
          <w:kern w:val="44"/>
          <w:sz w:val="32"/>
          <w:szCs w:val="44"/>
        </w:rPr>
      </w:pPr>
      <w:r>
        <w:rPr>
          <w:rFonts w:hint="eastAsia"/>
          <w:bCs/>
          <w:kern w:val="44"/>
          <w:sz w:val="32"/>
          <w:szCs w:val="44"/>
        </w:rPr>
        <w:t>18 z = cos(</w:t>
      </w:r>
      <w:r>
        <w:rPr>
          <w:rFonts w:ascii="宋体" w:hAnsi="宋体" w:hint="eastAsia"/>
          <w:bCs/>
          <w:kern w:val="44"/>
          <w:sz w:val="32"/>
          <w:szCs w:val="44"/>
        </w:rPr>
        <w:t>π</w:t>
      </w:r>
      <w:r>
        <w:rPr>
          <w:bCs/>
          <w:kern w:val="44"/>
          <w:sz w:val="32"/>
          <w:szCs w:val="44"/>
        </w:rPr>
        <w:t xml:space="preserve">/2 - </w:t>
      </w:r>
      <w:r>
        <w:rPr>
          <w:rFonts w:ascii="宋体" w:hAnsi="宋体" w:hint="eastAsia"/>
          <w:bCs/>
          <w:kern w:val="44"/>
          <w:sz w:val="32"/>
          <w:szCs w:val="44"/>
        </w:rPr>
        <w:t>θ</w:t>
      </w:r>
      <w:r>
        <w:rPr>
          <w:rFonts w:hint="eastAsia"/>
          <w:bCs/>
          <w:kern w:val="44"/>
          <w:sz w:val="32"/>
          <w:szCs w:val="44"/>
        </w:rPr>
        <w:t>)</w:t>
      </w:r>
      <w:r>
        <w:rPr>
          <w:bCs/>
          <w:kern w:val="44"/>
          <w:sz w:val="32"/>
          <w:szCs w:val="44"/>
        </w:rPr>
        <w:t>+i*sin(</w:t>
      </w:r>
      <w:r>
        <w:rPr>
          <w:rFonts w:ascii="宋体" w:hAnsi="宋体" w:hint="eastAsia"/>
          <w:bCs/>
          <w:kern w:val="44"/>
          <w:sz w:val="32"/>
          <w:szCs w:val="44"/>
        </w:rPr>
        <w:t>π</w:t>
      </w:r>
      <w:r>
        <w:rPr>
          <w:bCs/>
          <w:kern w:val="44"/>
          <w:sz w:val="32"/>
          <w:szCs w:val="44"/>
        </w:rPr>
        <w:t xml:space="preserve">/2 - </w:t>
      </w:r>
      <w:r>
        <w:rPr>
          <w:rFonts w:ascii="宋体" w:hAnsi="宋体" w:hint="eastAsia"/>
          <w:bCs/>
          <w:kern w:val="44"/>
          <w:sz w:val="32"/>
          <w:szCs w:val="44"/>
        </w:rPr>
        <w:t>θ</w:t>
      </w:r>
      <w:r>
        <w:rPr>
          <w:bCs/>
          <w:kern w:val="44"/>
          <w:sz w:val="32"/>
          <w:szCs w:val="44"/>
        </w:rPr>
        <w:t>)</w:t>
      </w:r>
      <w:r w:rsidR="004F0F7E">
        <w:rPr>
          <w:bCs/>
          <w:kern w:val="44"/>
          <w:sz w:val="32"/>
          <w:szCs w:val="44"/>
        </w:rPr>
        <w:t>,</w:t>
      </w:r>
      <w:r w:rsidR="004F0F7E">
        <w:rPr>
          <w:rFonts w:hint="eastAsia"/>
          <w:bCs/>
          <w:kern w:val="44"/>
          <w:sz w:val="32"/>
          <w:szCs w:val="44"/>
        </w:rPr>
        <w:t>乘法</w:t>
      </w:r>
      <w:r w:rsidR="004F0F7E">
        <w:rPr>
          <w:bCs/>
          <w:kern w:val="44"/>
          <w:sz w:val="32"/>
          <w:szCs w:val="44"/>
        </w:rPr>
        <w:t>就是指数相加</w:t>
      </w:r>
    </w:p>
    <w:p w:rsidR="004F0F7E" w:rsidRDefault="004F0F7E" w:rsidP="00A21AC6">
      <w:pPr>
        <w:rPr>
          <w:bCs/>
          <w:kern w:val="44"/>
          <w:sz w:val="32"/>
          <w:szCs w:val="44"/>
        </w:rPr>
      </w:pPr>
      <w:r>
        <w:rPr>
          <w:rFonts w:hint="eastAsia"/>
          <w:bCs/>
          <w:kern w:val="44"/>
          <w:sz w:val="32"/>
          <w:szCs w:val="44"/>
        </w:rPr>
        <w:t xml:space="preserve">20 </w:t>
      </w:r>
      <w:r>
        <w:rPr>
          <w:rFonts w:hint="eastAsia"/>
          <w:bCs/>
          <w:kern w:val="44"/>
          <w:sz w:val="32"/>
          <w:szCs w:val="44"/>
        </w:rPr>
        <w:t>与</w:t>
      </w:r>
      <w:r>
        <w:rPr>
          <w:rFonts w:hint="eastAsia"/>
          <w:bCs/>
          <w:kern w:val="44"/>
          <w:sz w:val="32"/>
          <w:szCs w:val="44"/>
        </w:rPr>
        <w:t>15</w:t>
      </w:r>
      <w:r>
        <w:rPr>
          <w:rFonts w:hint="eastAsia"/>
          <w:bCs/>
          <w:kern w:val="44"/>
          <w:sz w:val="32"/>
          <w:szCs w:val="44"/>
        </w:rPr>
        <w:t>类似</w:t>
      </w:r>
    </w:p>
    <w:p w:rsidR="00A84A18" w:rsidRDefault="00A84A18" w:rsidP="00C24631">
      <w:pPr>
        <w:pStyle w:val="bourneli2"/>
      </w:pPr>
      <w:r>
        <w:rPr>
          <w:rFonts w:hint="eastAsia"/>
        </w:rPr>
        <w:t>21</w:t>
      </w:r>
      <w:r w:rsidR="00C24631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3θ</m:t>
            </m:r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90F1F">
        <w:rPr>
          <w:rFonts w:hint="eastAsia"/>
        </w:rPr>
        <w:t>;</w:t>
      </w:r>
    </w:p>
    <w:p w:rsidR="00790F1F" w:rsidRPr="00C24631" w:rsidRDefault="006C5CD9" w:rsidP="00A21AC6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3θ</m:t>
              </m:r>
            </m:e>
          </m:func>
          <m:r>
            <w:rPr>
              <w:rFonts w:ascii="Cambria Math" w:hAnsi="Cambria Math"/>
            </w:rPr>
            <m:t>=i(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24631" w:rsidRDefault="002430DC" w:rsidP="002430DC">
      <w:pPr>
        <w:pStyle w:val="bourneli2"/>
      </w:pPr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单位圆上</w:t>
      </w:r>
    </w:p>
    <w:p w:rsidR="002430DC" w:rsidRDefault="00181A75" w:rsidP="002430DC">
      <w:pPr>
        <w:pStyle w:val="bourneli2"/>
      </w:pPr>
      <w:r>
        <w:rPr>
          <w:rFonts w:hint="eastAsia"/>
        </w:rPr>
        <w:t>23(</w:t>
      </w:r>
      <w:r>
        <w:t>a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1</m:t>
                </m:r>
              </m:e>
            </m:func>
            <m:r>
              <w:rPr>
                <w:rFonts w:ascii="Cambria Math" w:hAnsi="Cambria Math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1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(0+i)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hint="eastAsia"/>
        </w:rPr>
        <w:t>;</w:t>
      </w:r>
      <w:r>
        <w:t>(c)</w:t>
      </w:r>
      <w:r>
        <w:rPr>
          <w:rFonts w:hint="eastAsia"/>
        </w:rPr>
        <w:t>不等</w:t>
      </w:r>
    </w:p>
    <w:p w:rsidR="00181A75" w:rsidRDefault="00181A75" w:rsidP="002430DC">
      <w:pPr>
        <w:pStyle w:val="bourneli2"/>
      </w:pPr>
      <w:r>
        <w:rPr>
          <w:rFonts w:hint="eastAsia"/>
        </w:rPr>
        <w:t>24</w:t>
      </w:r>
      <w:r w:rsidR="0061605F">
        <w:rPr>
          <w:rFonts w:hint="eastAsia"/>
        </w:rPr>
        <w:t>(a</w:t>
      </w:r>
      <w:r w:rsidR="0061605F">
        <w:t>)</w:t>
      </w:r>
      <w:r w:rsidR="0061605F">
        <w:rPr>
          <w:rFonts w:hint="eastAsia"/>
        </w:rPr>
        <w:t>单位</w:t>
      </w:r>
      <w:r w:rsidR="0061605F">
        <w:t>圆</w:t>
      </w:r>
      <w:r w:rsidR="002D1E7E">
        <w:rPr>
          <w:rFonts w:hint="eastAsia"/>
        </w:rPr>
        <w:t>一周</w:t>
      </w:r>
      <w:r w:rsidR="0061605F">
        <w:rPr>
          <w:rFonts w:hint="eastAsia"/>
        </w:rPr>
        <w:t>;(</w:t>
      </w:r>
      <w:r w:rsidR="0061605F">
        <w:t>b</w:t>
      </w:r>
      <w:r w:rsidR="0061605F">
        <w:rPr>
          <w:rFonts w:hint="eastAsia"/>
        </w:rPr>
        <w:t>)</w:t>
      </w:r>
      <w:r w:rsidR="00D467E8">
        <w:rPr>
          <w:rFonts w:hint="eastAsia"/>
        </w:rPr>
        <w:t>内</w:t>
      </w:r>
      <w:r w:rsidR="00D467E8">
        <w:t>螺旋</w:t>
      </w:r>
      <w:r w:rsidR="00D467E8">
        <w:rPr>
          <w:rFonts w:hint="eastAsia"/>
        </w:rPr>
        <w:t>;</w:t>
      </w:r>
      <w:r w:rsidR="00D467E8">
        <w:t>(c)</w:t>
      </w:r>
      <w:r w:rsidR="002D1E7E">
        <w:rPr>
          <w:rFonts w:hint="eastAsia"/>
        </w:rPr>
        <w:t>单位元</w:t>
      </w:r>
      <w:r w:rsidR="002D1E7E">
        <w:rPr>
          <w:rFonts w:hint="eastAsia"/>
        </w:rPr>
        <w:t>3.14</w:t>
      </w:r>
      <w:r w:rsidR="002D1E7E">
        <w:rPr>
          <w:rFonts w:hint="eastAsia"/>
        </w:rPr>
        <w:t>周</w:t>
      </w:r>
    </w:p>
    <w:p w:rsidR="00925781" w:rsidRDefault="00925781" w:rsidP="00925781"/>
    <w:p w:rsidR="00925781" w:rsidRDefault="00925781" w:rsidP="00925781">
      <w:pPr>
        <w:pStyle w:val="bourneli1"/>
      </w:pPr>
      <w:r>
        <w:rPr>
          <w:rFonts w:hint="eastAsia"/>
        </w:rPr>
        <w:t>Problem Set 10.2</w:t>
      </w:r>
    </w:p>
    <w:p w:rsidR="00925781" w:rsidRDefault="00925781" w:rsidP="00925781">
      <w:pPr>
        <w:pStyle w:val="bourneli2"/>
      </w:pPr>
      <w:r>
        <w:rPr>
          <w:rFonts w:hint="eastAsia"/>
        </w:rPr>
        <w:t>1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925781" w:rsidRDefault="004307BB" w:rsidP="00925781">
      <w:pPr>
        <w:pStyle w:val="bourneli2"/>
      </w:pPr>
      <w:r>
        <w:rPr>
          <w:rFonts w:hint="eastAsia"/>
        </w:rPr>
        <w:t>2 Hermitian</w:t>
      </w:r>
    </w:p>
    <w:p w:rsidR="0067045F" w:rsidRDefault="006C5CD9" w:rsidP="00925781">
      <w:pPr>
        <w:pStyle w:val="bourneli2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1+i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1+i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4307BB" w:rsidRDefault="00B37CDB" w:rsidP="00925781">
      <w:pPr>
        <w:pStyle w:val="bourneli2"/>
      </w:pPr>
      <w:r>
        <w:rPr>
          <w:rFonts w:hint="eastAsia"/>
        </w:rPr>
        <w:t xml:space="preserve">3 </w:t>
      </w:r>
      <w:r>
        <w:rPr>
          <w:rFonts w:hint="eastAsia"/>
        </w:rPr>
        <w:t>转置</w:t>
      </w:r>
      <w:r>
        <w:t>变成</w:t>
      </w:r>
      <w:r>
        <w:t>Hermitian</w:t>
      </w:r>
    </w:p>
    <w:p w:rsidR="00B37CDB" w:rsidRPr="001E130A" w:rsidRDefault="00625599" w:rsidP="00925781">
      <w:pPr>
        <w:pStyle w:val="bourneli2"/>
      </w:pPr>
      <w:r>
        <w:t>5 (a)</w:t>
      </w:r>
      <w:r w:rsidR="00707402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ba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</w:p>
    <w:p w:rsidR="001E130A" w:rsidRDefault="001E130A" w:rsidP="001E130A">
      <w:r>
        <w:rPr>
          <w:rFonts w:hint="eastAsia"/>
        </w:rPr>
        <w:t>(</w:t>
      </w:r>
      <w:r>
        <w:t>b</w:t>
      </w:r>
      <w:r>
        <w:rPr>
          <w:rFonts w:hint="eastAsia"/>
        </w:rPr>
        <w:t>)Az</w:t>
      </w:r>
      <w:r>
        <w:t>=0 &lt;=&gt; A</w:t>
      </w:r>
      <w:r>
        <w:rPr>
          <w:vertAlign w:val="superscript"/>
        </w:rPr>
        <w:t>H</w:t>
      </w:r>
      <w:r>
        <w:t xml:space="preserve">Az=0 </w:t>
      </w:r>
    </w:p>
    <w:p w:rsidR="00C11BDA" w:rsidRDefault="00C11BDA" w:rsidP="00243A07">
      <w:pPr>
        <w:pStyle w:val="bourneli2"/>
      </w:pPr>
      <w:r>
        <w:t>6(a) true, iI</w:t>
      </w:r>
      <w:r>
        <w:rPr>
          <w:rFonts w:hint="eastAsia"/>
        </w:rPr>
        <w:t>线性</w:t>
      </w:r>
      <w:r>
        <w:t>独立，</w:t>
      </w:r>
      <w:r>
        <w:t>A</w:t>
      </w:r>
      <w:r>
        <w:t>无法消除</w:t>
      </w:r>
      <w:r>
        <w:t>iI</w:t>
      </w:r>
    </w:p>
    <w:p w:rsidR="008117BC" w:rsidRDefault="008117BC" w:rsidP="001E130A">
      <w:r>
        <w:t>(b</w:t>
      </w:r>
      <w:r w:rsidR="00B90A8F">
        <w:rPr>
          <w:rFonts w:hint="eastAsia"/>
        </w:rPr>
        <w:t>)</w:t>
      </w:r>
      <w:r w:rsidR="00B90A8F">
        <w:t>false</w:t>
      </w:r>
      <w:r w:rsidR="00B90A8F">
        <w:rPr>
          <w:rFonts w:hint="eastAsia"/>
        </w:rPr>
        <w:t>，</w:t>
      </w:r>
      <w:r w:rsidR="00B90A8F">
        <w:t>-i</w:t>
      </w:r>
      <w:r w:rsidR="00B90A8F">
        <w:t>不一定这是特征值</w:t>
      </w:r>
    </w:p>
    <w:p w:rsidR="00D26490" w:rsidRDefault="00D26490" w:rsidP="001E130A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</w:t>
      </w:r>
      <w:r w:rsidR="00B90A8F">
        <w:rPr>
          <w:rFonts w:hint="eastAsia"/>
        </w:rPr>
        <w:t>true</w:t>
      </w:r>
      <w:r w:rsidR="00B90A8F">
        <w:rPr>
          <w:rFonts w:hint="eastAsia"/>
        </w:rPr>
        <w:t>，</w:t>
      </w:r>
      <w:r w:rsidR="00B90A8F">
        <w:t>-i</w:t>
      </w:r>
      <w:r w:rsidR="00B90A8F">
        <w:t>是</w:t>
      </w:r>
      <w:r w:rsidR="00B90A8F">
        <w:t>U</w:t>
      </w:r>
      <w:r w:rsidR="00B90A8F">
        <w:t>的特征</w:t>
      </w:r>
      <w:r w:rsidR="00B90A8F">
        <w:rPr>
          <w:rFonts w:hint="eastAsia"/>
        </w:rPr>
        <w:t>值</w:t>
      </w:r>
    </w:p>
    <w:p w:rsidR="00243A07" w:rsidRDefault="00243A07" w:rsidP="001E130A"/>
    <w:p w:rsidR="00A22385" w:rsidRDefault="00DB1673" w:rsidP="00DB1673">
      <w:pPr>
        <w:pStyle w:val="bourneli2"/>
      </w:pPr>
      <w:r>
        <w:rPr>
          <w:rFonts w:hint="eastAsia"/>
        </w:rPr>
        <w:t>8 P</w:t>
      </w:r>
      <w:r>
        <w:rPr>
          <w:rFonts w:hint="eastAsia"/>
        </w:rPr>
        <w:t>可逆</w:t>
      </w:r>
      <w:r>
        <w:t>且是酉矩阵</w:t>
      </w:r>
      <w:r w:rsidR="00122625">
        <w:rPr>
          <w:rFonts w:hint="eastAsia"/>
        </w:rPr>
        <w:t>，</w:t>
      </w:r>
      <w:r w:rsidR="00122625">
        <w:t>P</w:t>
      </w:r>
      <w:r w:rsidR="00122625">
        <w:rPr>
          <w:vertAlign w:val="superscript"/>
        </w:rPr>
        <w:t>2</w:t>
      </w:r>
      <w:r w:rsidR="00122625">
        <w:t>=iP,P</w:t>
      </w:r>
      <w:r w:rsidR="00122625">
        <w:rPr>
          <w:vertAlign w:val="superscript"/>
        </w:rPr>
        <w:t>3</w:t>
      </w:r>
      <w:r w:rsidR="00122625">
        <w:t>=-iP,P</w:t>
      </w:r>
      <w:r w:rsidR="00122625">
        <w:rPr>
          <w:vertAlign w:val="superscript"/>
        </w:rPr>
        <w:t>4</w:t>
      </w:r>
      <w:r w:rsidR="00122625">
        <w:t>=P;</w:t>
      </w:r>
      <w:r w:rsidR="00122625">
        <w:rPr>
          <w:rFonts w:hint="eastAsia"/>
        </w:rPr>
        <w:t>周期</w:t>
      </w:r>
      <w:r w:rsidR="00122625">
        <w:t>；</w:t>
      </w:r>
      <w:r w:rsidR="00122625">
        <w:t>P</w:t>
      </w:r>
      <w:r w:rsidR="00122625">
        <w:rPr>
          <w:vertAlign w:val="superscript"/>
        </w:rPr>
        <w:t>100</w:t>
      </w:r>
      <w:r w:rsidR="00122625">
        <w:t>=P</w:t>
      </w:r>
      <w:r w:rsidR="00122625">
        <w:rPr>
          <w:vertAlign w:val="superscript"/>
        </w:rPr>
        <w:t>4</w:t>
      </w:r>
      <w:r w:rsidR="00122625">
        <w:t>=P</w:t>
      </w:r>
      <w:r w:rsidR="00F226F1">
        <w:t>;</w:t>
      </w:r>
    </w:p>
    <w:p w:rsidR="00A22385" w:rsidRPr="00A22385" w:rsidRDefault="006C5CD9" w:rsidP="00DB1673">
      <w:pPr>
        <w:pStyle w:val="bourneli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=i</m:t>
          </m:r>
        </m:oMath>
      </m:oMathPara>
    </w:p>
    <w:p w:rsidR="00A22385" w:rsidRPr="00A22385" w:rsidRDefault="006C5CD9" w:rsidP="00DB1673">
      <w:pPr>
        <w:pStyle w:val="bourneli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A22385" w:rsidRPr="00A22385" w:rsidRDefault="006C5CD9" w:rsidP="00DB1673">
      <w:pPr>
        <w:pStyle w:val="bourneli2"/>
        <w:rPr>
          <w:rFonts w:ascii="黑体" w:hAnsi="黑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DB1673" w:rsidRDefault="00F226F1" w:rsidP="00DB1673">
      <w:pPr>
        <w:pStyle w:val="bourneli2"/>
      </w:pPr>
      <w:r>
        <w:rPr>
          <w:rFonts w:ascii="黑体" w:hAnsi="黑体" w:hint="eastAsia"/>
        </w:rPr>
        <w:t>λ</w:t>
      </w:r>
      <w:r w:rsidR="00A22385">
        <w:rPr>
          <w:rFonts w:ascii="黑体" w:hAnsi="黑体" w:hint="eastAsia"/>
          <w:vertAlign w:val="subscript"/>
        </w:rPr>
        <w:t>1</w:t>
      </w:r>
      <w:r>
        <w:rPr>
          <w:rFonts w:ascii="黑体" w:hAnsi="黑体" w:hint="eastAsia"/>
        </w:rPr>
        <w:t>=</w:t>
      </w:r>
      <w:r w:rsidR="00A25F8B">
        <w:rPr>
          <w:rFonts w:ascii="黑体" w:hAnsi="黑体"/>
        </w:rPr>
        <w:t>exp(i</w:t>
      </w:r>
      <w:r>
        <w:rPr>
          <w:rFonts w:ascii="黑体" w:hAnsi="黑体" w:hint="eastAsia"/>
        </w:rPr>
        <w:t>π/2</w:t>
      </w:r>
      <w:r w:rsidR="00A25F8B">
        <w:rPr>
          <w:rFonts w:ascii="黑体" w:hAnsi="黑体"/>
        </w:rPr>
        <w:t>)</w:t>
      </w:r>
      <w:r w:rsidR="00A22385">
        <w:rPr>
          <w:rFonts w:ascii="黑体" w:hAnsi="黑体"/>
        </w:rPr>
        <w:t>=i</w:t>
      </w:r>
      <w:r>
        <w:rPr>
          <w:rFonts w:ascii="黑体" w:hAnsi="黑体" w:hint="eastAsia"/>
        </w:rPr>
        <w:t>,</w:t>
      </w:r>
      <w:r w:rsidR="00A25F8B">
        <w:rPr>
          <w:rFonts w:ascii="黑体" w:hAnsi="黑体"/>
        </w:rPr>
        <w:t>exp(i</w:t>
      </w:r>
      <w:r>
        <w:rPr>
          <w:rFonts w:ascii="黑体" w:hAnsi="黑体"/>
        </w:rPr>
        <w:t>7</w:t>
      </w:r>
      <w:r>
        <w:rPr>
          <w:rFonts w:ascii="黑体" w:hAnsi="黑体" w:hint="eastAsia"/>
        </w:rPr>
        <w:t>π/6</w:t>
      </w:r>
      <w:r w:rsidR="00A25F8B">
        <w:rPr>
          <w:rFonts w:ascii="黑体" w:hAnsi="黑体"/>
        </w:rPr>
        <w:t>)</w:t>
      </w:r>
      <w:r>
        <w:rPr>
          <w:rFonts w:ascii="黑体" w:hAnsi="黑体" w:hint="eastAsia"/>
        </w:rPr>
        <w:t>,</w:t>
      </w:r>
      <w:r w:rsidR="00A25F8B">
        <w:rPr>
          <w:rFonts w:ascii="黑体" w:hAnsi="黑体"/>
        </w:rPr>
        <w:t>exp(i</w:t>
      </w:r>
      <w:r>
        <w:rPr>
          <w:rFonts w:ascii="黑体" w:hAnsi="黑体" w:hint="eastAsia"/>
        </w:rPr>
        <w:t>11π/6</w:t>
      </w:r>
      <w:r w:rsidR="00A25F8B">
        <w:rPr>
          <w:rFonts w:ascii="黑体" w:hAnsi="黑体"/>
        </w:rPr>
        <w:t>)</w:t>
      </w:r>
      <w:r>
        <w:rPr>
          <w:rFonts w:ascii="黑体" w:hAnsi="黑体"/>
        </w:rPr>
        <w:t>;</w:t>
      </w:r>
      <w:r>
        <w:rPr>
          <w:rFonts w:ascii="黑体" w:hAnsi="黑体" w:hint="eastAsia"/>
        </w:rPr>
        <w:t>极坐标</w:t>
      </w:r>
      <w:r>
        <w:rPr>
          <w:rFonts w:ascii="黑体" w:hAnsi="黑体"/>
        </w:rPr>
        <w:t>转换，画圈，</w:t>
      </w:r>
      <w:r>
        <w:rPr>
          <w:rFonts w:ascii="黑体" w:hAnsi="黑体" w:hint="eastAsia"/>
        </w:rPr>
        <w:t>2π以内</w:t>
      </w:r>
      <w:r>
        <w:rPr>
          <w:rFonts w:ascii="黑体" w:hAnsi="黑体"/>
        </w:rPr>
        <w:t>。</w:t>
      </w:r>
    </w:p>
    <w:p w:rsidR="001C2EB3" w:rsidRDefault="00B21D45" w:rsidP="00B21D45">
      <w:pPr>
        <w:pStyle w:val="bourneli2"/>
        <w:rPr>
          <w:rFonts w:ascii="黑体" w:hAnsi="黑体"/>
        </w:rPr>
      </w:pPr>
      <w:r>
        <w:rPr>
          <w:rFonts w:hint="eastAsia"/>
        </w:rPr>
        <w:lastRenderedPageBreak/>
        <w:t>9</w:t>
      </w:r>
      <w:r>
        <w:rPr>
          <w:rFonts w:ascii="黑体" w:hAnsi="黑体" w:hint="eastAsia"/>
        </w:rPr>
        <w:t>λ</w:t>
      </w:r>
      <w:r w:rsidR="00A25F46">
        <w:rPr>
          <w:rFonts w:ascii="黑体" w:hAnsi="黑体"/>
          <w:vertAlign w:val="subscript"/>
        </w:rPr>
        <w:t>1</w:t>
      </w:r>
      <w:r>
        <w:rPr>
          <w:rFonts w:ascii="黑体" w:hAnsi="黑体" w:hint="eastAsia"/>
        </w:rPr>
        <w:t>=i,x</w:t>
      </w:r>
      <w:r w:rsidR="00A25F46">
        <w:rPr>
          <w:rFonts w:ascii="黑体" w:hAnsi="黑体"/>
          <w:vertAlign w:val="subscript"/>
        </w:rPr>
        <w:t>1</w:t>
      </w:r>
      <w:r>
        <w:rPr>
          <w:rFonts w:ascii="黑体" w:hAnsi="黑体"/>
        </w:rPr>
        <w:t>=[1 1 1]</w:t>
      </w:r>
      <w:r>
        <w:rPr>
          <w:rFonts w:ascii="黑体" w:hAnsi="黑体"/>
          <w:vertAlign w:val="superscript"/>
        </w:rPr>
        <w:t>T</w:t>
      </w:r>
      <w:r w:rsidR="00A25F46">
        <w:rPr>
          <w:rFonts w:ascii="黑体" w:hAnsi="黑体"/>
        </w:rPr>
        <w:t>/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A25F46">
        <w:rPr>
          <w:rFonts w:ascii="黑体" w:hAnsi="黑体" w:hint="eastAsia"/>
        </w:rPr>
        <w:t>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:rsidR="00737BD3" w:rsidRDefault="00737BD3" w:rsidP="00B21D45">
      <w:pPr>
        <w:pStyle w:val="bourneli2"/>
        <w:rPr>
          <w:rFonts w:ascii="黑体" w:hAnsi="黑体"/>
        </w:rPr>
      </w:pPr>
      <w:r>
        <w:rPr>
          <w:rFonts w:ascii="黑体" w:hAnsi="黑体" w:hint="eastAsia"/>
        </w:rPr>
        <w:t>11</w:t>
      </w:r>
      <w:r w:rsidR="00876FBC">
        <w:rPr>
          <w:rFonts w:ascii="黑体" w:hAnsi="黑体" w:hint="eastAsia"/>
        </w:rPr>
        <w:t>根据</w:t>
      </w:r>
      <w:r w:rsidR="00876FBC">
        <w:rPr>
          <w:rFonts w:ascii="黑体" w:hAnsi="黑体"/>
        </w:rPr>
        <w:t>酉矩阵的定义</w:t>
      </w:r>
      <w:r w:rsidR="00876FBC">
        <w:rPr>
          <w:rFonts w:ascii="黑体" w:hAnsi="黑体" w:hint="eastAsia"/>
        </w:rPr>
        <w:t>证明</w:t>
      </w:r>
    </w:p>
    <w:p w:rsidR="00876FBC" w:rsidRDefault="00E23CBF" w:rsidP="00B21D45">
      <w:pPr>
        <w:pStyle w:val="bourneli2"/>
        <w:rPr>
          <w:rFonts w:ascii="黑体" w:hAnsi="黑体"/>
        </w:rPr>
      </w:pPr>
      <w:r>
        <w:rPr>
          <w:rFonts w:ascii="黑体" w:hAnsi="黑体" w:hint="eastAsia"/>
        </w:rPr>
        <w:t>12 行列式</w:t>
      </w:r>
      <w:r>
        <w:rPr>
          <w:rFonts w:ascii="黑体" w:hAnsi="黑体"/>
        </w:rPr>
        <w:t>等于特征值连积</w:t>
      </w:r>
      <w:r>
        <w:rPr>
          <w:rFonts w:ascii="黑体" w:hAnsi="黑体" w:hint="eastAsia"/>
        </w:rPr>
        <w:t>，</w:t>
      </w:r>
      <w:r>
        <w:rPr>
          <w:rFonts w:ascii="黑体" w:hAnsi="黑体"/>
        </w:rPr>
        <w:t>埃尔米特矩阵特征值全部为实数。所以</w:t>
      </w:r>
      <w:r>
        <w:rPr>
          <w:rFonts w:ascii="黑体" w:hAnsi="黑体" w:hint="eastAsia"/>
        </w:rPr>
        <w:t>连接</w:t>
      </w:r>
      <w:r>
        <w:rPr>
          <w:rFonts w:ascii="黑体" w:hAnsi="黑体"/>
        </w:rPr>
        <w:t>为实数。</w:t>
      </w:r>
      <w:r w:rsidR="00BD7D64">
        <w:rPr>
          <w:rFonts w:ascii="黑体" w:hAnsi="黑体" w:hint="eastAsia"/>
        </w:rPr>
        <w:t>回到</w:t>
      </w:r>
      <w:r w:rsidR="00BD7D64">
        <w:rPr>
          <w:rFonts w:ascii="黑体" w:hAnsi="黑体"/>
        </w:rPr>
        <w:t>实对称矩阵的证明，换成埃尔米特矩阵。</w:t>
      </w:r>
    </w:p>
    <w:p w:rsidR="005D3DA7" w:rsidRDefault="005D3DA7" w:rsidP="00B21D45">
      <w:pPr>
        <w:pStyle w:val="bourneli2"/>
        <w:rPr>
          <w:vertAlign w:val="subscript"/>
        </w:rPr>
      </w:pPr>
      <w:r>
        <w:rPr>
          <w:rFonts w:hint="eastAsia"/>
        </w:rPr>
        <w:t xml:space="preserve">14 </w:t>
      </w:r>
      <w:r>
        <w:t>u</w:t>
      </w:r>
      <w:r>
        <w:softHyphen/>
      </w:r>
      <w:r>
        <w:rPr>
          <w:vertAlign w:val="subscript"/>
        </w:rPr>
        <w:t>1</w:t>
      </w:r>
      <w:r>
        <w:rPr>
          <w:vertAlign w:val="superscript"/>
        </w:rPr>
        <w:t>H</w:t>
      </w:r>
      <w:r>
        <w:t>u</w:t>
      </w:r>
      <w:r>
        <w:rPr>
          <w:vertAlign w:val="subscript"/>
        </w:rPr>
        <w:t>2</w:t>
      </w:r>
    </w:p>
    <w:p w:rsidR="005D3DA7" w:rsidRDefault="002A4F0C" w:rsidP="002A4F0C">
      <w:pPr>
        <w:pStyle w:val="bourneli2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反号埃尔米特</w:t>
      </w:r>
      <w:r>
        <w:t>矩阵可以得到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λ</m:t>
            </m:r>
          </m:e>
        </m:bar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，</w:t>
      </w:r>
      <w:r>
        <w:t>也就是特征值全是虚数</w:t>
      </w:r>
      <w:r>
        <w:rPr>
          <w:rFonts w:hint="eastAsia"/>
        </w:rPr>
        <w:t>；</w:t>
      </w:r>
      <w:r>
        <w:t>艾米特矩阵得到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λ</m:t>
            </m:r>
          </m:e>
        </m:ba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，</w:t>
      </w:r>
      <w:r>
        <w:t>也就是特征值全是实数。</w:t>
      </w:r>
    </w:p>
    <w:p w:rsidR="002E7AF7" w:rsidRDefault="002E7AF7" w:rsidP="002A4F0C">
      <w:pPr>
        <w:pStyle w:val="bourneli2"/>
      </w:pPr>
      <w:r>
        <w:t xml:space="preserve">18 </w:t>
      </w:r>
      <m:oMath>
        <m:r>
          <m:rPr>
            <m:sty m:val="p"/>
          </m:rPr>
          <w:rPr>
            <w:rFonts w:ascii="Cambria Math" w:hAnsi="Cambria Math"/>
          </w:rPr>
          <m:t>z=V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</m:sSubSup>
            <m:r>
              <w:rPr>
                <w:rFonts w:ascii="Cambria Math" w:hAnsi="Cambria Math"/>
              </w:rPr>
              <m:t>z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</m:sSubSup>
            <m:r>
              <w:rPr>
                <w:rFonts w:ascii="Cambria Math" w:hAnsi="Cambria Math"/>
              </w:rPr>
              <m:t>z)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7F7A4F" w:rsidRPr="007F7A4F" w:rsidRDefault="007F7A4F" w:rsidP="002A4F0C">
      <w:pPr>
        <w:pStyle w:val="bourneli2"/>
      </w:pPr>
      <w:r>
        <w:rPr>
          <w:rFonts w:hint="eastAsia"/>
        </w:rPr>
        <w:t xml:space="preserve">19 </w:t>
      </w:r>
      <w:r>
        <w:rPr>
          <w:rFonts w:hint="eastAsia"/>
        </w:rPr>
        <w:t>需要</w:t>
      </w:r>
      <w:r>
        <w:t>定积分，</w:t>
      </w:r>
      <w:r>
        <w:rPr>
          <w:rFonts w:hint="eastAsia"/>
        </w:rPr>
        <w:t>z</w:t>
      </w:r>
      <w:r>
        <w:t>点乘需要</w:t>
      </w:r>
      <w:r>
        <w:t>z</w:t>
      </w:r>
      <w:r>
        <w:rPr>
          <w:vertAlign w:val="superscript"/>
        </w:rPr>
        <w:t>H</w:t>
      </w:r>
      <w:r>
        <w:t>z,</w:t>
      </w:r>
      <w:hyperlink r:id="rId19" w:history="1">
        <w:r w:rsidRPr="007F7A4F">
          <w:rPr>
            <w:rStyle w:val="ac"/>
            <w:rFonts w:hint="eastAsia"/>
          </w:rPr>
          <w:t>指数</w:t>
        </w:r>
        <w:r w:rsidRPr="007F7A4F">
          <w:rPr>
            <w:rStyle w:val="ac"/>
          </w:rPr>
          <w:t>定积分参考</w:t>
        </w:r>
      </w:hyperlink>
    </w:p>
    <w:p w:rsidR="002E7AF7" w:rsidRDefault="00B1687D" w:rsidP="002A4F0C">
      <w:pPr>
        <w:pStyle w:val="bourneli2"/>
      </w:pPr>
      <w:r>
        <w:t xml:space="preserve">21 </w:t>
      </w:r>
      <w:r>
        <w:rPr>
          <w:rFonts w:hint="eastAsia"/>
        </w:rPr>
        <w:t>实数</w:t>
      </w:r>
      <w:r>
        <w:t>部分对称，虚数</w:t>
      </w:r>
      <w:r>
        <w:rPr>
          <w:rFonts w:hint="eastAsia"/>
        </w:rPr>
        <w:t>部分</w:t>
      </w:r>
      <w:r>
        <w:t>反对称</w:t>
      </w:r>
    </w:p>
    <w:p w:rsidR="00516132" w:rsidRDefault="00516132" w:rsidP="002A4F0C">
      <w:pPr>
        <w:pStyle w:val="bourneli2"/>
      </w:pPr>
      <w:r>
        <w:rPr>
          <w:rFonts w:hint="eastAsia"/>
        </w:rPr>
        <w:t xml:space="preserve">24 </w:t>
      </w:r>
      <w:r>
        <w:rPr>
          <w:rFonts w:hint="eastAsia"/>
        </w:rPr>
        <w:t>平方</w:t>
      </w:r>
      <w:r>
        <w:t>的关系</w:t>
      </w:r>
    </w:p>
    <w:p w:rsidR="00516132" w:rsidRDefault="00155A74" w:rsidP="002A4F0C">
      <w:pPr>
        <w:pStyle w:val="bourneli2"/>
      </w:pPr>
      <w:r>
        <w:rPr>
          <w:rFonts w:hint="eastAsia"/>
        </w:rPr>
        <w:t xml:space="preserve">25 </w:t>
      </w:r>
      <w:r>
        <w:rPr>
          <w:rFonts w:hint="eastAsia"/>
        </w:rPr>
        <w:t>直接</w:t>
      </w:r>
      <w:r>
        <w:t>使用</w:t>
      </w:r>
      <w:r>
        <w:rPr>
          <w:rFonts w:hint="eastAsia"/>
        </w:rPr>
        <w:t>定义</w:t>
      </w:r>
      <w:r>
        <w:t>，</w:t>
      </w:r>
      <w:r>
        <w:t>uu</w:t>
      </w:r>
      <w:r>
        <w:rPr>
          <w:vertAlign w:val="superscript"/>
        </w:rPr>
        <w:t>H</w:t>
      </w:r>
      <w:r>
        <w:rPr>
          <w:rFonts w:hint="eastAsia"/>
        </w:rPr>
        <w:t>是</w:t>
      </w:r>
      <w:r>
        <w:t>投影矩阵，任意</w:t>
      </w:r>
      <w:r>
        <w:rPr>
          <w:rFonts w:hint="eastAsia"/>
        </w:rPr>
        <w:t>复数</w:t>
      </w:r>
      <w:r>
        <w:t>向量</w:t>
      </w:r>
      <w:r>
        <w:t>b,</w:t>
      </w:r>
      <w:r>
        <w:rPr>
          <w:rFonts w:hint="eastAsia"/>
        </w:rPr>
        <w:t>有</w:t>
      </w:r>
      <w:r>
        <w:rPr>
          <w:rFonts w:hint="eastAsia"/>
        </w:rPr>
        <w:t>p=</w:t>
      </w:r>
      <w:r>
        <w:rPr>
          <w:rFonts w:hint="eastAsia"/>
        </w:rPr>
        <w:t>（</w:t>
      </w:r>
      <w:r>
        <w:t>u</w:t>
      </w:r>
      <w:r>
        <w:rPr>
          <w:vertAlign w:val="superscript"/>
        </w:rPr>
        <w:t>H</w:t>
      </w:r>
      <w:r>
        <w:t>b</w:t>
      </w:r>
      <w:r>
        <w:rPr>
          <w:rFonts w:hint="eastAsia"/>
        </w:rPr>
        <w:t>）</w:t>
      </w:r>
      <w:r>
        <w:t>u=uu</w:t>
      </w:r>
      <w:r>
        <w:rPr>
          <w:vertAlign w:val="superscript"/>
        </w:rPr>
        <w:t>H</w:t>
      </w:r>
      <w:r>
        <w:t>b</w:t>
      </w:r>
    </w:p>
    <w:p w:rsidR="008E4D2F" w:rsidRDefault="008E4D2F" w:rsidP="002A4F0C">
      <w:pPr>
        <w:pStyle w:val="bourneli2"/>
      </w:pPr>
      <w:r>
        <w:t xml:space="preserve">26 </w:t>
      </w:r>
      <w:r>
        <w:rPr>
          <w:rFonts w:hint="eastAsia"/>
        </w:rPr>
        <w:t>直接</w:t>
      </w:r>
      <w:r>
        <w:t>用虚数为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实数为</w:t>
      </w:r>
      <w:r>
        <w:t>I</w:t>
      </w:r>
      <w:r>
        <w:t>，代入</w:t>
      </w:r>
      <w:r>
        <w:t>Q</w:t>
      </w:r>
      <w:r>
        <w:t>即可。</w:t>
      </w:r>
    </w:p>
    <w:p w:rsidR="00A2257B" w:rsidRDefault="00A2257B" w:rsidP="002A4F0C">
      <w:pPr>
        <w:pStyle w:val="bourneli2"/>
      </w:pPr>
      <w:r>
        <w:rPr>
          <w:rFonts w:hint="eastAsia"/>
        </w:rPr>
        <w:t xml:space="preserve">27 </w:t>
      </w:r>
      <w:r>
        <w:rPr>
          <w:rFonts w:hint="eastAsia"/>
        </w:rPr>
        <w:t>直接</w:t>
      </w:r>
      <w:r>
        <w:t>利用性质</w:t>
      </w:r>
    </w:p>
    <w:p w:rsidR="00A2257B" w:rsidRDefault="00A2257B" w:rsidP="002A4F0C">
      <w:pPr>
        <w:pStyle w:val="bourneli2"/>
      </w:pPr>
    </w:p>
    <w:p w:rsidR="00BE4400" w:rsidRDefault="00BE4400" w:rsidP="00BE4400">
      <w:pPr>
        <w:pStyle w:val="bourneli1"/>
      </w:pPr>
      <w:r>
        <w:rPr>
          <w:rFonts w:hint="eastAsia"/>
        </w:rPr>
        <w:t>Problem Set 6.3</w:t>
      </w:r>
    </w:p>
    <w:p w:rsidR="00BE4400" w:rsidRDefault="00BE4400" w:rsidP="00BE4400">
      <w:pPr>
        <w:pStyle w:val="bourneli2"/>
      </w:pPr>
      <w:r>
        <w:rPr>
          <w:rFonts w:hint="eastAsia"/>
        </w:rPr>
        <w:t>1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u=3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4t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3327BE" w:rsidRDefault="003327BE" w:rsidP="003327BE">
      <w:pPr>
        <w:pStyle w:val="bourneli2"/>
      </w:pPr>
      <w:r>
        <w:rPr>
          <w:rFonts w:hint="eastAsia"/>
        </w:rPr>
        <w:lastRenderedPageBreak/>
        <w:t xml:space="preserve">3 </w:t>
      </w:r>
      <w:r>
        <w:t>u(</w:t>
      </w:r>
      <w:r>
        <w:rPr>
          <w:rFonts w:ascii="黑体" w:hAnsi="黑体" w:hint="eastAsia"/>
        </w:rPr>
        <w:t>∞</w:t>
      </w:r>
      <w:r>
        <w:t>)=[</w:t>
      </w:r>
      <w:r w:rsidR="0002196C">
        <w:t>3 2</w:t>
      </w:r>
      <w:r>
        <w:t>]</w:t>
      </w:r>
      <w:r>
        <w:rPr>
          <w:vertAlign w:val="superscript"/>
        </w:rPr>
        <w:t>T</w:t>
      </w:r>
    </w:p>
    <w:p w:rsidR="00F91029" w:rsidRDefault="004C50FB" w:rsidP="003327BE">
      <w:pPr>
        <w:pStyle w:val="bourneli2"/>
      </w:pPr>
      <w:r>
        <w:t xml:space="preserve">4 </w:t>
      </w:r>
      <w:r>
        <w:rPr>
          <w:rFonts w:hint="eastAsia"/>
        </w:rPr>
        <w:t>最终</w:t>
      </w:r>
      <w:r>
        <w:t>达到稳态</w:t>
      </w:r>
    </w:p>
    <w:p w:rsidR="00A36A5A" w:rsidRDefault="00A36A5A" w:rsidP="003327BE">
      <w:pPr>
        <w:pStyle w:val="bourneli2"/>
      </w:pPr>
      <w:r>
        <w:rPr>
          <w:rFonts w:hint="eastAsia"/>
        </w:rPr>
        <w:t xml:space="preserve">6 </w:t>
      </w:r>
      <w:r w:rsidR="006577AE">
        <w:t>a &lt;-1, b &lt; 0</w:t>
      </w:r>
    </w:p>
    <w:p w:rsidR="00420DE3" w:rsidRDefault="00420DE3" w:rsidP="003327BE">
      <w:pPr>
        <w:pStyle w:val="bourneli2"/>
      </w:pPr>
      <w:r>
        <w:t>7 P</w:t>
      </w:r>
      <w:r>
        <w:rPr>
          <w:rFonts w:hint="eastAsia"/>
        </w:rPr>
        <w:t>=a</w:t>
      </w:r>
      <w:r>
        <w:t>a</w:t>
      </w:r>
      <w:r>
        <w:rPr>
          <w:vertAlign w:val="superscript"/>
        </w:rPr>
        <w:t>T</w:t>
      </w:r>
      <w:r>
        <w:t>/a</w:t>
      </w:r>
      <w:r>
        <w:rPr>
          <w:vertAlign w:val="superscript"/>
        </w:rPr>
        <w:t>T</w:t>
      </w:r>
      <w:r>
        <w:t>a</w:t>
      </w:r>
    </w:p>
    <w:p w:rsidR="00420DE3" w:rsidRDefault="00DF7F40" w:rsidP="003327BE">
      <w:pPr>
        <w:pStyle w:val="bourneli2"/>
      </w:pPr>
      <w:r>
        <w:t>8 2:1</w:t>
      </w:r>
    </w:p>
    <w:p w:rsidR="009261BC" w:rsidRDefault="009261BC" w:rsidP="003327BE">
      <w:pPr>
        <w:pStyle w:val="bourneli2"/>
      </w:pPr>
      <w:r>
        <w:t>9 u(t)</w:t>
      </w:r>
      <w:r>
        <w:rPr>
          <w:rFonts w:hint="eastAsia"/>
        </w:rPr>
        <w:t>是</w:t>
      </w:r>
      <w:r>
        <w:t>一个周期函数</w:t>
      </w:r>
    </w:p>
    <w:p w:rsidR="00A91982" w:rsidRDefault="00A91982" w:rsidP="003327BE">
      <w:pPr>
        <w:pStyle w:val="bourneli2"/>
      </w:pPr>
      <w:r>
        <w:rPr>
          <w:rFonts w:hint="eastAsia"/>
        </w:rPr>
        <w:t xml:space="preserve">10 </w:t>
      </w:r>
      <w:r>
        <w:rPr>
          <w:rFonts w:hint="eastAsia"/>
        </w:rPr>
        <w:t>直接代入</w:t>
      </w:r>
      <w:r>
        <w:t>与</w:t>
      </w:r>
      <w:r>
        <w:rPr>
          <w:rFonts w:hint="eastAsia"/>
        </w:rPr>
        <w:t>矩阵</w:t>
      </w:r>
      <w:r>
        <w:t>解法一样</w:t>
      </w:r>
    </w:p>
    <w:p w:rsidR="00A91982" w:rsidRDefault="0076008B" w:rsidP="003C72B6">
      <w:pPr>
        <w:pStyle w:val="bourneli2"/>
        <w:numPr>
          <w:ilvl w:val="0"/>
          <w:numId w:val="13"/>
        </w:numPr>
      </w:pPr>
      <w:r>
        <w:rPr>
          <w:rFonts w:hint="eastAsia"/>
        </w:rPr>
        <w:t>最后</w:t>
      </w:r>
      <w:r>
        <w:t>得到指数函数</w:t>
      </w:r>
      <w:r>
        <w:rPr>
          <w:rFonts w:hint="eastAsia"/>
        </w:rPr>
        <w:t>带</w:t>
      </w:r>
      <w:r>
        <w:t>i</w:t>
      </w:r>
      <w:r>
        <w:t>或三角函数</w:t>
      </w:r>
      <w:r>
        <w:rPr>
          <w:rFonts w:hint="eastAsia"/>
        </w:rPr>
        <w:t>带</w:t>
      </w:r>
      <w:r>
        <w:t>i</w:t>
      </w:r>
    </w:p>
    <w:p w:rsidR="003C72B6" w:rsidRDefault="00850C3F" w:rsidP="00850C3F">
      <w:pPr>
        <w:pStyle w:val="bourneli2"/>
        <w:numPr>
          <w:ilvl w:val="0"/>
          <w:numId w:val="13"/>
        </w:numPr>
        <w:ind w:left="0" w:firstLine="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(-A)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(-A)t</m:t>
            </m:r>
          </m:sup>
        </m:sSup>
        <m:r>
          <m:rPr>
            <m:sty m:val="p"/>
          </m:rPr>
          <w:rPr>
            <w:rFonts w:ascii="Cambria Math" w:hAnsi="Cambria Math"/>
          </w:rPr>
          <m:t>=S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(-Λ)t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850C3F" w:rsidRPr="00850C3F" w:rsidRDefault="00850C3F" w:rsidP="00850C3F">
      <w:pPr>
        <w:pStyle w:val="bourneli2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(-Λ)t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(-Λ)t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:rsidR="00850C3F" w:rsidRDefault="00850C3F" w:rsidP="00850C3F">
      <w:pPr>
        <w:pStyle w:val="bourneli2"/>
      </w:pPr>
      <w:r>
        <w:rPr>
          <w:rFonts w:hint="eastAsia"/>
        </w:rPr>
        <w:t>主要</w:t>
      </w:r>
      <w:r>
        <w:t>是为甚</w:t>
      </w:r>
      <w:r>
        <w:t>e</w:t>
      </w:r>
      <w:r>
        <w:rPr>
          <w:rFonts w:ascii="黑体" w:hAnsi="黑体" w:hint="eastAsia"/>
          <w:vertAlign w:val="superscript"/>
        </w:rPr>
        <w:t>Λ</w:t>
      </w:r>
      <w:r>
        <w:rPr>
          <w:vertAlign w:val="superscript"/>
        </w:rPr>
        <w:t>t</w:t>
      </w:r>
      <w:r>
        <w:rPr>
          <w:rFonts w:hint="eastAsia"/>
        </w:rPr>
        <w:t>与</w:t>
      </w:r>
      <w:r>
        <w:t>e</w:t>
      </w:r>
      <w:r>
        <w:rPr>
          <w:vertAlign w:val="superscript"/>
        </w:rPr>
        <w:t>-</w:t>
      </w:r>
      <w:r>
        <w:rPr>
          <w:rFonts w:ascii="黑体" w:hAnsi="黑体" w:hint="eastAsia"/>
          <w:vertAlign w:val="superscript"/>
        </w:rPr>
        <w:t>Λ</w:t>
      </w:r>
      <w:r>
        <w:rPr>
          <w:vertAlign w:val="superscript"/>
        </w:rPr>
        <w:t>t</w:t>
      </w:r>
      <w:r>
        <w:rPr>
          <w:rFonts w:hint="eastAsia"/>
        </w:rPr>
        <w:t>的</w:t>
      </w:r>
      <w:r>
        <w:t>乘积是</w:t>
      </w:r>
      <w:r>
        <w:t>I</w:t>
      </w:r>
    </w:p>
    <w:p w:rsidR="00850C3F" w:rsidRDefault="006C5CD9" w:rsidP="00850C3F">
      <w:pPr>
        <w:pStyle w:val="bourneli2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=I+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t+…=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964B17" w:rsidRDefault="006C5CD9" w:rsidP="00964B17">
      <w:pPr>
        <w:pStyle w:val="bourneli2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=I+(-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)t+…=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850C3F" w:rsidRDefault="00964B17" w:rsidP="00850C3F">
      <w:pPr>
        <w:pStyle w:val="bourneli2"/>
      </w:pPr>
      <w:r>
        <w:rPr>
          <w:rFonts w:hint="eastAsia"/>
        </w:rPr>
        <w:t>对角</w:t>
      </w:r>
      <w:r>
        <w:t>矩阵相乘</w:t>
      </w:r>
      <w:r>
        <w:rPr>
          <w:rFonts w:hint="eastAsia"/>
        </w:rPr>
        <w:t>，</w:t>
      </w:r>
      <w:r>
        <w:t>得到</w:t>
      </w:r>
      <w:r>
        <w:t>I</w:t>
      </w:r>
    </w:p>
    <w:p w:rsidR="00C16529" w:rsidRDefault="00C16529" w:rsidP="002506EF"/>
    <w:p w:rsidR="00C16529" w:rsidRDefault="006C5CD9" w:rsidP="00850C3F">
      <w:pPr>
        <w:pStyle w:val="bourneli2"/>
      </w:pPr>
      <w:r>
        <w:t xml:space="preserve">22 </w:t>
      </w:r>
      <w:r>
        <w:rPr>
          <w:rFonts w:hint="eastAsia"/>
        </w:rPr>
        <w:t>可以</w:t>
      </w:r>
      <w:r>
        <w:t>帮助</w:t>
      </w:r>
      <w:r>
        <w:rPr>
          <w:rFonts w:hint="eastAsia"/>
        </w:rPr>
        <w:t>21</w:t>
      </w:r>
      <w:r>
        <w:rPr>
          <w:rFonts w:hint="eastAsia"/>
        </w:rPr>
        <w:t>计算</w:t>
      </w:r>
      <w:r>
        <w:t>S</w:t>
      </w:r>
    </w:p>
    <w:p w:rsidR="009058C8" w:rsidRDefault="009058C8" w:rsidP="00850C3F">
      <w:pPr>
        <w:pStyle w:val="bourneli2"/>
      </w:pPr>
      <w:r>
        <w:t xml:space="preserve">25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3(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9161F" w:rsidRDefault="0089161F" w:rsidP="00850C3F">
      <w:pPr>
        <w:pStyle w:val="bourneli2"/>
      </w:pPr>
      <w:r>
        <w:rPr>
          <w:rFonts w:hint="eastAsia"/>
        </w:rPr>
        <w:t>26 e</w:t>
      </w:r>
      <w:r>
        <w:rPr>
          <w:rFonts w:ascii="黑体" w:hAnsi="黑体" w:hint="eastAsia"/>
          <w:vertAlign w:val="superscript"/>
        </w:rPr>
        <w:t>λ</w:t>
      </w:r>
      <w:r>
        <w:rPr>
          <w:vertAlign w:val="superscript"/>
        </w:rPr>
        <w:t>t</w:t>
      </w:r>
      <w:r>
        <w:t>x</w:t>
      </w:r>
    </w:p>
    <w:p w:rsidR="0089161F" w:rsidRDefault="009D3EA6" w:rsidP="00850C3F">
      <w:pPr>
        <w:pStyle w:val="bourneli2"/>
      </w:pPr>
      <w:r>
        <w:t xml:space="preserve">27 </w:t>
      </w:r>
      <w:r>
        <w:rPr>
          <w:rFonts w:hint="eastAsia"/>
        </w:rPr>
        <w:t>交换</w:t>
      </w:r>
      <w:r>
        <w:t>行是不改变结果</w:t>
      </w:r>
      <w:r>
        <w:rPr>
          <w:rFonts w:hint="eastAsia"/>
        </w:rPr>
        <w:t>的</w:t>
      </w:r>
      <w:r>
        <w:t>，注意对齐每个</w:t>
      </w:r>
      <w:r>
        <w:rPr>
          <w:rFonts w:hint="eastAsia"/>
        </w:rPr>
        <w:t>元素</w:t>
      </w:r>
      <w:r>
        <w:t>。</w:t>
      </w:r>
    </w:p>
    <w:p w:rsidR="0088163D" w:rsidRDefault="00346811" w:rsidP="00850C3F">
      <w:pPr>
        <w:pStyle w:val="bourneli2"/>
      </w:pPr>
      <w:r>
        <w:rPr>
          <w:rFonts w:hint="eastAsia"/>
        </w:rPr>
        <w:lastRenderedPageBreak/>
        <w:t>31 (</w:t>
      </w:r>
      <w:r w:rsidR="0088163D">
        <w:rPr>
          <w:rFonts w:hint="eastAsia"/>
        </w:rPr>
        <w:t>a</w:t>
      </w:r>
      <w:r>
        <w:t xml:space="preserve">) </w:t>
      </w:r>
      <w:r w:rsidR="0088163D">
        <w:rPr>
          <w:rFonts w:hint="eastAsia"/>
        </w:rPr>
        <w:t>cos</w:t>
      </w:r>
      <w:r w:rsidR="0088163D">
        <w:t>(</w:t>
      </w:r>
      <w:r w:rsidR="0088163D">
        <w:rPr>
          <w:rFonts w:hint="eastAsia"/>
        </w:rPr>
        <w:t>A)</w:t>
      </w:r>
      <w:r w:rsidR="0088163D">
        <w:t>x=cos(</w:t>
      </w:r>
      <w:r w:rsidR="0088163D">
        <w:rPr>
          <w:rFonts w:ascii="黑体" w:hAnsi="黑体" w:hint="eastAsia"/>
        </w:rPr>
        <w:t>λ</w:t>
      </w:r>
      <w:r w:rsidR="0088163D">
        <w:t>)x</w:t>
      </w:r>
    </w:p>
    <w:p w:rsidR="00346811" w:rsidRDefault="00346811" w:rsidP="00EB449F">
      <w:r>
        <w:t>(b)</w:t>
      </w:r>
      <w:r w:rsidR="00D46BBF">
        <w:t xml:space="preserve"> C=I</w:t>
      </w:r>
    </w:p>
    <w:p w:rsidR="00D46BBF" w:rsidRPr="0089161F" w:rsidRDefault="00D46BBF" w:rsidP="00EB449F">
      <w:pPr>
        <w:rPr>
          <w:rFonts w:hint="eastAsia"/>
        </w:rPr>
      </w:pPr>
      <w:bookmarkStart w:id="0" w:name="_GoBack"/>
      <w:bookmarkEnd w:id="0"/>
    </w:p>
    <w:sectPr w:rsidR="00D46BBF" w:rsidRPr="0089161F" w:rsidSect="00FB7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AB2" w:rsidRDefault="00777AB2" w:rsidP="00352E7D">
      <w:r>
        <w:separator/>
      </w:r>
    </w:p>
  </w:endnote>
  <w:endnote w:type="continuationSeparator" w:id="0">
    <w:p w:rsidR="00777AB2" w:rsidRDefault="00777AB2" w:rsidP="00352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AB2" w:rsidRDefault="00777AB2" w:rsidP="00352E7D">
      <w:r>
        <w:separator/>
      </w:r>
    </w:p>
  </w:footnote>
  <w:footnote w:type="continuationSeparator" w:id="0">
    <w:p w:rsidR="00777AB2" w:rsidRDefault="00777AB2" w:rsidP="00352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692"/>
    <w:multiLevelType w:val="hybridMultilevel"/>
    <w:tmpl w:val="6B0E8AF0"/>
    <w:lvl w:ilvl="0" w:tplc="FAA6760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A293A"/>
    <w:multiLevelType w:val="hybridMultilevel"/>
    <w:tmpl w:val="0308865C"/>
    <w:lvl w:ilvl="0" w:tplc="60285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CD7144"/>
    <w:multiLevelType w:val="hybridMultilevel"/>
    <w:tmpl w:val="FB548518"/>
    <w:lvl w:ilvl="0" w:tplc="B8F088C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555289"/>
    <w:multiLevelType w:val="hybridMultilevel"/>
    <w:tmpl w:val="5C42D5C0"/>
    <w:lvl w:ilvl="0" w:tplc="00FAEC0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021DF0"/>
    <w:multiLevelType w:val="hybridMultilevel"/>
    <w:tmpl w:val="E6945E22"/>
    <w:lvl w:ilvl="0" w:tplc="C77C6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2238A5"/>
    <w:multiLevelType w:val="hybridMultilevel"/>
    <w:tmpl w:val="B9EE695C"/>
    <w:lvl w:ilvl="0" w:tplc="8D882B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3350F2"/>
    <w:multiLevelType w:val="hybridMultilevel"/>
    <w:tmpl w:val="7A8E2D8E"/>
    <w:lvl w:ilvl="0" w:tplc="CA162944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085DB0"/>
    <w:multiLevelType w:val="hybridMultilevel"/>
    <w:tmpl w:val="7AC8DEB0"/>
    <w:lvl w:ilvl="0" w:tplc="AB428E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FD6605"/>
    <w:multiLevelType w:val="hybridMultilevel"/>
    <w:tmpl w:val="97BC9EC0"/>
    <w:lvl w:ilvl="0" w:tplc="85741E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297176"/>
    <w:multiLevelType w:val="hybridMultilevel"/>
    <w:tmpl w:val="60F875A2"/>
    <w:lvl w:ilvl="0" w:tplc="902419A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8B6BC2"/>
    <w:multiLevelType w:val="hybridMultilevel"/>
    <w:tmpl w:val="8FE24278"/>
    <w:lvl w:ilvl="0" w:tplc="36ACB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867B4"/>
    <w:multiLevelType w:val="hybridMultilevel"/>
    <w:tmpl w:val="ACF82EBC"/>
    <w:lvl w:ilvl="0" w:tplc="519C498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0B41FB"/>
    <w:multiLevelType w:val="hybridMultilevel"/>
    <w:tmpl w:val="2B98D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272E8B"/>
    <w:multiLevelType w:val="hybridMultilevel"/>
    <w:tmpl w:val="9530DF7E"/>
    <w:lvl w:ilvl="0" w:tplc="67164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35FE6"/>
    <w:multiLevelType w:val="hybridMultilevel"/>
    <w:tmpl w:val="0BD43E12"/>
    <w:lvl w:ilvl="0" w:tplc="7CAC7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BA460D"/>
    <w:multiLevelType w:val="hybridMultilevel"/>
    <w:tmpl w:val="7318DBA0"/>
    <w:lvl w:ilvl="0" w:tplc="96C0E16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2B4827"/>
    <w:multiLevelType w:val="hybridMultilevel"/>
    <w:tmpl w:val="8E945134"/>
    <w:lvl w:ilvl="0" w:tplc="284E9BE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5D1F8F"/>
    <w:multiLevelType w:val="hybridMultilevel"/>
    <w:tmpl w:val="2D2686D0"/>
    <w:lvl w:ilvl="0" w:tplc="3D4C1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E10725"/>
    <w:multiLevelType w:val="hybridMultilevel"/>
    <w:tmpl w:val="40E4E14C"/>
    <w:lvl w:ilvl="0" w:tplc="DB666B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14"/>
  </w:num>
  <w:num w:numId="5">
    <w:abstractNumId w:val="13"/>
  </w:num>
  <w:num w:numId="6">
    <w:abstractNumId w:val="10"/>
  </w:num>
  <w:num w:numId="7">
    <w:abstractNumId w:val="4"/>
  </w:num>
  <w:num w:numId="8">
    <w:abstractNumId w:val="1"/>
  </w:num>
  <w:num w:numId="9">
    <w:abstractNumId w:val="17"/>
  </w:num>
  <w:num w:numId="10">
    <w:abstractNumId w:val="15"/>
  </w:num>
  <w:num w:numId="11">
    <w:abstractNumId w:val="3"/>
  </w:num>
  <w:num w:numId="12">
    <w:abstractNumId w:val="9"/>
  </w:num>
  <w:num w:numId="13">
    <w:abstractNumId w:val="0"/>
  </w:num>
  <w:num w:numId="14">
    <w:abstractNumId w:val="7"/>
  </w:num>
  <w:num w:numId="15">
    <w:abstractNumId w:val="5"/>
  </w:num>
  <w:num w:numId="16">
    <w:abstractNumId w:val="8"/>
  </w:num>
  <w:num w:numId="17">
    <w:abstractNumId w:val="16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51"/>
    <w:rsid w:val="00003247"/>
    <w:rsid w:val="000040D4"/>
    <w:rsid w:val="00004988"/>
    <w:rsid w:val="00005021"/>
    <w:rsid w:val="00005063"/>
    <w:rsid w:val="00005B0C"/>
    <w:rsid w:val="00006819"/>
    <w:rsid w:val="00010375"/>
    <w:rsid w:val="000103D2"/>
    <w:rsid w:val="00015A49"/>
    <w:rsid w:val="00017B77"/>
    <w:rsid w:val="0002196C"/>
    <w:rsid w:val="00021B7B"/>
    <w:rsid w:val="00024179"/>
    <w:rsid w:val="00024F69"/>
    <w:rsid w:val="00033FB1"/>
    <w:rsid w:val="0003614D"/>
    <w:rsid w:val="00036A4F"/>
    <w:rsid w:val="00043705"/>
    <w:rsid w:val="000459ED"/>
    <w:rsid w:val="00053270"/>
    <w:rsid w:val="00055B8E"/>
    <w:rsid w:val="000579B4"/>
    <w:rsid w:val="0006343D"/>
    <w:rsid w:val="00072A8D"/>
    <w:rsid w:val="00075A3E"/>
    <w:rsid w:val="00081BA8"/>
    <w:rsid w:val="000827EA"/>
    <w:rsid w:val="000851DC"/>
    <w:rsid w:val="00090D50"/>
    <w:rsid w:val="00095A62"/>
    <w:rsid w:val="00095D9C"/>
    <w:rsid w:val="000B02E9"/>
    <w:rsid w:val="000B0CBB"/>
    <w:rsid w:val="000B171B"/>
    <w:rsid w:val="000B1F3F"/>
    <w:rsid w:val="000B3EA4"/>
    <w:rsid w:val="000B765D"/>
    <w:rsid w:val="000C5AC5"/>
    <w:rsid w:val="000D2175"/>
    <w:rsid w:val="000D491E"/>
    <w:rsid w:val="000E0D08"/>
    <w:rsid w:val="000E1C70"/>
    <w:rsid w:val="000E3147"/>
    <w:rsid w:val="000E475F"/>
    <w:rsid w:val="000E4F7E"/>
    <w:rsid w:val="000E686A"/>
    <w:rsid w:val="000F073A"/>
    <w:rsid w:val="000F2D74"/>
    <w:rsid w:val="000F4188"/>
    <w:rsid w:val="000F71DA"/>
    <w:rsid w:val="00101A37"/>
    <w:rsid w:val="00102C13"/>
    <w:rsid w:val="00102C77"/>
    <w:rsid w:val="00110A52"/>
    <w:rsid w:val="00112201"/>
    <w:rsid w:val="00112BE0"/>
    <w:rsid w:val="001144B9"/>
    <w:rsid w:val="001169EE"/>
    <w:rsid w:val="0011708B"/>
    <w:rsid w:val="00120CD5"/>
    <w:rsid w:val="00122625"/>
    <w:rsid w:val="001237B9"/>
    <w:rsid w:val="00123994"/>
    <w:rsid w:val="001270C8"/>
    <w:rsid w:val="00127E7D"/>
    <w:rsid w:val="0013193F"/>
    <w:rsid w:val="00134DCB"/>
    <w:rsid w:val="00134E74"/>
    <w:rsid w:val="00134EB7"/>
    <w:rsid w:val="00134F8C"/>
    <w:rsid w:val="001374BC"/>
    <w:rsid w:val="001428D3"/>
    <w:rsid w:val="00143AAC"/>
    <w:rsid w:val="0015016D"/>
    <w:rsid w:val="00155A74"/>
    <w:rsid w:val="0015665C"/>
    <w:rsid w:val="00164ED0"/>
    <w:rsid w:val="001674E2"/>
    <w:rsid w:val="00176337"/>
    <w:rsid w:val="00181A75"/>
    <w:rsid w:val="001A7B3E"/>
    <w:rsid w:val="001B751A"/>
    <w:rsid w:val="001C0730"/>
    <w:rsid w:val="001C15A9"/>
    <w:rsid w:val="001C2EB3"/>
    <w:rsid w:val="001C46FB"/>
    <w:rsid w:val="001C6B13"/>
    <w:rsid w:val="001D4117"/>
    <w:rsid w:val="001E130A"/>
    <w:rsid w:val="001E281E"/>
    <w:rsid w:val="001E28CF"/>
    <w:rsid w:val="001F02A0"/>
    <w:rsid w:val="001F26EC"/>
    <w:rsid w:val="001F3D82"/>
    <w:rsid w:val="001F4C2C"/>
    <w:rsid w:val="001F5709"/>
    <w:rsid w:val="001F60C8"/>
    <w:rsid w:val="001F6671"/>
    <w:rsid w:val="001F7396"/>
    <w:rsid w:val="002010D6"/>
    <w:rsid w:val="0021089B"/>
    <w:rsid w:val="0021274C"/>
    <w:rsid w:val="00216AE7"/>
    <w:rsid w:val="00223042"/>
    <w:rsid w:val="00225EEA"/>
    <w:rsid w:val="00227017"/>
    <w:rsid w:val="002312BE"/>
    <w:rsid w:val="00236494"/>
    <w:rsid w:val="00237051"/>
    <w:rsid w:val="002373D9"/>
    <w:rsid w:val="00242165"/>
    <w:rsid w:val="002430DC"/>
    <w:rsid w:val="00243A07"/>
    <w:rsid w:val="00245369"/>
    <w:rsid w:val="002475B5"/>
    <w:rsid w:val="002506EF"/>
    <w:rsid w:val="00252C42"/>
    <w:rsid w:val="002539B3"/>
    <w:rsid w:val="002612EB"/>
    <w:rsid w:val="0026146A"/>
    <w:rsid w:val="002678DF"/>
    <w:rsid w:val="00271E49"/>
    <w:rsid w:val="002732D8"/>
    <w:rsid w:val="00277C89"/>
    <w:rsid w:val="00277F67"/>
    <w:rsid w:val="00282372"/>
    <w:rsid w:val="00294383"/>
    <w:rsid w:val="002A061F"/>
    <w:rsid w:val="002A214C"/>
    <w:rsid w:val="002A3F2E"/>
    <w:rsid w:val="002A4F0C"/>
    <w:rsid w:val="002A5230"/>
    <w:rsid w:val="002A6215"/>
    <w:rsid w:val="002A6A55"/>
    <w:rsid w:val="002A6B63"/>
    <w:rsid w:val="002B0909"/>
    <w:rsid w:val="002B7C99"/>
    <w:rsid w:val="002C140D"/>
    <w:rsid w:val="002C3B93"/>
    <w:rsid w:val="002C3FDA"/>
    <w:rsid w:val="002C7925"/>
    <w:rsid w:val="002D07FA"/>
    <w:rsid w:val="002D1E7E"/>
    <w:rsid w:val="002D497B"/>
    <w:rsid w:val="002D4A30"/>
    <w:rsid w:val="002D708E"/>
    <w:rsid w:val="002D765B"/>
    <w:rsid w:val="002E2404"/>
    <w:rsid w:val="002E67AA"/>
    <w:rsid w:val="002E7AF7"/>
    <w:rsid w:val="002F0E13"/>
    <w:rsid w:val="002F6838"/>
    <w:rsid w:val="00304872"/>
    <w:rsid w:val="003059DF"/>
    <w:rsid w:val="00305E87"/>
    <w:rsid w:val="0031032E"/>
    <w:rsid w:val="00313B42"/>
    <w:rsid w:val="00314A2A"/>
    <w:rsid w:val="00316F25"/>
    <w:rsid w:val="003171FE"/>
    <w:rsid w:val="00330216"/>
    <w:rsid w:val="00331486"/>
    <w:rsid w:val="003327BE"/>
    <w:rsid w:val="00332CC3"/>
    <w:rsid w:val="00333C9D"/>
    <w:rsid w:val="00343E14"/>
    <w:rsid w:val="003441ED"/>
    <w:rsid w:val="00344732"/>
    <w:rsid w:val="00346811"/>
    <w:rsid w:val="003477DC"/>
    <w:rsid w:val="00350B32"/>
    <w:rsid w:val="00352B78"/>
    <w:rsid w:val="00352E7D"/>
    <w:rsid w:val="00354C09"/>
    <w:rsid w:val="00366429"/>
    <w:rsid w:val="00373BFB"/>
    <w:rsid w:val="00375C27"/>
    <w:rsid w:val="00380073"/>
    <w:rsid w:val="00382B48"/>
    <w:rsid w:val="00384D92"/>
    <w:rsid w:val="003878F9"/>
    <w:rsid w:val="0039374A"/>
    <w:rsid w:val="003954A1"/>
    <w:rsid w:val="00395CCF"/>
    <w:rsid w:val="003A1CA0"/>
    <w:rsid w:val="003A2405"/>
    <w:rsid w:val="003A25F5"/>
    <w:rsid w:val="003A3451"/>
    <w:rsid w:val="003A4034"/>
    <w:rsid w:val="003A4401"/>
    <w:rsid w:val="003A6054"/>
    <w:rsid w:val="003B15AC"/>
    <w:rsid w:val="003C260B"/>
    <w:rsid w:val="003C30EB"/>
    <w:rsid w:val="003C5602"/>
    <w:rsid w:val="003C60DA"/>
    <w:rsid w:val="003C72B6"/>
    <w:rsid w:val="003C751C"/>
    <w:rsid w:val="003D5938"/>
    <w:rsid w:val="003D664B"/>
    <w:rsid w:val="003D6DAA"/>
    <w:rsid w:val="003E2242"/>
    <w:rsid w:val="003E656F"/>
    <w:rsid w:val="003F30BA"/>
    <w:rsid w:val="003F3485"/>
    <w:rsid w:val="003F4AB8"/>
    <w:rsid w:val="003F4B76"/>
    <w:rsid w:val="003F55BB"/>
    <w:rsid w:val="004000C8"/>
    <w:rsid w:val="004006B3"/>
    <w:rsid w:val="00401C3F"/>
    <w:rsid w:val="00401F77"/>
    <w:rsid w:val="00403FB8"/>
    <w:rsid w:val="00404127"/>
    <w:rsid w:val="00406915"/>
    <w:rsid w:val="0041184E"/>
    <w:rsid w:val="00411B60"/>
    <w:rsid w:val="0041525A"/>
    <w:rsid w:val="004164A0"/>
    <w:rsid w:val="0042002C"/>
    <w:rsid w:val="00420DE3"/>
    <w:rsid w:val="00422DC8"/>
    <w:rsid w:val="00425002"/>
    <w:rsid w:val="00425EC9"/>
    <w:rsid w:val="004307BB"/>
    <w:rsid w:val="00431E5E"/>
    <w:rsid w:val="00431F0E"/>
    <w:rsid w:val="00440B4F"/>
    <w:rsid w:val="00451D52"/>
    <w:rsid w:val="00452B00"/>
    <w:rsid w:val="00453577"/>
    <w:rsid w:val="00455BAF"/>
    <w:rsid w:val="00463B2D"/>
    <w:rsid w:val="00465A26"/>
    <w:rsid w:val="00466232"/>
    <w:rsid w:val="00470C8F"/>
    <w:rsid w:val="00471475"/>
    <w:rsid w:val="00473143"/>
    <w:rsid w:val="00473282"/>
    <w:rsid w:val="00476018"/>
    <w:rsid w:val="0047742A"/>
    <w:rsid w:val="00484073"/>
    <w:rsid w:val="00485D3D"/>
    <w:rsid w:val="00490BFA"/>
    <w:rsid w:val="00491C5C"/>
    <w:rsid w:val="00492F5B"/>
    <w:rsid w:val="00494461"/>
    <w:rsid w:val="00495694"/>
    <w:rsid w:val="004A0F18"/>
    <w:rsid w:val="004A342A"/>
    <w:rsid w:val="004A7E6C"/>
    <w:rsid w:val="004B1933"/>
    <w:rsid w:val="004B19E7"/>
    <w:rsid w:val="004B389E"/>
    <w:rsid w:val="004B45E7"/>
    <w:rsid w:val="004C04CF"/>
    <w:rsid w:val="004C1F2E"/>
    <w:rsid w:val="004C50FB"/>
    <w:rsid w:val="004C5D77"/>
    <w:rsid w:val="004D1225"/>
    <w:rsid w:val="004D18E3"/>
    <w:rsid w:val="004D219D"/>
    <w:rsid w:val="004D3D35"/>
    <w:rsid w:val="004D3E32"/>
    <w:rsid w:val="004E40FC"/>
    <w:rsid w:val="004F013A"/>
    <w:rsid w:val="004F0F7E"/>
    <w:rsid w:val="004F61D7"/>
    <w:rsid w:val="004F73A1"/>
    <w:rsid w:val="00504351"/>
    <w:rsid w:val="005054D9"/>
    <w:rsid w:val="00507AC4"/>
    <w:rsid w:val="00510305"/>
    <w:rsid w:val="00512E43"/>
    <w:rsid w:val="00515F35"/>
    <w:rsid w:val="00516132"/>
    <w:rsid w:val="00516617"/>
    <w:rsid w:val="00517888"/>
    <w:rsid w:val="00520D05"/>
    <w:rsid w:val="00521DA2"/>
    <w:rsid w:val="00521F06"/>
    <w:rsid w:val="00527674"/>
    <w:rsid w:val="00532098"/>
    <w:rsid w:val="00532A22"/>
    <w:rsid w:val="005358C5"/>
    <w:rsid w:val="00536C30"/>
    <w:rsid w:val="00537300"/>
    <w:rsid w:val="0054163C"/>
    <w:rsid w:val="005435CC"/>
    <w:rsid w:val="00550D68"/>
    <w:rsid w:val="005513DB"/>
    <w:rsid w:val="00553E37"/>
    <w:rsid w:val="0055459C"/>
    <w:rsid w:val="005556A2"/>
    <w:rsid w:val="00555F3D"/>
    <w:rsid w:val="00556012"/>
    <w:rsid w:val="00556E50"/>
    <w:rsid w:val="00560FAE"/>
    <w:rsid w:val="005742EA"/>
    <w:rsid w:val="005765D4"/>
    <w:rsid w:val="00577F27"/>
    <w:rsid w:val="0058016D"/>
    <w:rsid w:val="00580F59"/>
    <w:rsid w:val="00583777"/>
    <w:rsid w:val="00585E28"/>
    <w:rsid w:val="00590C8E"/>
    <w:rsid w:val="00591B0E"/>
    <w:rsid w:val="005940C2"/>
    <w:rsid w:val="00595C8B"/>
    <w:rsid w:val="005971CD"/>
    <w:rsid w:val="005A30F5"/>
    <w:rsid w:val="005A5EF8"/>
    <w:rsid w:val="005A63BB"/>
    <w:rsid w:val="005B07FD"/>
    <w:rsid w:val="005B16EB"/>
    <w:rsid w:val="005B2E81"/>
    <w:rsid w:val="005B5F7F"/>
    <w:rsid w:val="005B5FE7"/>
    <w:rsid w:val="005C787C"/>
    <w:rsid w:val="005C78AF"/>
    <w:rsid w:val="005D2C8F"/>
    <w:rsid w:val="005D2D6D"/>
    <w:rsid w:val="005D3DA7"/>
    <w:rsid w:val="005D4EC7"/>
    <w:rsid w:val="005D53FE"/>
    <w:rsid w:val="005D62E2"/>
    <w:rsid w:val="005D6A2B"/>
    <w:rsid w:val="005E14D8"/>
    <w:rsid w:val="005E2953"/>
    <w:rsid w:val="005E35A3"/>
    <w:rsid w:val="005E7897"/>
    <w:rsid w:val="00603071"/>
    <w:rsid w:val="006037F3"/>
    <w:rsid w:val="00603A4A"/>
    <w:rsid w:val="00605AFB"/>
    <w:rsid w:val="0060614B"/>
    <w:rsid w:val="00606693"/>
    <w:rsid w:val="006074C1"/>
    <w:rsid w:val="00610155"/>
    <w:rsid w:val="00610C9E"/>
    <w:rsid w:val="00612EB4"/>
    <w:rsid w:val="00615659"/>
    <w:rsid w:val="0061605F"/>
    <w:rsid w:val="00620B7A"/>
    <w:rsid w:val="0062183F"/>
    <w:rsid w:val="00625599"/>
    <w:rsid w:val="0062747D"/>
    <w:rsid w:val="0063349E"/>
    <w:rsid w:val="0063511E"/>
    <w:rsid w:val="00636F9F"/>
    <w:rsid w:val="00645242"/>
    <w:rsid w:val="00645A11"/>
    <w:rsid w:val="00647E98"/>
    <w:rsid w:val="00654607"/>
    <w:rsid w:val="00657523"/>
    <w:rsid w:val="006577AE"/>
    <w:rsid w:val="006616F4"/>
    <w:rsid w:val="006626D2"/>
    <w:rsid w:val="00665E31"/>
    <w:rsid w:val="00666C3E"/>
    <w:rsid w:val="0067033D"/>
    <w:rsid w:val="0067045F"/>
    <w:rsid w:val="00672931"/>
    <w:rsid w:val="0067294C"/>
    <w:rsid w:val="006749E8"/>
    <w:rsid w:val="0068014F"/>
    <w:rsid w:val="00681889"/>
    <w:rsid w:val="006833C0"/>
    <w:rsid w:val="00686323"/>
    <w:rsid w:val="00686C11"/>
    <w:rsid w:val="00686CFB"/>
    <w:rsid w:val="00687083"/>
    <w:rsid w:val="00690392"/>
    <w:rsid w:val="00692326"/>
    <w:rsid w:val="00693273"/>
    <w:rsid w:val="006939D0"/>
    <w:rsid w:val="00697317"/>
    <w:rsid w:val="006A1B0C"/>
    <w:rsid w:val="006A3D7E"/>
    <w:rsid w:val="006A4099"/>
    <w:rsid w:val="006A5C87"/>
    <w:rsid w:val="006A6596"/>
    <w:rsid w:val="006B1855"/>
    <w:rsid w:val="006B3100"/>
    <w:rsid w:val="006B51A5"/>
    <w:rsid w:val="006B5DF0"/>
    <w:rsid w:val="006C234E"/>
    <w:rsid w:val="006C47F3"/>
    <w:rsid w:val="006C5CD9"/>
    <w:rsid w:val="006C621D"/>
    <w:rsid w:val="006D551A"/>
    <w:rsid w:val="006E0C47"/>
    <w:rsid w:val="006E4C5E"/>
    <w:rsid w:val="006E5420"/>
    <w:rsid w:val="006E62FE"/>
    <w:rsid w:val="006E7347"/>
    <w:rsid w:val="006E75EF"/>
    <w:rsid w:val="006F0233"/>
    <w:rsid w:val="006F0981"/>
    <w:rsid w:val="006F1AD8"/>
    <w:rsid w:val="006F460E"/>
    <w:rsid w:val="006F7F44"/>
    <w:rsid w:val="00700422"/>
    <w:rsid w:val="00702173"/>
    <w:rsid w:val="00703082"/>
    <w:rsid w:val="007036CA"/>
    <w:rsid w:val="00704676"/>
    <w:rsid w:val="00707402"/>
    <w:rsid w:val="007120CD"/>
    <w:rsid w:val="00714006"/>
    <w:rsid w:val="00720920"/>
    <w:rsid w:val="00721511"/>
    <w:rsid w:val="00726B98"/>
    <w:rsid w:val="007279AE"/>
    <w:rsid w:val="00732469"/>
    <w:rsid w:val="00737BD3"/>
    <w:rsid w:val="0074051C"/>
    <w:rsid w:val="00743C3C"/>
    <w:rsid w:val="007451BE"/>
    <w:rsid w:val="00746D29"/>
    <w:rsid w:val="007472A1"/>
    <w:rsid w:val="00751286"/>
    <w:rsid w:val="00753436"/>
    <w:rsid w:val="0075361F"/>
    <w:rsid w:val="00756E45"/>
    <w:rsid w:val="0076008B"/>
    <w:rsid w:val="007605CA"/>
    <w:rsid w:val="00762916"/>
    <w:rsid w:val="00764A0A"/>
    <w:rsid w:val="00766AC4"/>
    <w:rsid w:val="00773BC3"/>
    <w:rsid w:val="007747C8"/>
    <w:rsid w:val="00774E14"/>
    <w:rsid w:val="0077568F"/>
    <w:rsid w:val="00776A75"/>
    <w:rsid w:val="00777070"/>
    <w:rsid w:val="00777466"/>
    <w:rsid w:val="00777AB2"/>
    <w:rsid w:val="00777C9A"/>
    <w:rsid w:val="00777F1D"/>
    <w:rsid w:val="00780BF0"/>
    <w:rsid w:val="00787210"/>
    <w:rsid w:val="0079069B"/>
    <w:rsid w:val="00790DE3"/>
    <w:rsid w:val="00790F1F"/>
    <w:rsid w:val="007924E7"/>
    <w:rsid w:val="007937DC"/>
    <w:rsid w:val="0079793A"/>
    <w:rsid w:val="007A26DB"/>
    <w:rsid w:val="007A3037"/>
    <w:rsid w:val="007A617D"/>
    <w:rsid w:val="007A6FC0"/>
    <w:rsid w:val="007B4B2F"/>
    <w:rsid w:val="007C10B4"/>
    <w:rsid w:val="007C2325"/>
    <w:rsid w:val="007C2C04"/>
    <w:rsid w:val="007D2204"/>
    <w:rsid w:val="007D3633"/>
    <w:rsid w:val="007D5CDF"/>
    <w:rsid w:val="007D5D1A"/>
    <w:rsid w:val="007D5EC2"/>
    <w:rsid w:val="007D79E0"/>
    <w:rsid w:val="007E2C2C"/>
    <w:rsid w:val="007E57ED"/>
    <w:rsid w:val="007E6167"/>
    <w:rsid w:val="007F15AF"/>
    <w:rsid w:val="007F34B2"/>
    <w:rsid w:val="007F4086"/>
    <w:rsid w:val="007F6D48"/>
    <w:rsid w:val="007F6EF9"/>
    <w:rsid w:val="007F7A4F"/>
    <w:rsid w:val="00801645"/>
    <w:rsid w:val="00801E7A"/>
    <w:rsid w:val="00805CB8"/>
    <w:rsid w:val="008117BC"/>
    <w:rsid w:val="00813EF1"/>
    <w:rsid w:val="00824706"/>
    <w:rsid w:val="00830A90"/>
    <w:rsid w:val="00832EC7"/>
    <w:rsid w:val="00833034"/>
    <w:rsid w:val="00834059"/>
    <w:rsid w:val="00836D5E"/>
    <w:rsid w:val="0084012A"/>
    <w:rsid w:val="008413B2"/>
    <w:rsid w:val="00841F16"/>
    <w:rsid w:val="00850BF3"/>
    <w:rsid w:val="00850C3F"/>
    <w:rsid w:val="00854B66"/>
    <w:rsid w:val="00855018"/>
    <w:rsid w:val="0085546D"/>
    <w:rsid w:val="008562BA"/>
    <w:rsid w:val="00861DE3"/>
    <w:rsid w:val="00866032"/>
    <w:rsid w:val="00873D6B"/>
    <w:rsid w:val="008748F2"/>
    <w:rsid w:val="00876FBC"/>
    <w:rsid w:val="0088163D"/>
    <w:rsid w:val="00883276"/>
    <w:rsid w:val="00883998"/>
    <w:rsid w:val="00885773"/>
    <w:rsid w:val="00887E8C"/>
    <w:rsid w:val="00890A8F"/>
    <w:rsid w:val="00890F26"/>
    <w:rsid w:val="0089161F"/>
    <w:rsid w:val="008928BB"/>
    <w:rsid w:val="00892E06"/>
    <w:rsid w:val="008A119C"/>
    <w:rsid w:val="008A45C3"/>
    <w:rsid w:val="008A7937"/>
    <w:rsid w:val="008B303E"/>
    <w:rsid w:val="008B3D84"/>
    <w:rsid w:val="008B43CC"/>
    <w:rsid w:val="008B4F86"/>
    <w:rsid w:val="008B56F2"/>
    <w:rsid w:val="008B5A32"/>
    <w:rsid w:val="008D1730"/>
    <w:rsid w:val="008D2E05"/>
    <w:rsid w:val="008D33CE"/>
    <w:rsid w:val="008D3B48"/>
    <w:rsid w:val="008D6438"/>
    <w:rsid w:val="008E1E80"/>
    <w:rsid w:val="008E4D2F"/>
    <w:rsid w:val="008E5A37"/>
    <w:rsid w:val="008E7F23"/>
    <w:rsid w:val="008F0B0E"/>
    <w:rsid w:val="008F46EA"/>
    <w:rsid w:val="009058C8"/>
    <w:rsid w:val="00906BD8"/>
    <w:rsid w:val="0091152B"/>
    <w:rsid w:val="00912F92"/>
    <w:rsid w:val="009141F2"/>
    <w:rsid w:val="00917A67"/>
    <w:rsid w:val="0092157C"/>
    <w:rsid w:val="00925781"/>
    <w:rsid w:val="009261BC"/>
    <w:rsid w:val="00932FD5"/>
    <w:rsid w:val="0093376D"/>
    <w:rsid w:val="009337E4"/>
    <w:rsid w:val="00933CBB"/>
    <w:rsid w:val="009367EB"/>
    <w:rsid w:val="00937D3E"/>
    <w:rsid w:val="009400AD"/>
    <w:rsid w:val="00944C72"/>
    <w:rsid w:val="00946D63"/>
    <w:rsid w:val="00946D7B"/>
    <w:rsid w:val="00947512"/>
    <w:rsid w:val="009501BC"/>
    <w:rsid w:val="0095048C"/>
    <w:rsid w:val="009533BA"/>
    <w:rsid w:val="009540F2"/>
    <w:rsid w:val="009545A1"/>
    <w:rsid w:val="00956E9A"/>
    <w:rsid w:val="009627BE"/>
    <w:rsid w:val="009645FF"/>
    <w:rsid w:val="00964B17"/>
    <w:rsid w:val="00970210"/>
    <w:rsid w:val="00976BFC"/>
    <w:rsid w:val="009774A4"/>
    <w:rsid w:val="00980026"/>
    <w:rsid w:val="009801BA"/>
    <w:rsid w:val="00981575"/>
    <w:rsid w:val="00984B95"/>
    <w:rsid w:val="0098780C"/>
    <w:rsid w:val="00992981"/>
    <w:rsid w:val="00993EDE"/>
    <w:rsid w:val="00994352"/>
    <w:rsid w:val="009A0EB6"/>
    <w:rsid w:val="009A1CF9"/>
    <w:rsid w:val="009A4F13"/>
    <w:rsid w:val="009B243C"/>
    <w:rsid w:val="009B5B00"/>
    <w:rsid w:val="009C00C5"/>
    <w:rsid w:val="009C1FBE"/>
    <w:rsid w:val="009C220E"/>
    <w:rsid w:val="009C292F"/>
    <w:rsid w:val="009C2B20"/>
    <w:rsid w:val="009C2E02"/>
    <w:rsid w:val="009C2FDE"/>
    <w:rsid w:val="009C5D2C"/>
    <w:rsid w:val="009C6290"/>
    <w:rsid w:val="009D07BD"/>
    <w:rsid w:val="009D2A30"/>
    <w:rsid w:val="009D3EA6"/>
    <w:rsid w:val="009D44B3"/>
    <w:rsid w:val="009D5FF8"/>
    <w:rsid w:val="009E0EEF"/>
    <w:rsid w:val="009E48BF"/>
    <w:rsid w:val="009E5973"/>
    <w:rsid w:val="009E6A6F"/>
    <w:rsid w:val="009E70A0"/>
    <w:rsid w:val="009F08E0"/>
    <w:rsid w:val="009F32FA"/>
    <w:rsid w:val="009F7176"/>
    <w:rsid w:val="00A03AD2"/>
    <w:rsid w:val="00A05AEB"/>
    <w:rsid w:val="00A1429B"/>
    <w:rsid w:val="00A149E3"/>
    <w:rsid w:val="00A14A5C"/>
    <w:rsid w:val="00A15448"/>
    <w:rsid w:val="00A173BC"/>
    <w:rsid w:val="00A178C4"/>
    <w:rsid w:val="00A17F6C"/>
    <w:rsid w:val="00A204E0"/>
    <w:rsid w:val="00A20DC6"/>
    <w:rsid w:val="00A21AC6"/>
    <w:rsid w:val="00A22385"/>
    <w:rsid w:val="00A2257B"/>
    <w:rsid w:val="00A236D3"/>
    <w:rsid w:val="00A23966"/>
    <w:rsid w:val="00A2516C"/>
    <w:rsid w:val="00A25F46"/>
    <w:rsid w:val="00A25F8B"/>
    <w:rsid w:val="00A26546"/>
    <w:rsid w:val="00A26E32"/>
    <w:rsid w:val="00A275F2"/>
    <w:rsid w:val="00A27921"/>
    <w:rsid w:val="00A34C30"/>
    <w:rsid w:val="00A36A5A"/>
    <w:rsid w:val="00A40019"/>
    <w:rsid w:val="00A40C9F"/>
    <w:rsid w:val="00A41D1B"/>
    <w:rsid w:val="00A426F1"/>
    <w:rsid w:val="00A442E8"/>
    <w:rsid w:val="00A5036C"/>
    <w:rsid w:val="00A53889"/>
    <w:rsid w:val="00A538B6"/>
    <w:rsid w:val="00A57E76"/>
    <w:rsid w:val="00A60D6F"/>
    <w:rsid w:val="00A6127C"/>
    <w:rsid w:val="00A61B9E"/>
    <w:rsid w:val="00A64738"/>
    <w:rsid w:val="00A75036"/>
    <w:rsid w:val="00A811BA"/>
    <w:rsid w:val="00A84A18"/>
    <w:rsid w:val="00A85427"/>
    <w:rsid w:val="00A85D4E"/>
    <w:rsid w:val="00A878CC"/>
    <w:rsid w:val="00A91982"/>
    <w:rsid w:val="00A92EF4"/>
    <w:rsid w:val="00A930C0"/>
    <w:rsid w:val="00A94C16"/>
    <w:rsid w:val="00AA20CA"/>
    <w:rsid w:val="00AA5A33"/>
    <w:rsid w:val="00AA6D3B"/>
    <w:rsid w:val="00AB4164"/>
    <w:rsid w:val="00AB480B"/>
    <w:rsid w:val="00AB5A14"/>
    <w:rsid w:val="00AB714C"/>
    <w:rsid w:val="00AC1109"/>
    <w:rsid w:val="00AC6388"/>
    <w:rsid w:val="00AD4A9C"/>
    <w:rsid w:val="00AE0DF3"/>
    <w:rsid w:val="00AE1111"/>
    <w:rsid w:val="00AE48BD"/>
    <w:rsid w:val="00AE6237"/>
    <w:rsid w:val="00AE628A"/>
    <w:rsid w:val="00AE7193"/>
    <w:rsid w:val="00AE75A6"/>
    <w:rsid w:val="00AF2671"/>
    <w:rsid w:val="00AF2DE7"/>
    <w:rsid w:val="00AF4EAE"/>
    <w:rsid w:val="00B004AC"/>
    <w:rsid w:val="00B01023"/>
    <w:rsid w:val="00B012A5"/>
    <w:rsid w:val="00B01A2B"/>
    <w:rsid w:val="00B06020"/>
    <w:rsid w:val="00B06FF6"/>
    <w:rsid w:val="00B07BB7"/>
    <w:rsid w:val="00B14E93"/>
    <w:rsid w:val="00B1565B"/>
    <w:rsid w:val="00B165A2"/>
    <w:rsid w:val="00B1687D"/>
    <w:rsid w:val="00B17D1B"/>
    <w:rsid w:val="00B20E55"/>
    <w:rsid w:val="00B21346"/>
    <w:rsid w:val="00B21D45"/>
    <w:rsid w:val="00B265AB"/>
    <w:rsid w:val="00B2665B"/>
    <w:rsid w:val="00B35D72"/>
    <w:rsid w:val="00B36788"/>
    <w:rsid w:val="00B37CDB"/>
    <w:rsid w:val="00B37DC1"/>
    <w:rsid w:val="00B42FD9"/>
    <w:rsid w:val="00B47E1B"/>
    <w:rsid w:val="00B47F83"/>
    <w:rsid w:val="00B55FBE"/>
    <w:rsid w:val="00B6060D"/>
    <w:rsid w:val="00B60AE2"/>
    <w:rsid w:val="00B62631"/>
    <w:rsid w:val="00B70B41"/>
    <w:rsid w:val="00B72C68"/>
    <w:rsid w:val="00B7362B"/>
    <w:rsid w:val="00B73E14"/>
    <w:rsid w:val="00B779F2"/>
    <w:rsid w:val="00B82468"/>
    <w:rsid w:val="00B85475"/>
    <w:rsid w:val="00B855B5"/>
    <w:rsid w:val="00B90A8F"/>
    <w:rsid w:val="00B97AE5"/>
    <w:rsid w:val="00BA0E6F"/>
    <w:rsid w:val="00BA168D"/>
    <w:rsid w:val="00BB03DC"/>
    <w:rsid w:val="00BB207E"/>
    <w:rsid w:val="00BB7B78"/>
    <w:rsid w:val="00BC21AA"/>
    <w:rsid w:val="00BC2D1A"/>
    <w:rsid w:val="00BC310F"/>
    <w:rsid w:val="00BD3A67"/>
    <w:rsid w:val="00BD7D64"/>
    <w:rsid w:val="00BE1FA4"/>
    <w:rsid w:val="00BE2206"/>
    <w:rsid w:val="00BE4400"/>
    <w:rsid w:val="00BE615F"/>
    <w:rsid w:val="00BE6847"/>
    <w:rsid w:val="00BE78B9"/>
    <w:rsid w:val="00BF21AC"/>
    <w:rsid w:val="00BF2657"/>
    <w:rsid w:val="00BF7778"/>
    <w:rsid w:val="00C0293F"/>
    <w:rsid w:val="00C03663"/>
    <w:rsid w:val="00C039CF"/>
    <w:rsid w:val="00C03FA0"/>
    <w:rsid w:val="00C07068"/>
    <w:rsid w:val="00C10BB2"/>
    <w:rsid w:val="00C11BDA"/>
    <w:rsid w:val="00C12CCB"/>
    <w:rsid w:val="00C16529"/>
    <w:rsid w:val="00C22104"/>
    <w:rsid w:val="00C23920"/>
    <w:rsid w:val="00C23951"/>
    <w:rsid w:val="00C23AD0"/>
    <w:rsid w:val="00C24631"/>
    <w:rsid w:val="00C26813"/>
    <w:rsid w:val="00C32656"/>
    <w:rsid w:val="00C36134"/>
    <w:rsid w:val="00C412F7"/>
    <w:rsid w:val="00C431AC"/>
    <w:rsid w:val="00C45791"/>
    <w:rsid w:val="00C46030"/>
    <w:rsid w:val="00C478AC"/>
    <w:rsid w:val="00C51AC1"/>
    <w:rsid w:val="00C5353F"/>
    <w:rsid w:val="00C53636"/>
    <w:rsid w:val="00C60449"/>
    <w:rsid w:val="00C613EB"/>
    <w:rsid w:val="00C62D86"/>
    <w:rsid w:val="00C647B4"/>
    <w:rsid w:val="00C674CE"/>
    <w:rsid w:val="00C70D5A"/>
    <w:rsid w:val="00C72F34"/>
    <w:rsid w:val="00C73175"/>
    <w:rsid w:val="00C806D3"/>
    <w:rsid w:val="00C81323"/>
    <w:rsid w:val="00C813D3"/>
    <w:rsid w:val="00C84D0E"/>
    <w:rsid w:val="00C973B5"/>
    <w:rsid w:val="00CA0DB0"/>
    <w:rsid w:val="00CA1FDF"/>
    <w:rsid w:val="00CA31AC"/>
    <w:rsid w:val="00CA53A5"/>
    <w:rsid w:val="00CA6C96"/>
    <w:rsid w:val="00CB064A"/>
    <w:rsid w:val="00CB2DFF"/>
    <w:rsid w:val="00CB4A3A"/>
    <w:rsid w:val="00CB7761"/>
    <w:rsid w:val="00CC09B5"/>
    <w:rsid w:val="00CC3EE2"/>
    <w:rsid w:val="00CC6DA9"/>
    <w:rsid w:val="00CD2E87"/>
    <w:rsid w:val="00CD4BAB"/>
    <w:rsid w:val="00CD775C"/>
    <w:rsid w:val="00CE0A7F"/>
    <w:rsid w:val="00CE114D"/>
    <w:rsid w:val="00CE1F53"/>
    <w:rsid w:val="00CE236B"/>
    <w:rsid w:val="00CE2607"/>
    <w:rsid w:val="00CE70A7"/>
    <w:rsid w:val="00CF4D83"/>
    <w:rsid w:val="00CF56AC"/>
    <w:rsid w:val="00CF771B"/>
    <w:rsid w:val="00CF79F7"/>
    <w:rsid w:val="00D01ECB"/>
    <w:rsid w:val="00D02B85"/>
    <w:rsid w:val="00D03595"/>
    <w:rsid w:val="00D12661"/>
    <w:rsid w:val="00D12A54"/>
    <w:rsid w:val="00D17D5F"/>
    <w:rsid w:val="00D23A35"/>
    <w:rsid w:val="00D2536D"/>
    <w:rsid w:val="00D26490"/>
    <w:rsid w:val="00D27C58"/>
    <w:rsid w:val="00D31B58"/>
    <w:rsid w:val="00D31D5C"/>
    <w:rsid w:val="00D33429"/>
    <w:rsid w:val="00D372E1"/>
    <w:rsid w:val="00D404E8"/>
    <w:rsid w:val="00D43C0C"/>
    <w:rsid w:val="00D43E0A"/>
    <w:rsid w:val="00D4506C"/>
    <w:rsid w:val="00D467E8"/>
    <w:rsid w:val="00D46BBF"/>
    <w:rsid w:val="00D46D16"/>
    <w:rsid w:val="00D50DDF"/>
    <w:rsid w:val="00D5703C"/>
    <w:rsid w:val="00D60D2F"/>
    <w:rsid w:val="00D62F25"/>
    <w:rsid w:val="00D6649D"/>
    <w:rsid w:val="00D71C70"/>
    <w:rsid w:val="00D732D2"/>
    <w:rsid w:val="00D73549"/>
    <w:rsid w:val="00D74CCF"/>
    <w:rsid w:val="00D7510F"/>
    <w:rsid w:val="00D75871"/>
    <w:rsid w:val="00D802E1"/>
    <w:rsid w:val="00D810CB"/>
    <w:rsid w:val="00D81A93"/>
    <w:rsid w:val="00D859CD"/>
    <w:rsid w:val="00D9258D"/>
    <w:rsid w:val="00D92913"/>
    <w:rsid w:val="00D9324C"/>
    <w:rsid w:val="00D93762"/>
    <w:rsid w:val="00D9492B"/>
    <w:rsid w:val="00DA0B88"/>
    <w:rsid w:val="00DA2767"/>
    <w:rsid w:val="00DA4613"/>
    <w:rsid w:val="00DA5FDA"/>
    <w:rsid w:val="00DB1673"/>
    <w:rsid w:val="00DB50EB"/>
    <w:rsid w:val="00DC3067"/>
    <w:rsid w:val="00DC782A"/>
    <w:rsid w:val="00DC78C7"/>
    <w:rsid w:val="00DD1878"/>
    <w:rsid w:val="00DD40A8"/>
    <w:rsid w:val="00DD7C90"/>
    <w:rsid w:val="00DE0E6A"/>
    <w:rsid w:val="00DE450F"/>
    <w:rsid w:val="00DE7648"/>
    <w:rsid w:val="00DF06F5"/>
    <w:rsid w:val="00DF763F"/>
    <w:rsid w:val="00DF7F40"/>
    <w:rsid w:val="00E005CE"/>
    <w:rsid w:val="00E073A4"/>
    <w:rsid w:val="00E1435C"/>
    <w:rsid w:val="00E1478F"/>
    <w:rsid w:val="00E2117D"/>
    <w:rsid w:val="00E21B22"/>
    <w:rsid w:val="00E2318C"/>
    <w:rsid w:val="00E23CBF"/>
    <w:rsid w:val="00E26548"/>
    <w:rsid w:val="00E26CE1"/>
    <w:rsid w:val="00E3067B"/>
    <w:rsid w:val="00E30B61"/>
    <w:rsid w:val="00E4047F"/>
    <w:rsid w:val="00E407C2"/>
    <w:rsid w:val="00E40F46"/>
    <w:rsid w:val="00E411DA"/>
    <w:rsid w:val="00E41385"/>
    <w:rsid w:val="00E44815"/>
    <w:rsid w:val="00E51276"/>
    <w:rsid w:val="00E51389"/>
    <w:rsid w:val="00E5397B"/>
    <w:rsid w:val="00E555DC"/>
    <w:rsid w:val="00E569E1"/>
    <w:rsid w:val="00E63354"/>
    <w:rsid w:val="00E67581"/>
    <w:rsid w:val="00E717DF"/>
    <w:rsid w:val="00E72457"/>
    <w:rsid w:val="00E73FB5"/>
    <w:rsid w:val="00E74FA7"/>
    <w:rsid w:val="00E7722D"/>
    <w:rsid w:val="00E77FF4"/>
    <w:rsid w:val="00E84CC9"/>
    <w:rsid w:val="00E85816"/>
    <w:rsid w:val="00E87ACC"/>
    <w:rsid w:val="00E90A59"/>
    <w:rsid w:val="00E90FE3"/>
    <w:rsid w:val="00E914AE"/>
    <w:rsid w:val="00EA01EF"/>
    <w:rsid w:val="00EA0ECF"/>
    <w:rsid w:val="00EA2F8F"/>
    <w:rsid w:val="00EA34EC"/>
    <w:rsid w:val="00EA3E1B"/>
    <w:rsid w:val="00EA5E84"/>
    <w:rsid w:val="00EA7BA2"/>
    <w:rsid w:val="00EB0B8A"/>
    <w:rsid w:val="00EB449F"/>
    <w:rsid w:val="00EB7F72"/>
    <w:rsid w:val="00EC3168"/>
    <w:rsid w:val="00EC46C4"/>
    <w:rsid w:val="00ED0039"/>
    <w:rsid w:val="00ED041F"/>
    <w:rsid w:val="00ED19D9"/>
    <w:rsid w:val="00ED79BC"/>
    <w:rsid w:val="00EE090F"/>
    <w:rsid w:val="00EE4BEA"/>
    <w:rsid w:val="00EF4776"/>
    <w:rsid w:val="00EF5296"/>
    <w:rsid w:val="00EF5FB1"/>
    <w:rsid w:val="00EF7E1F"/>
    <w:rsid w:val="00EF7E71"/>
    <w:rsid w:val="00F04602"/>
    <w:rsid w:val="00F10DB0"/>
    <w:rsid w:val="00F11007"/>
    <w:rsid w:val="00F142D5"/>
    <w:rsid w:val="00F161D0"/>
    <w:rsid w:val="00F17474"/>
    <w:rsid w:val="00F22016"/>
    <w:rsid w:val="00F226F1"/>
    <w:rsid w:val="00F271B3"/>
    <w:rsid w:val="00F27774"/>
    <w:rsid w:val="00F3545C"/>
    <w:rsid w:val="00F366BA"/>
    <w:rsid w:val="00F36DA1"/>
    <w:rsid w:val="00F407F0"/>
    <w:rsid w:val="00F4442E"/>
    <w:rsid w:val="00F44E72"/>
    <w:rsid w:val="00F4656C"/>
    <w:rsid w:val="00F523BC"/>
    <w:rsid w:val="00F62B1E"/>
    <w:rsid w:val="00F62C67"/>
    <w:rsid w:val="00F632BE"/>
    <w:rsid w:val="00F63E88"/>
    <w:rsid w:val="00F66697"/>
    <w:rsid w:val="00F676EC"/>
    <w:rsid w:val="00F678F2"/>
    <w:rsid w:val="00F70C1C"/>
    <w:rsid w:val="00F75B57"/>
    <w:rsid w:val="00F77EC1"/>
    <w:rsid w:val="00F82D5F"/>
    <w:rsid w:val="00F85D69"/>
    <w:rsid w:val="00F86228"/>
    <w:rsid w:val="00F86CF5"/>
    <w:rsid w:val="00F91029"/>
    <w:rsid w:val="00F912F9"/>
    <w:rsid w:val="00F93D2B"/>
    <w:rsid w:val="00F953BC"/>
    <w:rsid w:val="00FA2CA5"/>
    <w:rsid w:val="00FA2EA5"/>
    <w:rsid w:val="00FA4EDF"/>
    <w:rsid w:val="00FB1189"/>
    <w:rsid w:val="00FB26E3"/>
    <w:rsid w:val="00FB3ECC"/>
    <w:rsid w:val="00FB6B66"/>
    <w:rsid w:val="00FB6CB9"/>
    <w:rsid w:val="00FB7A15"/>
    <w:rsid w:val="00FC1908"/>
    <w:rsid w:val="00FC214F"/>
    <w:rsid w:val="00FC6535"/>
    <w:rsid w:val="00FD3637"/>
    <w:rsid w:val="00FD3815"/>
    <w:rsid w:val="00FD558C"/>
    <w:rsid w:val="00FE1A23"/>
    <w:rsid w:val="00FE4B8F"/>
    <w:rsid w:val="00FF00E7"/>
    <w:rsid w:val="00FF31CE"/>
    <w:rsid w:val="00FF4069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C0AA1-F5F3-4335-98D7-6794D233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31D5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D5C"/>
    <w:pPr>
      <w:keepNext/>
      <w:keepLines/>
      <w:spacing w:before="260" w:after="260" w:line="416" w:lineRule="auto"/>
      <w:outlineLvl w:val="1"/>
    </w:pPr>
    <w:rPr>
      <w:rFonts w:ascii="Cambria" w:eastAsia="黑体" w:hAnsi="Cambria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E7D"/>
    <w:rPr>
      <w:sz w:val="18"/>
      <w:szCs w:val="18"/>
    </w:rPr>
  </w:style>
  <w:style w:type="paragraph" w:styleId="a5">
    <w:name w:val="No Spacing"/>
    <w:uiPriority w:val="1"/>
    <w:qFormat/>
    <w:rsid w:val="00352E7D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D31D5C"/>
    <w:rPr>
      <w:rFonts w:eastAsia="黑体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352E7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52E7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1D5C"/>
    <w:rPr>
      <w:rFonts w:ascii="Cambria" w:eastAsia="黑体" w:hAnsi="Cambria" w:cs="Times New Roman"/>
      <w:bCs/>
      <w:sz w:val="32"/>
      <w:szCs w:val="32"/>
    </w:rPr>
  </w:style>
  <w:style w:type="paragraph" w:customStyle="1" w:styleId="bourneli1">
    <w:name w:val="bourneli_1级标题"/>
    <w:next w:val="a"/>
    <w:qFormat/>
    <w:rsid w:val="00D31D5C"/>
    <w:pPr>
      <w:outlineLvl w:val="0"/>
    </w:pPr>
    <w:rPr>
      <w:rFonts w:eastAsia="黑体"/>
      <w:b/>
      <w:bCs/>
      <w:kern w:val="44"/>
      <w:sz w:val="44"/>
      <w:szCs w:val="44"/>
    </w:rPr>
  </w:style>
  <w:style w:type="paragraph" w:customStyle="1" w:styleId="bourneli2">
    <w:name w:val="bourneli_2级标题"/>
    <w:qFormat/>
    <w:rsid w:val="00B85475"/>
    <w:pPr>
      <w:outlineLvl w:val="1"/>
    </w:pPr>
    <w:rPr>
      <w:rFonts w:eastAsia="黑体"/>
      <w:bCs/>
      <w:kern w:val="44"/>
      <w:sz w:val="32"/>
      <w:szCs w:val="44"/>
    </w:rPr>
  </w:style>
  <w:style w:type="table" w:customStyle="1" w:styleId="bournli">
    <w:name w:val="bournli_代码"/>
    <w:basedOn w:val="a1"/>
    <w:uiPriority w:val="99"/>
    <w:rsid w:val="00491C5C"/>
    <w:tblPr/>
    <w:tcPr>
      <w:shd w:val="clear" w:color="auto" w:fill="948A54"/>
    </w:tcPr>
  </w:style>
  <w:style w:type="table" w:styleId="a7">
    <w:name w:val="Table Grid"/>
    <w:basedOn w:val="a1"/>
    <w:uiPriority w:val="59"/>
    <w:rsid w:val="00491C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">
    <w:name w:val="HTML Code"/>
    <w:basedOn w:val="a0"/>
    <w:uiPriority w:val="99"/>
    <w:semiHidden/>
    <w:unhideWhenUsed/>
    <w:rsid w:val="00491C5C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491C5C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9D2A3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D2A30"/>
    <w:rPr>
      <w:sz w:val="18"/>
      <w:szCs w:val="18"/>
    </w:rPr>
  </w:style>
  <w:style w:type="paragraph" w:customStyle="1" w:styleId="aa">
    <w:name w:val="代码"/>
    <w:basedOn w:val="a"/>
    <w:qFormat/>
    <w:rsid w:val="002E2404"/>
    <w:pPr>
      <w:spacing w:beforeLines="100" w:before="100" w:afterLines="100" w:after="100" w:line="240" w:lineRule="atLeast"/>
      <w:ind w:leftChars="100" w:left="100" w:rightChars="100" w:right="100"/>
      <w:jc w:val="left"/>
    </w:pPr>
    <w:rPr>
      <w:rFonts w:eastAsia="Times New Roman"/>
      <w:i/>
    </w:rPr>
  </w:style>
  <w:style w:type="character" w:styleId="ab">
    <w:name w:val="Placeholder Text"/>
    <w:basedOn w:val="a0"/>
    <w:uiPriority w:val="99"/>
    <w:semiHidden/>
    <w:rsid w:val="00A94C16"/>
    <w:rPr>
      <w:color w:val="808080"/>
    </w:rPr>
  </w:style>
  <w:style w:type="character" w:styleId="ac">
    <w:name w:val="Hyperlink"/>
    <w:basedOn w:val="a0"/>
    <w:uiPriority w:val="99"/>
    <w:unhideWhenUsed/>
    <w:rsid w:val="00C973B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EB7F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cjou.wordpress.com/2009/06/10/%E9%80%9A%E9%81%8E%E6%8E%A8%E5%B0%8E%E5%81%BD%E9%80%86%E7%9F%A9%E9%99%A3%E8%AA%8D%E8%AD%98%E7%B7%9A%E6%80%A7%E4%BB%A3%E6%95%B8%E7%9A%84%E6%B7%B1%E5%B1%A4%E7%B5%90%E6%A7%8B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ath.stackexchange.com/a/66548/26179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th.stackexchange.com/a/79193/26179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zh.wikipedia.org/wiki/%E6%8C%87%E6%95%B0%E5%87%BD%E6%95%B0%E7%A7%AF%E5%88%86%E8%A1%A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Determina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_yun\&#20010;&#20154;\&#20010;&#20154;&#25216;&#26415;blogs--20150307&#36716;&#31227;&#21040;&#24494;&#20113;\&#12304;&#27169;&#29256;&#12305;Tech.%20Blog%20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FADFE-5414-4365-899F-9E10E821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【模版】Tech. Blog Template.dot</Template>
  <TotalTime>23465</TotalTime>
  <Pages>45</Pages>
  <Words>3456</Words>
  <Characters>19705</Characters>
  <Application>Microsoft Office Word</Application>
  <DocSecurity>0</DocSecurity>
  <Lines>164</Lines>
  <Paragraphs>46</Paragraphs>
  <ScaleCrop>false</ScaleCrop>
  <Company>Lenovo</Company>
  <LinksUpToDate>false</LinksUpToDate>
  <CharactersWithSpaces>23115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bourneli(李伯韬)</dc:creator>
  <cp:keywords/>
  <cp:lastModifiedBy>bourneli(李伯韬)</cp:lastModifiedBy>
  <cp:revision>680</cp:revision>
  <dcterms:created xsi:type="dcterms:W3CDTF">2015-08-14T10:49:00Z</dcterms:created>
  <dcterms:modified xsi:type="dcterms:W3CDTF">2016-02-02T11:05:00Z</dcterms:modified>
</cp:coreProperties>
</file>